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E274" w14:textId="77777777" w:rsidR="00C53ADA" w:rsidRPr="006A0481" w:rsidRDefault="00C53ADA" w:rsidP="004D6D91">
      <w:pPr>
        <w:pStyle w:val="afff6"/>
      </w:pPr>
      <w:r w:rsidRPr="006A0481">
        <w:t>Министерство образования и науки Российской Федерации</w:t>
      </w:r>
    </w:p>
    <w:p w14:paraId="24365648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Санкт-Петербургский </w:t>
      </w:r>
      <w:r w:rsidR="00C6615B">
        <w:rPr>
          <w:rFonts w:cs="Times New Roman"/>
        </w:rPr>
        <w:t>П</w:t>
      </w:r>
      <w:r w:rsidRPr="006A0481">
        <w:rPr>
          <w:rFonts w:cs="Times New Roman"/>
        </w:rPr>
        <w:t xml:space="preserve">олитехнический </w:t>
      </w:r>
      <w:r w:rsidR="00C6615B">
        <w:rPr>
          <w:rFonts w:cs="Times New Roman"/>
        </w:rPr>
        <w:t>У</w:t>
      </w:r>
      <w:r w:rsidRPr="006A0481">
        <w:rPr>
          <w:rFonts w:cs="Times New Roman"/>
        </w:rPr>
        <w:t>ниверситет</w:t>
      </w:r>
      <w:r w:rsidR="00FF6364" w:rsidRPr="00FF6364">
        <w:rPr>
          <w:rFonts w:cs="Times New Roman"/>
        </w:rPr>
        <w:t xml:space="preserve"> Петра Великого</w:t>
      </w:r>
    </w:p>
    <w:p w14:paraId="5398CF56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>—</w:t>
      </w:r>
    </w:p>
    <w:p w14:paraId="28570583" w14:textId="77777777" w:rsidR="00C53ADA" w:rsidRPr="006A0481" w:rsidRDefault="00C53ADA" w:rsidP="004D6D91">
      <w:pPr>
        <w:pStyle w:val="afff6"/>
        <w:rPr>
          <w:rFonts w:cs="Times New Roman"/>
        </w:rPr>
      </w:pPr>
      <w:r w:rsidRPr="006A0481">
        <w:rPr>
          <w:rFonts w:cs="Times New Roman"/>
        </w:rPr>
        <w:t xml:space="preserve">Институт </w:t>
      </w:r>
      <w:r w:rsidR="006E2B77">
        <w:rPr>
          <w:rFonts w:cs="Times New Roman"/>
        </w:rPr>
        <w:t>кибербезопасности и защиты информации</w:t>
      </w:r>
      <w:r w:rsidRPr="006A0481">
        <w:rPr>
          <w:rFonts w:cs="Times New Roman"/>
        </w:rPr>
        <w:t xml:space="preserve"> </w:t>
      </w:r>
    </w:p>
    <w:p w14:paraId="2D7B4251" w14:textId="77777777" w:rsidR="00C53ADA" w:rsidRDefault="00C53ADA" w:rsidP="00D335CB">
      <w:pPr>
        <w:pStyle w:val="afffd"/>
      </w:pPr>
    </w:p>
    <w:p w14:paraId="6CABDB17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1800EE0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6B75E8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3B2236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4060A6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6C9EA5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B30963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1FF0702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FBCA175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128AD52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320163A" w14:textId="477DAD76" w:rsidR="002632D6" w:rsidRPr="001A0E2D" w:rsidRDefault="002632D6" w:rsidP="002632D6">
      <w:pPr>
        <w:pStyle w:val="afff3"/>
        <w:outlineLvl w:val="0"/>
        <w:rPr>
          <w:caps/>
          <w:sz w:val="24"/>
          <w:szCs w:val="24"/>
          <w:lang w:val="ru-RU"/>
        </w:rPr>
      </w:pPr>
      <w:r w:rsidRPr="00D335CB">
        <w:rPr>
          <w:lang w:val="ru-RU"/>
        </w:rPr>
        <w:t xml:space="preserve">ЛАБОРАТОРНАЯ РАБОТА № </w:t>
      </w:r>
      <w:r w:rsidR="00851D25" w:rsidRPr="001A0E2D">
        <w:rPr>
          <w:lang w:val="ru-RU"/>
        </w:rPr>
        <w:t>7</w:t>
      </w:r>
    </w:p>
    <w:p w14:paraId="31019FD7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265DBCD2" w14:textId="745A7D97" w:rsidR="00601F8B" w:rsidRPr="00601F8B" w:rsidRDefault="00FB359E" w:rsidP="004D6D91">
      <w:pPr>
        <w:pStyle w:val="afff5"/>
        <w:rPr>
          <w:highlight w:val="yellow"/>
        </w:rPr>
      </w:pPr>
      <w:r w:rsidRPr="006A0481">
        <w:t>«</w:t>
      </w:r>
      <w:bookmarkStart w:id="0" w:name="_Hlk110636262"/>
      <w:r w:rsidR="00851D25">
        <w:t>Кодирование и упаковка данных</w:t>
      </w:r>
      <w:bookmarkEnd w:id="0"/>
      <w:r w:rsidRPr="006A0481">
        <w:t>»</w:t>
      </w:r>
    </w:p>
    <w:p w14:paraId="7521833A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21B43817" w14:textId="1CCDA6BD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851D25">
        <w:rPr>
          <w:rFonts w:eastAsia="Times New Roman" w:cs="Times New Roman"/>
        </w:rPr>
        <w:t>Основы информационной безопасности</w:t>
      </w:r>
      <w:r w:rsidRPr="006A0481">
        <w:rPr>
          <w:rFonts w:eastAsia="Times New Roman" w:cs="Times New Roman"/>
        </w:rPr>
        <w:t>»</w:t>
      </w:r>
    </w:p>
    <w:p w14:paraId="19D8931D" w14:textId="77777777" w:rsidR="00C53ADA" w:rsidRDefault="00C53ADA" w:rsidP="00C53ADA"/>
    <w:p w14:paraId="24908153" w14:textId="77777777" w:rsidR="00C53ADA" w:rsidRDefault="00C53ADA" w:rsidP="00C53ADA"/>
    <w:p w14:paraId="56BE130F" w14:textId="77777777" w:rsidR="00830F2D" w:rsidRDefault="00830F2D" w:rsidP="00C53ADA"/>
    <w:p w14:paraId="54EE1258" w14:textId="77777777" w:rsidR="00830F2D" w:rsidRDefault="00830F2D" w:rsidP="00111FF9">
      <w:pPr>
        <w:ind w:firstLine="0"/>
      </w:pPr>
    </w:p>
    <w:p w14:paraId="4C42A963" w14:textId="77777777" w:rsidR="00830F2D" w:rsidRDefault="00830F2D" w:rsidP="00C53ADA"/>
    <w:p w14:paraId="346918A0" w14:textId="77777777" w:rsidR="00C53ADA" w:rsidRPr="00B57B60" w:rsidRDefault="00C53ADA" w:rsidP="00111FF9">
      <w:pPr>
        <w:pStyle w:val="a"/>
        <w:jc w:val="left"/>
      </w:pPr>
      <w:r w:rsidRPr="00B57B60">
        <w:t>Выполнил</w:t>
      </w:r>
    </w:p>
    <w:p w14:paraId="3EE28DEA" w14:textId="77777777" w:rsidR="00C53ADA" w:rsidRPr="00B57B60" w:rsidRDefault="00961BBB" w:rsidP="00111FF9">
      <w:pPr>
        <w:pStyle w:val="a"/>
      </w:pPr>
      <w:r>
        <w:t>студент гр.</w:t>
      </w:r>
      <w:r w:rsidRPr="003F274E">
        <w:t xml:space="preserve"> </w:t>
      </w:r>
      <w:r w:rsidR="003F274E">
        <w:t>4851004</w:t>
      </w:r>
      <w:r w:rsidR="003F274E" w:rsidRPr="003F274E">
        <w:t>/</w:t>
      </w:r>
      <w:r w:rsidR="003F274E">
        <w:t>10001</w:t>
      </w:r>
      <w:r w:rsidR="00111FF9">
        <w:t xml:space="preserve">                                                          </w:t>
      </w:r>
      <w:r w:rsidR="003F274E">
        <w:t>Веремейчук Я.Ю.</w:t>
      </w:r>
    </w:p>
    <w:p w14:paraId="146B110B" w14:textId="77777777" w:rsidR="00C53ADA" w:rsidRPr="00B57B60" w:rsidRDefault="00C53ADA" w:rsidP="00025991">
      <w:pPr>
        <w:pStyle w:val="41"/>
      </w:pPr>
      <w:r w:rsidRPr="00B57B60">
        <w:t>&lt;подпись&gt;</w:t>
      </w:r>
    </w:p>
    <w:p w14:paraId="6A798DF6" w14:textId="77777777" w:rsidR="000F71FD" w:rsidRDefault="000F71FD" w:rsidP="003C218B">
      <w:pPr>
        <w:pStyle w:val="af6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44814B2" w14:textId="77777777" w:rsidR="00C53ADA" w:rsidRPr="00B57B60" w:rsidRDefault="000F71FD" w:rsidP="00111FF9">
      <w:pPr>
        <w:pStyle w:val="a"/>
        <w:jc w:val="left"/>
      </w:pPr>
      <w:r>
        <w:t>Преподаватель</w:t>
      </w:r>
    </w:p>
    <w:p w14:paraId="6C4ED3F1" w14:textId="77777777" w:rsidR="00C53ADA" w:rsidRPr="00B57B60" w:rsidRDefault="00C93DCC" w:rsidP="00111FF9">
      <w:pPr>
        <w:pStyle w:val="a"/>
        <w:jc w:val="left"/>
      </w:pPr>
      <w:r w:rsidRPr="00C93DCC">
        <w:t>асс. преподавателя</w:t>
      </w:r>
      <w:r w:rsidR="00C53ADA" w:rsidRPr="00B57B60">
        <w:tab/>
      </w:r>
      <w:r w:rsidR="00111FF9">
        <w:t xml:space="preserve">                                                              </w:t>
      </w:r>
      <w:r w:rsidR="00C53ADA" w:rsidRPr="00B57B60">
        <w:tab/>
      </w:r>
      <w:r w:rsidR="00111FF9">
        <w:t xml:space="preserve"> </w:t>
      </w:r>
      <w:r w:rsidR="006E2B77" w:rsidRPr="00111FF9">
        <w:t xml:space="preserve">Панков </w:t>
      </w:r>
      <w:proofErr w:type="gramStart"/>
      <w:r w:rsidR="006E2B77" w:rsidRPr="00111FF9">
        <w:t>И.Д.</w:t>
      </w:r>
      <w:proofErr w:type="gramEnd"/>
    </w:p>
    <w:p w14:paraId="2725B83E" w14:textId="77777777" w:rsidR="00C53ADA" w:rsidRPr="00C53ADA" w:rsidRDefault="00C53ADA" w:rsidP="00025991">
      <w:pPr>
        <w:pStyle w:val="41"/>
      </w:pPr>
      <w:r w:rsidRPr="00C53ADA">
        <w:t>&lt;подпись&gt;</w:t>
      </w:r>
    </w:p>
    <w:p w14:paraId="6D19E761" w14:textId="77777777" w:rsidR="00C53ADA" w:rsidRPr="00B57B60" w:rsidRDefault="00C53ADA" w:rsidP="00C53ADA">
      <w:pPr>
        <w:pStyle w:val="af6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15CE71AC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BEB89A9" w14:textId="77777777" w:rsidR="00C53ADA" w:rsidRDefault="00C53ADA" w:rsidP="0002599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060CD86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5D60616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6EB455B4" w14:textId="5F0744AA" w:rsidR="00C93DCC" w:rsidRPr="00111FF9" w:rsidRDefault="00C53ADA" w:rsidP="00111FF9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3F274E" w:rsidRPr="003F274E">
        <w:rPr>
          <w:rFonts w:eastAsia="Times New Roman" w:cs="Times New Roman"/>
        </w:rPr>
        <w:t>2</w:t>
      </w:r>
      <w:r w:rsidR="00851D25">
        <w:rPr>
          <w:rFonts w:eastAsia="Times New Roman" w:cs="Times New Roman"/>
        </w:rPr>
        <w:t>2</w:t>
      </w:r>
    </w:p>
    <w:p w14:paraId="1748C0D2" w14:textId="77777777" w:rsidR="00601F8B" w:rsidRPr="00D740EB" w:rsidRDefault="00C93DCC" w:rsidP="00111FF9">
      <w:pPr>
        <w:pStyle w:val="a6"/>
      </w:pPr>
      <w:r w:rsidRPr="00D740EB">
        <w:lastRenderedPageBreak/>
        <w:t>Цель работы</w:t>
      </w:r>
    </w:p>
    <w:p w14:paraId="1CF193D3" w14:textId="44F28B01" w:rsidR="008368BA" w:rsidRDefault="008368BA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</w:t>
      </w:r>
      <w:r w:rsidRPr="008368BA">
        <w:rPr>
          <w:rFonts w:eastAsia="Times New Roman" w:cs="Times New Roman"/>
        </w:rPr>
        <w:t>риобретение навыков по за</w:t>
      </w:r>
      <w:r>
        <w:rPr>
          <w:rFonts w:eastAsia="Times New Roman" w:cs="Times New Roman"/>
        </w:rPr>
        <w:t>щи</w:t>
      </w:r>
      <w:r w:rsidRPr="008368BA">
        <w:rPr>
          <w:rFonts w:eastAsia="Times New Roman" w:cs="Times New Roman"/>
        </w:rPr>
        <w:t>те информации с помощью методов кодирования, получение прикладных знаний в области исследования п реализации алгоритмов упаковки данных.</w:t>
      </w:r>
    </w:p>
    <w:p w14:paraId="0062E4B6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6CECD60F" w14:textId="77777777" w:rsidR="00C93DCC" w:rsidRPr="00C93DCC" w:rsidRDefault="00C93DCC" w:rsidP="00111FF9">
      <w:pPr>
        <w:pStyle w:val="a6"/>
      </w:pPr>
      <w:r>
        <w:t>Постановка задачи</w:t>
      </w:r>
    </w:p>
    <w:p w14:paraId="3907FD53" w14:textId="0CF29F3C" w:rsidR="00C93DCC" w:rsidRDefault="00685FD6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Разрабатываемая программа должна реализовывать два алгоритма кодирования и сжатия информации: алгоритм Фано и алгоритм Зива-Лемпеля.</w:t>
      </w:r>
    </w:p>
    <w:p w14:paraId="52D376F8" w14:textId="77777777" w:rsidR="00D0217C" w:rsidRDefault="00D0217C" w:rsidP="00C93DCC">
      <w:pPr>
        <w:suppressAutoHyphens/>
        <w:rPr>
          <w:rFonts w:eastAsia="Times New Roman" w:cs="Times New Roman"/>
        </w:rPr>
      </w:pPr>
    </w:p>
    <w:p w14:paraId="028E2D87" w14:textId="77777777" w:rsidR="00C93DCC" w:rsidRPr="00C93DCC" w:rsidRDefault="00C93DCC" w:rsidP="00111FF9">
      <w:pPr>
        <w:pStyle w:val="a6"/>
      </w:pPr>
      <w:r>
        <w:t>Теоретические исследования</w:t>
      </w:r>
    </w:p>
    <w:p w14:paraId="3F993552" w14:textId="42D92FAD" w:rsidR="00E2614F" w:rsidRPr="00E2614F" w:rsidRDefault="00E2614F" w:rsidP="00E2614F">
      <w:pPr>
        <w:suppressAutoHyphens/>
        <w:rPr>
          <w:rFonts w:eastAsia="Times New Roman" w:cs="Times New Roman"/>
        </w:rPr>
      </w:pPr>
      <w:r w:rsidRPr="00E2614F">
        <w:rPr>
          <w:rFonts w:eastAsia="Times New Roman" w:cs="Times New Roman"/>
        </w:rPr>
        <w:t>Задача кодирования данных формально представляется следую</w:t>
      </w:r>
      <w:r>
        <w:rPr>
          <w:rFonts w:eastAsia="Times New Roman" w:cs="Times New Roman"/>
        </w:rPr>
        <w:t>щи</w:t>
      </w:r>
      <w:r w:rsidRPr="00E2614F">
        <w:rPr>
          <w:rFonts w:eastAsia="Times New Roman" w:cs="Times New Roman"/>
        </w:rPr>
        <w:t>м образом. Заданы алфавиты</w:t>
      </w:r>
      <w:r>
        <w:rPr>
          <w:rFonts w:eastAsia="Times New Roman" w:cs="Times New Roman"/>
        </w:rPr>
        <w:t xml:space="preserve"> А = </w:t>
      </w:r>
      <w:r w:rsidRPr="00E2614F">
        <w:rPr>
          <w:rFonts w:eastAsia="Times New Roman" w:cs="Times New Roman"/>
        </w:rPr>
        <w:t>{</w:t>
      </w:r>
      <w:r>
        <w:rPr>
          <w:rFonts w:eastAsia="Times New Roman" w:cs="Times New Roman"/>
        </w:rPr>
        <w:t>а1, а2, … а</w:t>
      </w:r>
      <w:r>
        <w:rPr>
          <w:rFonts w:eastAsia="Times New Roman" w:cs="Times New Roman"/>
          <w:lang w:val="en-US"/>
        </w:rPr>
        <w:t>n</w:t>
      </w:r>
      <w:r w:rsidRPr="00E2614F">
        <w:rPr>
          <w:rFonts w:eastAsia="Times New Roman" w:cs="Times New Roman"/>
        </w:rPr>
        <w:t xml:space="preserve">} </w:t>
      </w:r>
      <w:r>
        <w:rPr>
          <w:rFonts w:eastAsia="Times New Roman" w:cs="Times New Roman"/>
        </w:rPr>
        <w:t xml:space="preserve">и В = </w:t>
      </w:r>
      <w:r w:rsidRPr="00E2614F">
        <w:rPr>
          <w:rFonts w:eastAsia="Times New Roman" w:cs="Times New Roman"/>
        </w:rPr>
        <w:t>{</w:t>
      </w:r>
      <w:r>
        <w:rPr>
          <w:rFonts w:eastAsia="Times New Roman" w:cs="Times New Roman"/>
          <w:lang w:val="en-US"/>
        </w:rPr>
        <w:t>b</w:t>
      </w:r>
      <w:r w:rsidRPr="00E2614F">
        <w:rPr>
          <w:rFonts w:eastAsia="Times New Roman" w:cs="Times New Roman"/>
        </w:rPr>
        <w:t xml:space="preserve">1, </w:t>
      </w:r>
      <w:r>
        <w:rPr>
          <w:rFonts w:eastAsia="Times New Roman" w:cs="Times New Roman"/>
          <w:lang w:val="en-US"/>
        </w:rPr>
        <w:t>b</w:t>
      </w:r>
      <w:r w:rsidRPr="00E2614F">
        <w:rPr>
          <w:rFonts w:eastAsia="Times New Roman" w:cs="Times New Roman"/>
        </w:rPr>
        <w:t xml:space="preserve">2, </w:t>
      </w:r>
      <w:r>
        <w:rPr>
          <w:rFonts w:eastAsia="Times New Roman" w:cs="Times New Roman"/>
        </w:rPr>
        <w:t>…</w:t>
      </w:r>
      <w:r w:rsidRPr="00E2614F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bm</w:t>
      </w:r>
      <w:r w:rsidRPr="00E2614F">
        <w:rPr>
          <w:rFonts w:eastAsia="Times New Roman" w:cs="Times New Roman"/>
        </w:rPr>
        <w:t>}, а также функци</w:t>
      </w:r>
      <w:r>
        <w:rPr>
          <w:rFonts w:eastAsia="Times New Roman" w:cs="Times New Roman"/>
        </w:rPr>
        <w:t xml:space="preserve">я </w:t>
      </w:r>
      <w:r>
        <w:rPr>
          <w:rFonts w:eastAsia="Times New Roman" w:cs="Times New Roman"/>
          <w:lang w:val="en-US"/>
        </w:rPr>
        <w:t>F</w:t>
      </w:r>
      <w:r w:rsidRPr="00E2614F"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S</w:t>
      </w:r>
      <w:r w:rsidRPr="00E2614F">
        <w:rPr>
          <w:rFonts w:eastAsia="Times New Roman" w:cs="Times New Roman"/>
        </w:rPr>
        <w:t xml:space="preserve"> -&gt; </w:t>
      </w:r>
      <w:r>
        <w:rPr>
          <w:rFonts w:eastAsia="Times New Roman" w:cs="Times New Roman"/>
          <w:lang w:val="en-US"/>
        </w:rPr>
        <w:t>B</w:t>
      </w:r>
      <w:r w:rsidRPr="00E2614F">
        <w:rPr>
          <w:rFonts w:eastAsia="Times New Roman" w:cs="Times New Roman"/>
        </w:rPr>
        <w:t xml:space="preserve">*, где S </w:t>
      </w:r>
      <w:r>
        <w:rPr>
          <w:rFonts w:eastAsia="Times New Roman" w:cs="Times New Roman"/>
        </w:rPr>
        <w:t>–</w:t>
      </w:r>
      <w:r w:rsidRPr="00E2614F">
        <w:rPr>
          <w:rFonts w:eastAsia="Times New Roman" w:cs="Times New Roman"/>
        </w:rPr>
        <w:t xml:space="preserve"> подмножество в алфавите А, S</w:t>
      </w:r>
      <m:oMath>
        <m:r>
          <w:rPr>
            <w:rFonts w:ascii="Cambria Math" w:eastAsia="Times New Roman" w:hAnsi="Cambria Math" w:cs="Times New Roman"/>
          </w:rPr>
          <m:t>⊂</m:t>
        </m:r>
      </m:oMath>
      <w:r w:rsidRPr="00E2614F">
        <w:rPr>
          <w:rFonts w:eastAsia="Times New Roman" w:cs="Times New Roman"/>
        </w:rPr>
        <w:t xml:space="preserve">A*, А* </w:t>
      </w:r>
      <w:r>
        <w:rPr>
          <w:rFonts w:eastAsia="Times New Roman" w:cs="Times New Roman"/>
        </w:rPr>
        <w:t>–</w:t>
      </w:r>
      <w:r w:rsidRPr="00E2614F">
        <w:rPr>
          <w:rFonts w:eastAsia="Times New Roman" w:cs="Times New Roman"/>
        </w:rPr>
        <w:t xml:space="preserve"> множество всех слов в алфавите А, В* </w:t>
      </w:r>
      <w:r>
        <w:rPr>
          <w:rFonts w:eastAsia="Times New Roman" w:cs="Times New Roman"/>
        </w:rPr>
        <w:t>–</w:t>
      </w:r>
      <w:r w:rsidRPr="00E2614F">
        <w:rPr>
          <w:rFonts w:eastAsia="Times New Roman" w:cs="Times New Roman"/>
        </w:rPr>
        <w:t xml:space="preserve"> множество всех слов в алфавите В.</w:t>
      </w:r>
    </w:p>
    <w:p w14:paraId="739F5B8F" w14:textId="5A5C4A36" w:rsidR="00E2614F" w:rsidRPr="00D24D82" w:rsidRDefault="00E2614F" w:rsidP="00E2614F">
      <w:pPr>
        <w:suppressAutoHyphens/>
        <w:rPr>
          <w:rFonts w:eastAsia="Times New Roman" w:cs="Times New Roman"/>
        </w:rPr>
      </w:pPr>
      <w:r w:rsidRPr="00E2614F">
        <w:rPr>
          <w:rFonts w:eastAsia="Times New Roman" w:cs="Times New Roman"/>
        </w:rPr>
        <w:t xml:space="preserve">Функция F называется кодированием, элементы множества S </w:t>
      </w:r>
      <w:r>
        <w:rPr>
          <w:rFonts w:eastAsia="Times New Roman" w:cs="Times New Roman"/>
        </w:rPr>
        <w:t>–</w:t>
      </w:r>
      <w:r w:rsidRPr="00E2614F">
        <w:rPr>
          <w:rFonts w:eastAsia="Times New Roman" w:cs="Times New Roman"/>
        </w:rPr>
        <w:t xml:space="preserve"> сообщениями, элементы </w:t>
      </w:r>
      <m:oMath>
        <m:r>
          <w:rPr>
            <w:rFonts w:ascii="Cambria Math" w:eastAsia="Times New Roman" w:hAnsi="Cambria Math" w:cs="Times New Roman"/>
          </w:rPr>
          <m:t>β=F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α</m:t>
            </m:r>
          </m:e>
        </m:d>
      </m:oMath>
      <w:r w:rsidR="00271BE5">
        <w:rPr>
          <w:rFonts w:eastAsia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α∈S</m:t>
        </m:r>
      </m:oMath>
      <w:r w:rsidR="00271BE5">
        <w:rPr>
          <w:rFonts w:eastAsia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β∈</m:t>
        </m:r>
      </m:oMath>
      <w:r w:rsidR="00271BE5">
        <w:rPr>
          <w:rFonts w:eastAsia="Times New Roman" w:cs="Times New Roman"/>
          <w:lang w:val="en-US"/>
        </w:rPr>
        <w:t>B</w:t>
      </w:r>
      <w:r w:rsidR="00271BE5" w:rsidRPr="00271BE5">
        <w:rPr>
          <w:rFonts w:eastAsia="Times New Roman" w:cs="Times New Roman"/>
        </w:rPr>
        <w:t xml:space="preserve">* </w:t>
      </w:r>
      <w:r w:rsidR="00271BE5">
        <w:rPr>
          <w:rFonts w:eastAsia="Times New Roman" w:cs="Times New Roman"/>
        </w:rPr>
        <w:t>–</w:t>
      </w:r>
      <w:r w:rsidR="00271BE5" w:rsidRPr="00271BE5">
        <w:rPr>
          <w:rFonts w:eastAsia="Times New Roman" w:cs="Times New Roman"/>
        </w:rPr>
        <w:t xml:space="preserve"> </w:t>
      </w:r>
      <w:r w:rsidRPr="00E2614F">
        <w:rPr>
          <w:rFonts w:eastAsia="Times New Roman" w:cs="Times New Roman"/>
        </w:rPr>
        <w:t>кодами соответствующих сообщений. Обратная функция</w:t>
      </w:r>
      <w:r w:rsidR="00D24D82" w:rsidRPr="00D24D82">
        <w:rPr>
          <w:rFonts w:eastAsia="Times New Roman" w:cs="Times New Roman"/>
        </w:rPr>
        <w:t xml:space="preserve"> </w:t>
      </w:r>
      <w:r w:rsidR="00D24D82">
        <w:rPr>
          <w:rFonts w:eastAsia="Times New Roman" w:cs="Times New Roman"/>
          <w:lang w:val="en-US"/>
        </w:rPr>
        <w:t>F</w:t>
      </w:r>
      <w:proofErr w:type="gramStart"/>
      <w:r w:rsidR="00D24D82" w:rsidRPr="00D24D82">
        <w:rPr>
          <w:rFonts w:eastAsia="Times New Roman" w:cs="Times New Roman"/>
        </w:rPr>
        <w:t>^(</w:t>
      </w:r>
      <w:proofErr w:type="gramEnd"/>
      <w:r w:rsidR="00D24D82" w:rsidRPr="00D24D82">
        <w:rPr>
          <w:rFonts w:eastAsia="Times New Roman" w:cs="Times New Roman"/>
        </w:rPr>
        <w:t>-1)</w:t>
      </w:r>
      <w:r w:rsidRPr="00E2614F">
        <w:rPr>
          <w:rFonts w:eastAsia="Times New Roman" w:cs="Times New Roman"/>
        </w:rPr>
        <w:t xml:space="preserve"> (если она существует) называется декодированием. Если </w:t>
      </w:r>
      <w:r w:rsidR="00D24D82" w:rsidRPr="00D24D82">
        <w:rPr>
          <w:rFonts w:eastAsia="Times New Roman" w:cs="Times New Roman"/>
        </w:rPr>
        <w:t>|</w:t>
      </w:r>
      <w:r w:rsidR="00D24D82">
        <w:rPr>
          <w:rFonts w:eastAsia="Times New Roman" w:cs="Times New Roman"/>
          <w:lang w:val="en-US"/>
        </w:rPr>
        <w:t>B</w:t>
      </w:r>
      <w:r w:rsidR="00D24D82" w:rsidRPr="00D24D82">
        <w:rPr>
          <w:rFonts w:eastAsia="Times New Roman" w:cs="Times New Roman"/>
        </w:rPr>
        <w:t xml:space="preserve">| = </w:t>
      </w:r>
      <w:r w:rsidR="00D24D82">
        <w:rPr>
          <w:rFonts w:eastAsia="Times New Roman" w:cs="Times New Roman"/>
          <w:lang w:val="en-US"/>
        </w:rPr>
        <w:t>m</w:t>
      </w:r>
      <w:r w:rsidRPr="00E2614F">
        <w:rPr>
          <w:rFonts w:eastAsia="Times New Roman" w:cs="Times New Roman"/>
        </w:rPr>
        <w:t xml:space="preserve">, то F </w:t>
      </w:r>
      <w:r w:rsidR="009359BF">
        <w:rPr>
          <w:rFonts w:eastAsia="Times New Roman" w:cs="Times New Roman"/>
          <w:lang w:val="en-US"/>
        </w:rPr>
        <w:t>–</w:t>
      </w:r>
      <w:r w:rsidRPr="00E2614F">
        <w:rPr>
          <w:rFonts w:eastAsia="Times New Roman" w:cs="Times New Roman"/>
        </w:rPr>
        <w:t xml:space="preserve"> </w:t>
      </w:r>
      <w:r w:rsidR="00D24D82">
        <w:rPr>
          <w:rFonts w:eastAsia="Times New Roman" w:cs="Times New Roman"/>
          <w:lang w:val="en-US"/>
        </w:rPr>
        <w:t>m</w:t>
      </w:r>
      <w:r w:rsidRPr="00E2614F">
        <w:rPr>
          <w:rFonts w:eastAsia="Times New Roman" w:cs="Times New Roman"/>
        </w:rPr>
        <w:t>-</w:t>
      </w:r>
      <w:proofErr w:type="spellStart"/>
      <w:r w:rsidRPr="00E2614F">
        <w:rPr>
          <w:rFonts w:eastAsia="Times New Roman" w:cs="Times New Roman"/>
        </w:rPr>
        <w:t>ичное</w:t>
      </w:r>
      <w:proofErr w:type="spellEnd"/>
      <w:r w:rsidRPr="00E2614F">
        <w:rPr>
          <w:rFonts w:eastAsia="Times New Roman" w:cs="Times New Roman"/>
        </w:rPr>
        <w:t xml:space="preserve"> кодирование</w:t>
      </w:r>
      <w:r w:rsidR="00D24D82" w:rsidRPr="00D24D82">
        <w:rPr>
          <w:rFonts w:eastAsia="Times New Roman" w:cs="Times New Roman"/>
        </w:rPr>
        <w:t>.</w:t>
      </w:r>
    </w:p>
    <w:p w14:paraId="6838FD65" w14:textId="5492E530" w:rsidR="00E2614F" w:rsidRDefault="00E2614F" w:rsidP="00E2614F">
      <w:pPr>
        <w:suppressAutoHyphens/>
        <w:rPr>
          <w:rFonts w:eastAsia="Times New Roman" w:cs="Times New Roman"/>
        </w:rPr>
      </w:pPr>
      <w:r w:rsidRPr="00E2614F">
        <w:rPr>
          <w:rFonts w:eastAsia="Times New Roman" w:cs="Times New Roman"/>
        </w:rPr>
        <w:t xml:space="preserve">Типичная задача кодирования формулируется следующим образом: при заданных алфавитах А, В и множестве сообщений S найти кодирование </w:t>
      </w:r>
      <w:r w:rsidR="00D24D82">
        <w:rPr>
          <w:rFonts w:eastAsia="Times New Roman" w:cs="Times New Roman"/>
          <w:lang w:val="en-US"/>
        </w:rPr>
        <w:t>F</w:t>
      </w:r>
      <w:r w:rsidRPr="00E2614F">
        <w:rPr>
          <w:rFonts w:eastAsia="Times New Roman" w:cs="Times New Roman"/>
        </w:rPr>
        <w:t xml:space="preserve">, которое обладает определенными свойствами, то есть удовлетворяет заданным ограничениям, и оптимально в некотором смысле. Критерий оптимальности, как правило, связан с минимизацией длин получаемых кодов. Таким образом, </w:t>
      </w:r>
      <w:r w:rsidR="00D24D82">
        <w:rPr>
          <w:rFonts w:eastAsia="Times New Roman" w:cs="Times New Roman"/>
        </w:rPr>
        <w:t>кодирование</w:t>
      </w:r>
      <w:r w:rsidRPr="00E2614F">
        <w:rPr>
          <w:rFonts w:eastAsia="Times New Roman" w:cs="Times New Roman"/>
        </w:rPr>
        <w:t xml:space="preserve"> </w:t>
      </w:r>
      <w:r w:rsidR="00D24D82">
        <w:rPr>
          <w:rFonts w:eastAsia="Times New Roman" w:cs="Times New Roman"/>
        </w:rPr>
        <w:t>–</w:t>
      </w:r>
      <w:r w:rsidRPr="00E2614F">
        <w:rPr>
          <w:rFonts w:eastAsia="Times New Roman" w:cs="Times New Roman"/>
        </w:rPr>
        <w:t xml:space="preserve"> преобразование информации, в том числе с защитной целью, а упаковка (сжатие, архивирование) является побочным эффектом кодирования.</w:t>
      </w:r>
    </w:p>
    <w:p w14:paraId="137B0644" w14:textId="25E2538D" w:rsidR="00CC2BFB" w:rsidRDefault="00E20472" w:rsidP="00CC2BFB">
      <w:pPr>
        <w:suppressAutoHyphens/>
        <w:rPr>
          <w:rFonts w:eastAsia="Times New Roman" w:cs="Times New Roman"/>
        </w:rPr>
      </w:pPr>
      <w:r w:rsidRPr="00E20472">
        <w:rPr>
          <w:rFonts w:eastAsia="Times New Roman" w:cs="Times New Roman"/>
        </w:rPr>
        <w:t xml:space="preserve">Сжатие (упаковка) данных </w:t>
      </w:r>
      <w:r w:rsidR="009359BF">
        <w:rPr>
          <w:rFonts w:eastAsia="Times New Roman" w:cs="Times New Roman"/>
        </w:rPr>
        <w:t>–</w:t>
      </w:r>
      <w:r w:rsidRPr="00E20472">
        <w:rPr>
          <w:rFonts w:eastAsia="Times New Roman" w:cs="Times New Roman"/>
        </w:rPr>
        <w:t xml:space="preserve"> кодирование, позволяющее построить без потери данных код сообщения меньшей длины по сравнению с исходным. Качество сжатия определяется коэффициентом сжатия, показывающим, насколько закодированное сообщение короче исходного.</w:t>
      </w:r>
    </w:p>
    <w:p w14:paraId="4B5EA537" w14:textId="3C1E69BA" w:rsidR="00A14430" w:rsidRDefault="00A14430" w:rsidP="00CC2BFB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Сжатие бинарных файлов </w:t>
      </w:r>
      <w:r w:rsidR="00CC2BFB">
        <w:rPr>
          <w:rFonts w:eastAsia="Times New Roman" w:cs="Times New Roman"/>
        </w:rPr>
        <w:t>дольше и сложнее сжатия текстовых файлов. Для более подробного изучения</w:t>
      </w:r>
      <w:r w:rsidR="002D2CBB">
        <w:rPr>
          <w:rFonts w:eastAsia="Times New Roman" w:cs="Times New Roman"/>
        </w:rPr>
        <w:t xml:space="preserve"> </w:t>
      </w:r>
      <w:r w:rsidR="00CC2BFB">
        <w:rPr>
          <w:rFonts w:eastAsia="Times New Roman" w:cs="Times New Roman"/>
        </w:rPr>
        <w:t>вопроса был создан файл в формате .</w:t>
      </w:r>
      <w:r w:rsidR="00CC2BFB">
        <w:rPr>
          <w:rFonts w:eastAsia="Times New Roman" w:cs="Times New Roman"/>
          <w:lang w:val="en-US"/>
        </w:rPr>
        <w:t>doc</w:t>
      </w:r>
      <w:r w:rsidR="0078057B">
        <w:rPr>
          <w:rFonts w:eastAsia="Times New Roman" w:cs="Times New Roman"/>
        </w:rPr>
        <w:t xml:space="preserve"> (</w:t>
      </w:r>
      <w:r w:rsidR="0078057B">
        <w:rPr>
          <w:rFonts w:eastAsia="Times New Roman" w:cs="Times New Roman"/>
        </w:rPr>
        <w:fldChar w:fldCharType="begin"/>
      </w:r>
      <w:r w:rsidR="0078057B">
        <w:rPr>
          <w:rFonts w:eastAsia="Times New Roman" w:cs="Times New Roman"/>
        </w:rPr>
        <w:instrText xml:space="preserve"> REF _Ref108947807 \h </w:instrText>
      </w:r>
      <w:r w:rsidR="0078057B">
        <w:rPr>
          <w:rFonts w:eastAsia="Times New Roman" w:cs="Times New Roman"/>
        </w:rPr>
      </w:r>
      <w:r w:rsidR="0078057B">
        <w:rPr>
          <w:rFonts w:eastAsia="Times New Roman" w:cs="Times New Roman"/>
        </w:rPr>
        <w:fldChar w:fldCharType="separate"/>
      </w:r>
      <w:r w:rsidR="0078057B">
        <w:t xml:space="preserve">рисунок </w:t>
      </w:r>
      <w:r w:rsidR="0078057B">
        <w:rPr>
          <w:noProof/>
        </w:rPr>
        <w:t>1</w:t>
      </w:r>
      <w:r w:rsidR="0078057B">
        <w:rPr>
          <w:rFonts w:eastAsia="Times New Roman" w:cs="Times New Roman"/>
        </w:rPr>
        <w:fldChar w:fldCharType="end"/>
      </w:r>
      <w:r w:rsidR="0078057B">
        <w:rPr>
          <w:rFonts w:eastAsia="Times New Roman" w:cs="Times New Roman"/>
        </w:rPr>
        <w:t>)</w:t>
      </w:r>
      <w:r w:rsidR="00CC2BFB">
        <w:rPr>
          <w:rFonts w:eastAsia="Times New Roman" w:cs="Times New Roman"/>
        </w:rPr>
        <w:t>, который после переименования стал файло</w:t>
      </w:r>
      <w:r w:rsidR="002D2CBB">
        <w:rPr>
          <w:rFonts w:eastAsia="Times New Roman" w:cs="Times New Roman"/>
        </w:rPr>
        <w:t>м</w:t>
      </w:r>
      <w:r w:rsidR="00CC2BFB">
        <w:rPr>
          <w:rFonts w:eastAsia="Times New Roman" w:cs="Times New Roman"/>
        </w:rPr>
        <w:t xml:space="preserve"> формата .</w:t>
      </w:r>
      <w:r w:rsidR="00CC2BFB">
        <w:rPr>
          <w:rFonts w:eastAsia="Times New Roman" w:cs="Times New Roman"/>
          <w:lang w:val="en-US"/>
        </w:rPr>
        <w:t>txt</w:t>
      </w:r>
      <w:r w:rsidR="0078057B">
        <w:rPr>
          <w:rFonts w:eastAsia="Times New Roman" w:cs="Times New Roman"/>
        </w:rPr>
        <w:t xml:space="preserve"> (</w:t>
      </w:r>
      <w:r w:rsidR="0078057B">
        <w:rPr>
          <w:rFonts w:eastAsia="Times New Roman" w:cs="Times New Roman"/>
        </w:rPr>
        <w:fldChar w:fldCharType="begin"/>
      </w:r>
      <w:r w:rsidR="0078057B">
        <w:rPr>
          <w:rFonts w:eastAsia="Times New Roman" w:cs="Times New Roman"/>
        </w:rPr>
        <w:instrText xml:space="preserve"> REF _Ref108947825 \h </w:instrText>
      </w:r>
      <w:r w:rsidR="0078057B">
        <w:rPr>
          <w:rFonts w:eastAsia="Times New Roman" w:cs="Times New Roman"/>
        </w:rPr>
      </w:r>
      <w:r w:rsidR="0078057B">
        <w:rPr>
          <w:rFonts w:eastAsia="Times New Roman" w:cs="Times New Roman"/>
        </w:rPr>
        <w:fldChar w:fldCharType="separate"/>
      </w:r>
      <w:r w:rsidR="0078057B">
        <w:t xml:space="preserve">рисунок </w:t>
      </w:r>
      <w:r w:rsidR="0078057B">
        <w:rPr>
          <w:noProof/>
        </w:rPr>
        <w:t>2</w:t>
      </w:r>
      <w:r w:rsidR="0078057B">
        <w:rPr>
          <w:rFonts w:eastAsia="Times New Roman" w:cs="Times New Roman"/>
        </w:rPr>
        <w:fldChar w:fldCharType="end"/>
      </w:r>
      <w:r w:rsidR="0078057B">
        <w:rPr>
          <w:rFonts w:eastAsia="Times New Roman" w:cs="Times New Roman"/>
        </w:rPr>
        <w:t>)</w:t>
      </w:r>
      <w:r w:rsidR="00CC2BFB" w:rsidRPr="00CC2BFB">
        <w:rPr>
          <w:rFonts w:eastAsia="Times New Roman" w:cs="Times New Roman"/>
        </w:rPr>
        <w:t xml:space="preserve">. </w:t>
      </w:r>
      <w:r w:rsidR="00CC2BFB">
        <w:rPr>
          <w:rFonts w:eastAsia="Times New Roman" w:cs="Times New Roman"/>
        </w:rPr>
        <w:t xml:space="preserve">Далее в программе </w:t>
      </w:r>
      <w:r w:rsidR="00CC2BFB">
        <w:rPr>
          <w:rFonts w:eastAsia="Times New Roman" w:cs="Times New Roman"/>
          <w:lang w:val="en-US"/>
        </w:rPr>
        <w:t>Notepad</w:t>
      </w:r>
      <w:r w:rsidR="00CC2BFB" w:rsidRPr="00CC2BFB">
        <w:rPr>
          <w:rFonts w:eastAsia="Times New Roman" w:cs="Times New Roman"/>
        </w:rPr>
        <w:t xml:space="preserve">++ </w:t>
      </w:r>
      <w:r w:rsidR="002D2CBB">
        <w:rPr>
          <w:rFonts w:eastAsia="Times New Roman" w:cs="Times New Roman"/>
        </w:rPr>
        <w:t xml:space="preserve">был использован плагин </w:t>
      </w:r>
      <w:r w:rsidR="002D2CBB">
        <w:rPr>
          <w:rFonts w:eastAsia="Times New Roman" w:cs="Times New Roman"/>
          <w:lang w:val="en-US"/>
        </w:rPr>
        <w:t>HEX</w:t>
      </w:r>
      <w:r w:rsidR="002D2CBB" w:rsidRPr="002D2CBB">
        <w:rPr>
          <w:rFonts w:eastAsia="Times New Roman" w:cs="Times New Roman"/>
        </w:rPr>
        <w:t>-</w:t>
      </w:r>
      <w:r w:rsidR="002D2CBB">
        <w:rPr>
          <w:rFonts w:eastAsia="Times New Roman" w:cs="Times New Roman"/>
          <w:lang w:val="en-US"/>
        </w:rPr>
        <w:t>Editor</w:t>
      </w:r>
      <w:r w:rsidR="002D2CBB" w:rsidRPr="002D2CBB">
        <w:rPr>
          <w:rFonts w:eastAsia="Times New Roman" w:cs="Times New Roman"/>
        </w:rPr>
        <w:t xml:space="preserve">, </w:t>
      </w:r>
      <w:r w:rsidR="002D2CBB">
        <w:rPr>
          <w:rFonts w:eastAsia="Times New Roman" w:cs="Times New Roman"/>
        </w:rPr>
        <w:t>позволяющий рассмотреть код получившегося файла</w:t>
      </w:r>
      <w:r w:rsidR="00AD684D">
        <w:rPr>
          <w:rFonts w:eastAsia="Times New Roman" w:cs="Times New Roman"/>
        </w:rPr>
        <w:t xml:space="preserve"> (</w:t>
      </w:r>
      <w:r w:rsidR="00AD684D">
        <w:rPr>
          <w:rFonts w:eastAsia="Times New Roman" w:cs="Times New Roman"/>
        </w:rPr>
        <w:fldChar w:fldCharType="begin"/>
      </w:r>
      <w:r w:rsidR="00AD684D">
        <w:rPr>
          <w:rFonts w:eastAsia="Times New Roman" w:cs="Times New Roman"/>
        </w:rPr>
        <w:instrText xml:space="preserve"> REF _Ref108947846 \h </w:instrText>
      </w:r>
      <w:r w:rsidR="00AD684D">
        <w:rPr>
          <w:rFonts w:eastAsia="Times New Roman" w:cs="Times New Roman"/>
        </w:rPr>
      </w:r>
      <w:r w:rsidR="00AD684D">
        <w:rPr>
          <w:rFonts w:eastAsia="Times New Roman" w:cs="Times New Roman"/>
        </w:rPr>
        <w:fldChar w:fldCharType="separate"/>
      </w:r>
      <w:r w:rsidR="00AD684D">
        <w:t xml:space="preserve">рисунок </w:t>
      </w:r>
      <w:r w:rsidR="00AD684D">
        <w:rPr>
          <w:noProof/>
        </w:rPr>
        <w:t>3</w:t>
      </w:r>
      <w:r w:rsidR="00AD684D">
        <w:rPr>
          <w:rFonts w:eastAsia="Times New Roman" w:cs="Times New Roman"/>
        </w:rPr>
        <w:fldChar w:fldCharType="end"/>
      </w:r>
      <w:r w:rsidR="00AD684D">
        <w:rPr>
          <w:rFonts w:eastAsia="Times New Roman" w:cs="Times New Roman"/>
        </w:rPr>
        <w:t>)</w:t>
      </w:r>
      <w:r w:rsidR="002D2CBB">
        <w:rPr>
          <w:rFonts w:eastAsia="Times New Roman" w:cs="Times New Roman"/>
        </w:rPr>
        <w:t>.</w:t>
      </w:r>
    </w:p>
    <w:p w14:paraId="75CAC8C1" w14:textId="77777777" w:rsidR="00BE0347" w:rsidRDefault="00BE0347" w:rsidP="00CC2BFB">
      <w:pPr>
        <w:suppressAutoHyphens/>
        <w:rPr>
          <w:rFonts w:eastAsia="Times New Roman" w:cs="Times New Roman"/>
        </w:rPr>
      </w:pPr>
    </w:p>
    <w:p w14:paraId="00157205" w14:textId="06FD3B6C" w:rsidR="002D2CBB" w:rsidRDefault="002D2CBB" w:rsidP="009359BF">
      <w:pPr>
        <w:keepNext/>
        <w:suppressAutoHyphens/>
        <w:ind w:firstLine="0"/>
        <w:jc w:val="center"/>
      </w:pPr>
      <w:r w:rsidRPr="002D2CBB">
        <w:rPr>
          <w:rFonts w:eastAsia="Times New Roman" w:cs="Times New Roman"/>
          <w:noProof/>
        </w:rPr>
        <w:drawing>
          <wp:inline distT="0" distB="0" distL="0" distR="0" wp14:anchorId="0BA66DC5" wp14:editId="20F81A3C">
            <wp:extent cx="3893128" cy="29533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573" cy="29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764D" w14:textId="77777777" w:rsidR="00BE0347" w:rsidRDefault="002D2CBB" w:rsidP="009359BF">
      <w:pPr>
        <w:pStyle w:val="ad"/>
      </w:pPr>
      <w:bookmarkStart w:id="1" w:name="_Ref108947807"/>
      <w:r>
        <w:t xml:space="preserve">Рисунок </w:t>
      </w:r>
      <w:fldSimple w:instr=" SEQ Рисунок \* ARABIC ">
        <w:r w:rsidR="003D6C10">
          <w:rPr>
            <w:noProof/>
          </w:rPr>
          <w:t>1</w:t>
        </w:r>
      </w:fldSimple>
      <w:bookmarkEnd w:id="1"/>
      <w:r>
        <w:t xml:space="preserve"> </w:t>
      </w:r>
      <w:r w:rsidR="00E70A57">
        <w:t>–</w:t>
      </w:r>
      <w:r>
        <w:t xml:space="preserve"> Исходный вид файла</w:t>
      </w:r>
    </w:p>
    <w:p w14:paraId="250B4337" w14:textId="77777777" w:rsidR="00BE0347" w:rsidRDefault="00BE0347" w:rsidP="009359BF">
      <w:pPr>
        <w:pStyle w:val="ad"/>
      </w:pPr>
    </w:p>
    <w:p w14:paraId="3952DEFF" w14:textId="108A4F27" w:rsidR="00873869" w:rsidRDefault="00873869" w:rsidP="009359BF">
      <w:pPr>
        <w:pStyle w:val="ad"/>
      </w:pPr>
      <w:r w:rsidRPr="00873869">
        <w:rPr>
          <w:noProof/>
          <w:lang w:val="en-US"/>
        </w:rPr>
        <w:drawing>
          <wp:inline distT="0" distB="0" distL="0" distR="0" wp14:anchorId="2E5379AF" wp14:editId="66E1381C">
            <wp:extent cx="6139129" cy="329045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5486" cy="335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755C" w14:textId="47DAA3F7" w:rsidR="00873869" w:rsidRDefault="00873869" w:rsidP="009359BF">
      <w:pPr>
        <w:pStyle w:val="afffa"/>
        <w:ind w:firstLine="0"/>
      </w:pPr>
      <w:bookmarkStart w:id="2" w:name="_Ref108947825"/>
      <w:r>
        <w:t xml:space="preserve">Рисунок </w:t>
      </w:r>
      <w:fldSimple w:instr=" SEQ Рисунок \* ARABIC ">
        <w:r w:rsidR="003D6C10">
          <w:rPr>
            <w:noProof/>
          </w:rPr>
          <w:t>2</w:t>
        </w:r>
      </w:fldSimple>
      <w:bookmarkEnd w:id="2"/>
      <w:r w:rsidRPr="00873869">
        <w:t xml:space="preserve"> </w:t>
      </w:r>
      <w:r w:rsidR="00E70A57">
        <w:t>–</w:t>
      </w:r>
      <w:r w:rsidRPr="00873869">
        <w:t xml:space="preserve"> </w:t>
      </w:r>
      <w:r>
        <w:t>Вид файла после изменения формата</w:t>
      </w:r>
    </w:p>
    <w:p w14:paraId="7F3B0A15" w14:textId="6483A9B6" w:rsidR="0078057B" w:rsidRDefault="0078057B" w:rsidP="009359BF">
      <w:pPr>
        <w:pStyle w:val="afffa"/>
        <w:keepNext/>
        <w:ind w:firstLine="0"/>
      </w:pPr>
      <w:r w:rsidRPr="0078057B">
        <w:rPr>
          <w:noProof/>
        </w:rPr>
        <w:lastRenderedPageBreak/>
        <w:drawing>
          <wp:inline distT="0" distB="0" distL="0" distR="0" wp14:anchorId="2AB60937" wp14:editId="491E4087">
            <wp:extent cx="5045208" cy="7498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212" cy="75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9373" w14:textId="252C272C" w:rsidR="0078057B" w:rsidRDefault="0078057B" w:rsidP="009359BF">
      <w:pPr>
        <w:pStyle w:val="afffa"/>
        <w:ind w:firstLine="0"/>
      </w:pPr>
      <w:bookmarkStart w:id="3" w:name="_Ref108947846"/>
      <w:r>
        <w:t xml:space="preserve">Рисунок </w:t>
      </w:r>
      <w:fldSimple w:instr=" SEQ Рисунок \* ARABIC ">
        <w:r w:rsidR="003D6C10">
          <w:rPr>
            <w:noProof/>
          </w:rPr>
          <w:t>3</w:t>
        </w:r>
      </w:fldSimple>
      <w:bookmarkEnd w:id="3"/>
      <w:r>
        <w:t xml:space="preserve"> </w:t>
      </w:r>
      <w:r w:rsidR="00E70A57">
        <w:t>–</w:t>
      </w:r>
      <w:r>
        <w:t xml:space="preserve"> Вид файла в </w:t>
      </w:r>
      <w:r>
        <w:rPr>
          <w:lang w:val="en-US"/>
        </w:rPr>
        <w:t>HEX</w:t>
      </w:r>
      <w:r w:rsidRPr="0078057B">
        <w:t>-</w:t>
      </w:r>
      <w:r>
        <w:t>представлении</w:t>
      </w:r>
    </w:p>
    <w:p w14:paraId="00B1A2CF" w14:textId="39BF93BA" w:rsidR="0078057B" w:rsidRDefault="0078057B" w:rsidP="0078057B">
      <w:pPr>
        <w:pStyle w:val="afffa"/>
        <w:jc w:val="both"/>
      </w:pPr>
    </w:p>
    <w:p w14:paraId="059306B7" w14:textId="74DA374F" w:rsidR="0078057B" w:rsidRPr="00495FE7" w:rsidRDefault="00AD684D" w:rsidP="00495FE7">
      <w:pPr>
        <w:rPr>
          <w:rFonts w:eastAsia="Times New Roman"/>
        </w:rPr>
      </w:pPr>
      <w:r w:rsidRPr="00495FE7">
        <w:rPr>
          <w:rFonts w:eastAsia="Times New Roman"/>
        </w:rPr>
        <w:t>Можно заметить, что помимо фразы «</w:t>
      </w:r>
      <w:proofErr w:type="spellStart"/>
      <w:r w:rsidRPr="00495FE7">
        <w:rPr>
          <w:rFonts w:eastAsia="Times New Roman"/>
        </w:rPr>
        <w:t>Hello</w:t>
      </w:r>
      <w:proofErr w:type="spellEnd"/>
      <w:r w:rsidRPr="00495FE7">
        <w:rPr>
          <w:rFonts w:eastAsia="Times New Roman"/>
        </w:rPr>
        <w:t xml:space="preserve">, </w:t>
      </w:r>
      <w:proofErr w:type="spellStart"/>
      <w:r w:rsidRPr="00495FE7">
        <w:rPr>
          <w:rFonts w:eastAsia="Times New Roman"/>
        </w:rPr>
        <w:t>world</w:t>
      </w:r>
      <w:proofErr w:type="spellEnd"/>
      <w:r w:rsidRPr="00495FE7">
        <w:rPr>
          <w:rFonts w:eastAsia="Times New Roman"/>
        </w:rPr>
        <w:t xml:space="preserve">!» файл хранит массу </w:t>
      </w:r>
      <w:r w:rsidR="00495FE7">
        <w:rPr>
          <w:rFonts w:eastAsia="Times New Roman"/>
        </w:rPr>
        <w:t xml:space="preserve">дополнительной </w:t>
      </w:r>
      <w:r w:rsidRPr="00495FE7">
        <w:rPr>
          <w:rFonts w:eastAsia="Times New Roman"/>
        </w:rPr>
        <w:t xml:space="preserve">информации. И если речь идет лишь о кодировании текста, то оптимальным вариантом для его хранения </w:t>
      </w:r>
      <w:r w:rsidR="0032070A" w:rsidRPr="00495FE7">
        <w:rPr>
          <w:rFonts w:eastAsia="Times New Roman"/>
        </w:rPr>
        <w:t>будет</w:t>
      </w:r>
      <w:r w:rsidRPr="00495FE7">
        <w:rPr>
          <w:rFonts w:eastAsia="Times New Roman"/>
        </w:rPr>
        <w:t xml:space="preserve"> файл формата .</w:t>
      </w:r>
      <w:proofErr w:type="spellStart"/>
      <w:r w:rsidRPr="00495FE7">
        <w:rPr>
          <w:rFonts w:eastAsia="Times New Roman"/>
        </w:rPr>
        <w:t>txt</w:t>
      </w:r>
      <w:proofErr w:type="spellEnd"/>
      <w:r w:rsidRPr="00495FE7">
        <w:rPr>
          <w:rFonts w:eastAsia="Times New Roman"/>
        </w:rPr>
        <w:t xml:space="preserve">. Для проверки </w:t>
      </w:r>
      <w:r w:rsidRPr="00495FE7">
        <w:rPr>
          <w:rFonts w:eastAsia="Times New Roman"/>
        </w:rPr>
        <w:lastRenderedPageBreak/>
        <w:t>факта того, что файл формата .</w:t>
      </w:r>
      <w:proofErr w:type="spellStart"/>
      <w:r w:rsidRPr="00495FE7">
        <w:rPr>
          <w:rFonts w:eastAsia="Times New Roman"/>
        </w:rPr>
        <w:t>txt</w:t>
      </w:r>
      <w:proofErr w:type="spellEnd"/>
      <w:r w:rsidRPr="00495FE7">
        <w:rPr>
          <w:rFonts w:eastAsia="Times New Roman"/>
        </w:rPr>
        <w:t xml:space="preserve"> хранит исключительно текст, был создан новый файл данного формата и рассмотрены его свойства</w:t>
      </w:r>
      <w:r w:rsidR="00E70A57" w:rsidRPr="00495FE7">
        <w:rPr>
          <w:rFonts w:eastAsia="Times New Roman"/>
        </w:rPr>
        <w:t xml:space="preserve"> (</w:t>
      </w:r>
      <w:r w:rsidR="00E70A57" w:rsidRPr="00495FE7">
        <w:rPr>
          <w:rFonts w:eastAsia="Times New Roman"/>
        </w:rPr>
        <w:fldChar w:fldCharType="begin"/>
      </w:r>
      <w:r w:rsidR="00E70A57" w:rsidRPr="00495FE7">
        <w:rPr>
          <w:rFonts w:eastAsia="Times New Roman"/>
        </w:rPr>
        <w:instrText xml:space="preserve"> REF _Ref108949088 \h </w:instrText>
      </w:r>
      <w:r w:rsidR="00495FE7" w:rsidRPr="00495FE7">
        <w:rPr>
          <w:rFonts w:eastAsia="Times New Roman"/>
        </w:rPr>
        <w:instrText xml:space="preserve"> \* MERGEFORMAT </w:instrText>
      </w:r>
      <w:r w:rsidR="00E70A57" w:rsidRPr="00495FE7">
        <w:rPr>
          <w:rFonts w:eastAsia="Times New Roman"/>
        </w:rPr>
      </w:r>
      <w:r w:rsidR="00E70A57" w:rsidRPr="00495FE7">
        <w:rPr>
          <w:rFonts w:eastAsia="Times New Roman"/>
        </w:rPr>
        <w:fldChar w:fldCharType="separate"/>
      </w:r>
      <w:r w:rsidR="00E70A57" w:rsidRPr="00495FE7">
        <w:rPr>
          <w:rFonts w:eastAsia="Times New Roman"/>
        </w:rPr>
        <w:t>рисунок 4</w:t>
      </w:r>
      <w:r w:rsidR="00E70A57" w:rsidRPr="00495FE7">
        <w:rPr>
          <w:rFonts w:eastAsia="Times New Roman"/>
        </w:rPr>
        <w:fldChar w:fldCharType="end"/>
      </w:r>
      <w:r w:rsidR="00E70A57" w:rsidRPr="00495FE7">
        <w:rPr>
          <w:rFonts w:eastAsia="Times New Roman"/>
        </w:rPr>
        <w:t>)</w:t>
      </w:r>
      <w:r w:rsidRPr="00495FE7">
        <w:rPr>
          <w:rFonts w:eastAsia="Times New Roman"/>
        </w:rPr>
        <w:t xml:space="preserve"> и представление в HEX</w:t>
      </w:r>
      <w:r w:rsidR="00E70A57" w:rsidRPr="00495FE7">
        <w:rPr>
          <w:rFonts w:eastAsia="Times New Roman"/>
        </w:rPr>
        <w:t xml:space="preserve"> (</w:t>
      </w:r>
      <w:r w:rsidR="00E70A57" w:rsidRPr="00495FE7">
        <w:rPr>
          <w:rFonts w:eastAsia="Times New Roman"/>
        </w:rPr>
        <w:fldChar w:fldCharType="begin"/>
      </w:r>
      <w:r w:rsidR="00E70A57" w:rsidRPr="00495FE7">
        <w:rPr>
          <w:rFonts w:eastAsia="Times New Roman"/>
        </w:rPr>
        <w:instrText xml:space="preserve"> REF _Ref108949098 \h </w:instrText>
      </w:r>
      <w:r w:rsidR="00495FE7" w:rsidRPr="00495FE7">
        <w:rPr>
          <w:rFonts w:eastAsia="Times New Roman"/>
        </w:rPr>
        <w:instrText xml:space="preserve"> \* MERGEFORMAT </w:instrText>
      </w:r>
      <w:r w:rsidR="00E70A57" w:rsidRPr="00495FE7">
        <w:rPr>
          <w:rFonts w:eastAsia="Times New Roman"/>
        </w:rPr>
      </w:r>
      <w:r w:rsidR="00E70A57" w:rsidRPr="00495FE7">
        <w:rPr>
          <w:rFonts w:eastAsia="Times New Roman"/>
        </w:rPr>
        <w:fldChar w:fldCharType="separate"/>
      </w:r>
      <w:r w:rsidR="00E70A57" w:rsidRPr="00495FE7">
        <w:rPr>
          <w:rFonts w:eastAsia="Times New Roman"/>
        </w:rPr>
        <w:t>рисунок 5</w:t>
      </w:r>
      <w:r w:rsidR="00E70A57" w:rsidRPr="00495FE7">
        <w:rPr>
          <w:rFonts w:eastAsia="Times New Roman"/>
        </w:rPr>
        <w:fldChar w:fldCharType="end"/>
      </w:r>
      <w:r w:rsidR="00E70A57" w:rsidRPr="00495FE7">
        <w:rPr>
          <w:rFonts w:eastAsia="Times New Roman"/>
        </w:rPr>
        <w:t>)</w:t>
      </w:r>
      <w:r w:rsidRPr="00495FE7">
        <w:rPr>
          <w:rFonts w:eastAsia="Times New Roman"/>
        </w:rPr>
        <w:t>.</w:t>
      </w:r>
      <w:r w:rsidR="00E70A57" w:rsidRPr="00495FE7">
        <w:rPr>
          <w:rFonts w:eastAsia="Times New Roman"/>
        </w:rPr>
        <w:t xml:space="preserve"> Из свойств видно, что файл занимает ровно 12 байт – количество символов в записанной строке. А в HEX-представлении можно увидеть код этой строки.</w:t>
      </w:r>
    </w:p>
    <w:p w14:paraId="62F91BEE" w14:textId="77777777" w:rsidR="0032070A" w:rsidRDefault="0032070A" w:rsidP="009359BF">
      <w:pPr>
        <w:pStyle w:val="afffa"/>
        <w:keepNext/>
        <w:ind w:firstLine="0"/>
      </w:pPr>
      <w:r w:rsidRPr="0032070A">
        <w:rPr>
          <w:noProof/>
          <w:lang w:val="en-US"/>
        </w:rPr>
        <w:drawing>
          <wp:inline distT="0" distB="0" distL="0" distR="0" wp14:anchorId="6DD5CA9F" wp14:editId="6DD8800F">
            <wp:extent cx="3609975" cy="2426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143" cy="24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256B" w14:textId="345B8B64" w:rsidR="0032070A" w:rsidRPr="009357CB" w:rsidRDefault="0032070A" w:rsidP="009359BF">
      <w:pPr>
        <w:pStyle w:val="afffa"/>
        <w:ind w:firstLine="0"/>
      </w:pPr>
      <w:bookmarkStart w:id="4" w:name="_Ref108949088"/>
      <w:r>
        <w:t xml:space="preserve">Рисунок </w:t>
      </w:r>
      <w:fldSimple w:instr=" SEQ Рисунок \* ARABIC ">
        <w:r w:rsidR="003D6C10">
          <w:rPr>
            <w:noProof/>
          </w:rPr>
          <w:t>4</w:t>
        </w:r>
      </w:fldSimple>
      <w:bookmarkEnd w:id="4"/>
      <w:r w:rsidRPr="00E70A57">
        <w:t xml:space="preserve"> </w:t>
      </w:r>
      <w:r w:rsidR="00E70A57">
        <w:t>–</w:t>
      </w:r>
      <w:r w:rsidRPr="00E70A57">
        <w:t xml:space="preserve"> </w:t>
      </w:r>
      <w:r>
        <w:t xml:space="preserve">Свойства файла формата </w:t>
      </w:r>
      <w:r w:rsidRPr="00E70A57">
        <w:t>.</w:t>
      </w:r>
      <w:r>
        <w:rPr>
          <w:lang w:val="en-US"/>
        </w:rPr>
        <w:t>txt</w:t>
      </w:r>
    </w:p>
    <w:p w14:paraId="571E4B8F" w14:textId="77777777" w:rsidR="00E70A57" w:rsidRPr="00E70A57" w:rsidRDefault="00E70A57" w:rsidP="0032070A">
      <w:pPr>
        <w:pStyle w:val="afffa"/>
      </w:pPr>
    </w:p>
    <w:p w14:paraId="4C8E0FA0" w14:textId="77777777" w:rsidR="0032070A" w:rsidRDefault="0032070A" w:rsidP="00495FE7">
      <w:pPr>
        <w:pStyle w:val="afffa"/>
        <w:keepNext/>
        <w:ind w:firstLine="0"/>
      </w:pPr>
      <w:r w:rsidRPr="0032070A">
        <w:rPr>
          <w:noProof/>
          <w:lang w:val="en-US"/>
        </w:rPr>
        <w:drawing>
          <wp:inline distT="0" distB="0" distL="0" distR="0" wp14:anchorId="4B82D6FD" wp14:editId="002656E9">
            <wp:extent cx="5287109" cy="5818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622" cy="5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158D" w14:textId="487C1904" w:rsidR="0032070A" w:rsidRDefault="0032070A" w:rsidP="00495FE7">
      <w:pPr>
        <w:pStyle w:val="afffa"/>
        <w:ind w:firstLine="0"/>
      </w:pPr>
      <w:bookmarkStart w:id="5" w:name="_Ref108949098"/>
      <w:r>
        <w:t xml:space="preserve">Рисунок </w:t>
      </w:r>
      <w:fldSimple w:instr=" SEQ Рисунок \* ARABIC ">
        <w:r w:rsidR="003D6C10">
          <w:rPr>
            <w:noProof/>
          </w:rPr>
          <w:t>5</w:t>
        </w:r>
      </w:fldSimple>
      <w:bookmarkEnd w:id="5"/>
      <w:r>
        <w:t xml:space="preserve"> </w:t>
      </w:r>
      <w:r w:rsidR="00E70A57">
        <w:t>–</w:t>
      </w:r>
      <w:r>
        <w:t xml:space="preserve"> Вид файла в </w:t>
      </w:r>
      <w:r>
        <w:rPr>
          <w:lang w:val="en-US"/>
        </w:rPr>
        <w:t>HEX</w:t>
      </w:r>
      <w:r w:rsidRPr="00E70A57">
        <w:t>-</w:t>
      </w:r>
      <w:r>
        <w:t>представлении</w:t>
      </w:r>
    </w:p>
    <w:p w14:paraId="06F54BB2" w14:textId="77777777" w:rsidR="00495FE7" w:rsidRPr="00E70A57" w:rsidRDefault="00495FE7" w:rsidP="00495FE7">
      <w:pPr>
        <w:pStyle w:val="afffa"/>
        <w:ind w:firstLine="0"/>
      </w:pPr>
    </w:p>
    <w:p w14:paraId="4792BFE5" w14:textId="78B477B2" w:rsidR="00E20472" w:rsidRPr="00E20472" w:rsidRDefault="00E20472" w:rsidP="00D842DC">
      <w:pPr>
        <w:suppressAutoHyphens/>
        <w:rPr>
          <w:rFonts w:eastAsia="Times New Roman" w:cs="Times New Roman"/>
        </w:rPr>
      </w:pPr>
      <w:r w:rsidRPr="00E20472">
        <w:rPr>
          <w:rFonts w:eastAsia="Times New Roman" w:cs="Times New Roman"/>
        </w:rPr>
        <w:t>Различают статические методы сжатия и адаптивные. Статические методы создают отображение из множества букв алфавита во множество кодовых слов до начала процесса кодирования, а при сжатии каждая буква алфавита заменяется соответствую</w:t>
      </w:r>
      <w:r>
        <w:rPr>
          <w:rFonts w:eastAsia="Times New Roman" w:cs="Times New Roman"/>
        </w:rPr>
        <w:t>щи</w:t>
      </w:r>
      <w:r w:rsidRPr="00E20472">
        <w:rPr>
          <w:rFonts w:eastAsia="Times New Roman" w:cs="Times New Roman"/>
        </w:rPr>
        <w:t>м кодовым словом. Для построения такого отображения до начала сжатия необходим предварительный проход по сообщению (файлу), чтобы собрать необходимую информацию о сообщении. При этом в выходной поток должны быть записаны данные о собранной статистике, чтобы декодер смог расшифровать сжатые данные.</w:t>
      </w:r>
    </w:p>
    <w:p w14:paraId="226F3A7B" w14:textId="0515A2DC" w:rsidR="00E20472" w:rsidRDefault="00E20472" w:rsidP="00D842DC">
      <w:pPr>
        <w:suppressAutoHyphens/>
        <w:rPr>
          <w:rFonts w:eastAsia="Times New Roman" w:cs="Times New Roman"/>
        </w:rPr>
      </w:pPr>
      <w:r w:rsidRPr="00E20472">
        <w:rPr>
          <w:rFonts w:eastAsia="Times New Roman" w:cs="Times New Roman"/>
        </w:rPr>
        <w:t xml:space="preserve">Адаптивные методы не нуждаются в предварительном просмотре сообщения, так как они динамически меняют схему кодирования в зависимости от </w:t>
      </w:r>
      <w:r w:rsidRPr="00E20472">
        <w:rPr>
          <w:rFonts w:eastAsia="Times New Roman" w:cs="Times New Roman"/>
        </w:rPr>
        <w:lastRenderedPageBreak/>
        <w:t>исходных данных. Такие алгоритмы не требуют передачи в выходной поток информации об использованном кодировании. Вместо этого декодер, считывая кодированный поток, изменяет схему кодирования, начиная с некоторой предопределенной. Адаптивное кодирование может дать большую степень сжатия, поскольку могут быть учтены локальные изменения частот.</w:t>
      </w:r>
    </w:p>
    <w:p w14:paraId="7FA3D8F3" w14:textId="0B897454" w:rsidR="00E20472" w:rsidRDefault="00E20472" w:rsidP="00D842DC">
      <w:pPr>
        <w:ind w:left="23" w:right="4"/>
        <w:rPr>
          <w:szCs w:val="22"/>
        </w:rPr>
      </w:pPr>
      <w:r>
        <w:rPr>
          <w:rFonts w:eastAsia="Times New Roman" w:cs="Times New Roman"/>
        </w:rPr>
        <w:t>Одним из статических методов сжатия является алгоритм Фано, который</w:t>
      </w:r>
      <w:r>
        <w:t xml:space="preserve"> выполняется следующим образом. </w:t>
      </w:r>
      <w:r>
        <w:rPr>
          <w:lang w:val="en-US"/>
        </w:rPr>
        <w:t>N</w:t>
      </w:r>
      <w:r>
        <w:t xml:space="preserve"> букв входного алфавита располагаются в порядке убывания их вероятностей. Далее последовательность букв разбивается на две группы так, чтобы суммарные вероятности букв в каждой из групп были как можно более близки друг другу. Буквам из одной группы в качестве первого символа кодового слова приписывается символ </w:t>
      </w:r>
      <w:r w:rsidRPr="00E20472">
        <w:t>0</w:t>
      </w:r>
      <w:r>
        <w:t xml:space="preserve">, буквам из второй группы – </w:t>
      </w:r>
      <w:r w:rsidRPr="00E20472">
        <w:t>1</w:t>
      </w:r>
      <w:r>
        <w:t>. По тому же принципу каждая из групп снова разбивается на две подгруппы, и это разбиение определяет значение второго символа кодового слова.</w:t>
      </w:r>
    </w:p>
    <w:p w14:paraId="4BC6DF08" w14:textId="1B203599" w:rsidR="00E20472" w:rsidRDefault="00E20472" w:rsidP="00D842DC">
      <w:pPr>
        <w:ind w:left="23" w:right="4"/>
      </w:pPr>
      <w:r>
        <w:t>Процедура продолжается до тех пор, пока все множество групп не будет разбито на отдельные буквы. В результате каждой из букв будет сопоставлено кодовое слово из нулей и единиц. Чем более вероятно появление буквы во входном потоке, тем быстрее она образует самостоятельную группу п тем более коротким словом она будет закодирована. Это обстоятельство обеспечивает высокую экономность кода Фано. Данный алгоритм позволяет построить близкую к оптимальной схему кодирования.</w:t>
      </w:r>
    </w:p>
    <w:p w14:paraId="4D94C483" w14:textId="4AB1577B" w:rsidR="00165E2F" w:rsidRDefault="00165E2F" w:rsidP="00D842DC">
      <w:pPr>
        <w:ind w:left="23" w:right="4"/>
      </w:pPr>
      <w:r>
        <w:t>Арифметическое кодирование основано на соответствии букв алфавита вероятностным интервалам в промежутке [0, 1), длины которых равны вероятностям букв.</w:t>
      </w:r>
    </w:p>
    <w:p w14:paraId="5F43B98B" w14:textId="77777777" w:rsidR="00165E2F" w:rsidRDefault="00165E2F" w:rsidP="00D842DC">
      <w:pPr>
        <w:ind w:left="23" w:right="4"/>
      </w:pPr>
      <w:r>
        <w:t>Кодирование реализуется путем сужения исходного интервала в зависимости от приходящей буквы. При получении первой буквы сообщение кодер определяет, какой ей соответствует интервал, и сужает исходный интервал [0, 1) до него. При получении следующей буквы кодер определяет ее интервал и ставит этому интервалу в соответствии новый, внутри суженного на предыдущем шаге. Новый интервал в пропорции к суженному будет таким же, как интервал буквы в пропорции к исходному интервалу.</w:t>
      </w:r>
    </w:p>
    <w:p w14:paraId="3DB4DFCF" w14:textId="4431EF2D" w:rsidR="00165E2F" w:rsidRDefault="00165E2F" w:rsidP="00D842DC">
      <w:pPr>
        <w:ind w:left="23" w:right="4"/>
      </w:pPr>
      <w:r>
        <w:lastRenderedPageBreak/>
        <w:t>При получении следующих символов интервал снова сужается. После сужения его в последний раз любое число, лежащее внутри полученного интервала, будет являться кодом сообщения.</w:t>
      </w:r>
    </w:p>
    <w:p w14:paraId="236175E7" w14:textId="775A8E69" w:rsidR="00E20472" w:rsidRPr="00E20472" w:rsidRDefault="00E20472" w:rsidP="00D842DC">
      <w:pPr>
        <w:suppressAutoHyphens/>
        <w:rPr>
          <w:rFonts w:eastAsia="Times New Roman" w:cs="Times New Roman"/>
        </w:rPr>
      </w:pPr>
      <w:r w:rsidRPr="00E20472">
        <w:rPr>
          <w:rFonts w:eastAsia="Times New Roman" w:cs="Times New Roman"/>
        </w:rPr>
        <w:t>Алгоритм LZ — адаптивный метод кодирования и не требует</w:t>
      </w:r>
      <w:r>
        <w:rPr>
          <w:rFonts w:eastAsia="Times New Roman" w:cs="Times New Roman"/>
        </w:rPr>
        <w:t xml:space="preserve"> </w:t>
      </w:r>
      <w:r w:rsidRPr="00E20472">
        <w:rPr>
          <w:rFonts w:eastAsia="Times New Roman" w:cs="Times New Roman"/>
        </w:rPr>
        <w:t>предварительного просмотра сообщения.</w:t>
      </w:r>
    </w:p>
    <w:p w14:paraId="6CF4E0A1" w14:textId="5F22E84E" w:rsidR="00E20472" w:rsidRPr="00E20472" w:rsidRDefault="00E20472" w:rsidP="00D842DC">
      <w:pPr>
        <w:suppressAutoHyphens/>
        <w:rPr>
          <w:rFonts w:eastAsia="Times New Roman" w:cs="Times New Roman"/>
        </w:rPr>
      </w:pPr>
      <w:r w:rsidRPr="00E20472">
        <w:rPr>
          <w:rFonts w:eastAsia="Times New Roman" w:cs="Times New Roman"/>
        </w:rPr>
        <w:t xml:space="preserve">Изначально в словаре определена пустая строка, имеющая номер </w:t>
      </w:r>
      <w:r w:rsidR="006E59F6">
        <w:rPr>
          <w:rFonts w:eastAsia="Times New Roman" w:cs="Times New Roman"/>
        </w:rPr>
        <w:t>0</w:t>
      </w:r>
      <w:r w:rsidRPr="00E2047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Pr="00E20472">
        <w:rPr>
          <w:rFonts w:eastAsia="Times New Roman" w:cs="Times New Roman"/>
        </w:rPr>
        <w:t xml:space="preserve">Поступающий первый символ приписывается к пустой строке, образуя тем самым новую строку. Эта строка заносится в выходной поток. Также строка записывается в словарь под номером 1. Фактически сохраняется не строка, а номер пустой строки </w:t>
      </w:r>
      <w:r w:rsidR="006E59F6">
        <w:rPr>
          <w:rFonts w:eastAsia="Times New Roman" w:cs="Times New Roman"/>
        </w:rPr>
        <w:t>и</w:t>
      </w:r>
      <w:r w:rsidRPr="00E20472">
        <w:rPr>
          <w:rFonts w:eastAsia="Times New Roman" w:cs="Times New Roman"/>
        </w:rPr>
        <w:t xml:space="preserve"> сам добавляемый символ. При поступлении следующего символа (то есть строки, состоящей из одного символа) смотрится, есть ли эта строка в словаре. Если она обнаружена в словаре, то к этой строке добавляется следующий символ из входного потока. Полученная в результате новая строка проверяется на наличие в словаре. Если ее нет, то она записывается в словарь под номером, следующим после последнего </w:t>
      </w:r>
      <w:proofErr w:type="gramStart"/>
      <w:r w:rsidRPr="00E20472">
        <w:rPr>
          <w:rFonts w:eastAsia="Times New Roman" w:cs="Times New Roman"/>
        </w:rPr>
        <w:t>на текущий момент</w:t>
      </w:r>
      <w:proofErr w:type="gramEnd"/>
      <w:r w:rsidRPr="00E20472">
        <w:rPr>
          <w:rFonts w:eastAsia="Times New Roman" w:cs="Times New Roman"/>
        </w:rPr>
        <w:t>, в виде пары (номер образующей строки; дополнительный символ). Эта же пара записывается в выходной поток. Если же эта строка уже имеется в словаре, то к ней приписывается следующий символ из потока, и вновь проверяется наличие полученной строки в словаре. Так продолжается до тех пор, пока новая строка не будет записана в словарь. Затем читается следующий символ из входного потока и действия повторяются. Каждая новая пара, добавляемая в словарь, записывается в выходной поток.</w:t>
      </w:r>
    </w:p>
    <w:p w14:paraId="095A65CC" w14:textId="507C7C0F" w:rsidR="00E20472" w:rsidRPr="00E20472" w:rsidRDefault="00E20472" w:rsidP="00D842DC">
      <w:pPr>
        <w:suppressAutoHyphens/>
        <w:rPr>
          <w:rFonts w:eastAsia="Times New Roman" w:cs="Times New Roman"/>
        </w:rPr>
      </w:pPr>
      <w:r w:rsidRPr="00E20472">
        <w:rPr>
          <w:rFonts w:eastAsia="Times New Roman" w:cs="Times New Roman"/>
        </w:rPr>
        <w:t xml:space="preserve">При декодировании после получения первой пары (номер пустой строки (0); первый символ) декодер записывает ее в словарь, который изначально пуст, а в выходной поток записывает первый символ. После получения </w:t>
      </w:r>
      <w:r w:rsidR="006E59F6">
        <w:rPr>
          <w:rFonts w:eastAsia="Times New Roman" w:cs="Times New Roman"/>
          <w:lang w:val="en-US"/>
        </w:rPr>
        <w:t>n</w:t>
      </w:r>
      <w:r w:rsidRPr="00E20472">
        <w:rPr>
          <w:rFonts w:eastAsia="Times New Roman" w:cs="Times New Roman"/>
        </w:rPr>
        <w:t xml:space="preserve">-ой пары (номер составляющей строки </w:t>
      </w:r>
      <w:r w:rsidR="006E59F6">
        <w:rPr>
          <w:rFonts w:eastAsia="Times New Roman" w:cs="Times New Roman"/>
          <w:lang w:val="en-US"/>
        </w:rPr>
        <w:t>k</w:t>
      </w:r>
      <w:r w:rsidRPr="00E20472">
        <w:rPr>
          <w:rFonts w:eastAsia="Times New Roman" w:cs="Times New Roman"/>
        </w:rPr>
        <w:t xml:space="preserve">; символ) декодер строит строку, состоящую из символа и стоящей перед ним строки, находящейся в словаре под номером </w:t>
      </w:r>
      <w:r w:rsidR="006E59F6">
        <w:rPr>
          <w:rFonts w:eastAsia="Times New Roman" w:cs="Times New Roman"/>
          <w:lang w:val="en-US"/>
        </w:rPr>
        <w:t>k</w:t>
      </w:r>
      <w:r w:rsidRPr="00E20472">
        <w:rPr>
          <w:rFonts w:eastAsia="Times New Roman" w:cs="Times New Roman"/>
        </w:rPr>
        <w:t xml:space="preserve">, которая в свою очередь тоже состоит из символа и стоящей перед ним </w:t>
      </w:r>
      <w:r w:rsidR="006E59F6">
        <w:rPr>
          <w:rFonts w:eastAsia="Times New Roman" w:cs="Times New Roman"/>
        </w:rPr>
        <w:t>строки</w:t>
      </w:r>
      <w:r w:rsidRPr="00E20472">
        <w:rPr>
          <w:rFonts w:eastAsia="Times New Roman" w:cs="Times New Roman"/>
        </w:rPr>
        <w:t>. Декодер приписывает в начало строки по символу, пока не дойдет до строки, состоящей из пустой строки и символа. Этот символ ставится в начало строки, и полученная в результате строка записывается в выходной поток.</w:t>
      </w:r>
    </w:p>
    <w:p w14:paraId="7EEC3418" w14:textId="1995D4C1" w:rsidR="00DA7925" w:rsidRDefault="00E20472" w:rsidP="00D842DC">
      <w:pPr>
        <w:suppressAutoHyphens/>
        <w:rPr>
          <w:rFonts w:eastAsia="Times New Roman" w:cs="Times New Roman"/>
        </w:rPr>
      </w:pPr>
      <w:r w:rsidRPr="00E20472">
        <w:rPr>
          <w:rFonts w:eastAsia="Times New Roman" w:cs="Times New Roman"/>
        </w:rPr>
        <w:lastRenderedPageBreak/>
        <w:t xml:space="preserve">Данный метод эффективен для сжатия текстов, так как в них присутствует большое количество повторений одних </w:t>
      </w:r>
      <w:r w:rsidR="006E59F6">
        <w:rPr>
          <w:rFonts w:eastAsia="Times New Roman" w:cs="Times New Roman"/>
        </w:rPr>
        <w:t>и</w:t>
      </w:r>
      <w:r w:rsidRPr="00E20472">
        <w:rPr>
          <w:rFonts w:eastAsia="Times New Roman" w:cs="Times New Roman"/>
        </w:rPr>
        <w:t xml:space="preserve"> тех же последовательностей символов (окончаний, суффиксов слов </w:t>
      </w:r>
      <w:r w:rsidR="006E59F6">
        <w:rPr>
          <w:rFonts w:eastAsia="Times New Roman" w:cs="Times New Roman"/>
        </w:rPr>
        <w:t>и</w:t>
      </w:r>
      <w:r w:rsidRPr="00E20472">
        <w:rPr>
          <w:rFonts w:eastAsia="Times New Roman" w:cs="Times New Roman"/>
        </w:rPr>
        <w:t xml:space="preserve"> </w:t>
      </w:r>
      <w:proofErr w:type="gramStart"/>
      <w:r w:rsidRPr="00E20472">
        <w:rPr>
          <w:rFonts w:eastAsia="Times New Roman" w:cs="Times New Roman"/>
        </w:rPr>
        <w:t>т.п.</w:t>
      </w:r>
      <w:proofErr w:type="gramEnd"/>
      <w:r w:rsidRPr="00E20472">
        <w:rPr>
          <w:rFonts w:eastAsia="Times New Roman" w:cs="Times New Roman"/>
        </w:rPr>
        <w:t xml:space="preserve">) </w:t>
      </w:r>
      <w:r w:rsidR="006E59F6">
        <w:rPr>
          <w:rFonts w:eastAsia="Times New Roman" w:cs="Times New Roman"/>
        </w:rPr>
        <w:t>и</w:t>
      </w:r>
      <w:r w:rsidRPr="00E20472">
        <w:rPr>
          <w:rFonts w:eastAsia="Times New Roman" w:cs="Times New Roman"/>
        </w:rPr>
        <w:t xml:space="preserve"> слов.</w:t>
      </w:r>
      <w:r w:rsidR="006E59F6">
        <w:rPr>
          <w:rFonts w:eastAsia="Times New Roman" w:cs="Times New Roman"/>
        </w:rPr>
        <w:t xml:space="preserve"> Но </w:t>
      </w:r>
      <w:r w:rsidR="006E59F6">
        <w:rPr>
          <w:rFonts w:eastAsia="Times New Roman" w:cs="Times New Roman"/>
          <w:lang w:val="en-US"/>
        </w:rPr>
        <w:t>LZ</w:t>
      </w:r>
      <w:r w:rsidR="006E59F6" w:rsidRPr="00DA7925">
        <w:rPr>
          <w:rFonts w:eastAsia="Times New Roman" w:cs="Times New Roman"/>
        </w:rPr>
        <w:t>-</w:t>
      </w:r>
      <w:r w:rsidR="006E59F6">
        <w:rPr>
          <w:rFonts w:eastAsia="Times New Roman" w:cs="Times New Roman"/>
        </w:rPr>
        <w:t xml:space="preserve">кодирование </w:t>
      </w:r>
      <w:r w:rsidR="00DA7925">
        <w:rPr>
          <w:rFonts w:eastAsia="Times New Roman" w:cs="Times New Roman"/>
        </w:rPr>
        <w:t>не подходит для малых объемов текста, ведь на выходе может получиться строка, которая содержит больше символов, чем исходная.</w:t>
      </w:r>
      <w:r w:rsidR="00615FB6">
        <w:rPr>
          <w:rFonts w:eastAsia="Times New Roman" w:cs="Times New Roman"/>
        </w:rPr>
        <w:t xml:space="preserve"> В подобных случаях кодирование не имеет смысла.</w:t>
      </w:r>
    </w:p>
    <w:p w14:paraId="1C9E6042" w14:textId="7DB9A8BA" w:rsidR="003D39E2" w:rsidRDefault="003D39E2" w:rsidP="00D842DC">
      <w:pPr>
        <w:suppressAutoHyphens/>
        <w:rPr>
          <w:rFonts w:eastAsia="Times New Roman" w:cs="Times New Roman"/>
        </w:rPr>
      </w:pPr>
      <w:r w:rsidRPr="003D39E2">
        <w:rPr>
          <w:rFonts w:eastAsia="Times New Roman" w:cs="Times New Roman"/>
        </w:rPr>
        <w:t>Алгоритм LZW был предложен Терри Уэлчем в 1984 г., и доработка по сравнению с алгоритмом LZ заключается в следующем: при заполнении словаря сброс словаря не производится и новые фрагменты в словарь не добавляются, пока степень сжатия данных остается «достаточно» высокой. Степень «достаточности» определяется субъективно, но простейший вариант «достаточности»: пока степень сжатия не меньше, чем на момент заполнения словаря. В этом случае резко возрастает скорость компрессии, поскольку операция вставки новых фрагментов в словарь не производится.</w:t>
      </w:r>
    </w:p>
    <w:p w14:paraId="628DEA49" w14:textId="77777777" w:rsidR="00C93DCC" w:rsidRDefault="00C93DCC" w:rsidP="00615FB6">
      <w:pPr>
        <w:suppressAutoHyphens/>
        <w:ind w:firstLine="0"/>
        <w:rPr>
          <w:rFonts w:eastAsia="Times New Roman" w:cs="Times New Roman"/>
        </w:rPr>
      </w:pPr>
    </w:p>
    <w:p w14:paraId="7961E2C2" w14:textId="77777777" w:rsidR="00C93DCC" w:rsidRPr="00C93DCC" w:rsidRDefault="00C93DCC" w:rsidP="00111FF9">
      <w:pPr>
        <w:pStyle w:val="a6"/>
      </w:pPr>
      <w:r>
        <w:t xml:space="preserve">Описание </w:t>
      </w:r>
      <w:r w:rsidR="005F5D88">
        <w:t>решения</w:t>
      </w:r>
    </w:p>
    <w:p w14:paraId="3B45306D" w14:textId="3DBB2E65" w:rsidR="00C93DCC" w:rsidRDefault="00613320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Для удобства использования алгоритмов кодирования работа была выполнена в виде «библиотек». То есть каждый из алгоритмов может быть</w:t>
      </w:r>
      <w:r w:rsidR="0030535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применен в других проектах.</w:t>
      </w:r>
    </w:p>
    <w:p w14:paraId="10C29975" w14:textId="131485F3" w:rsidR="00613320" w:rsidRDefault="00613320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Разрабатываемая программа должна поддерживать запуск через командную строку. Для этого был</w:t>
      </w:r>
      <w:r w:rsidRPr="0061332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использован оператор </w:t>
      </w:r>
      <w:r>
        <w:rPr>
          <w:rFonts w:eastAsia="Times New Roman" w:cs="Times New Roman"/>
          <w:lang w:val="en-US"/>
        </w:rPr>
        <w:t>switch</w:t>
      </w:r>
      <w:r w:rsidRPr="00613320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case</w:t>
      </w:r>
      <w:r w:rsidRPr="00613320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который, в зависимости от выбора пользователя, </w:t>
      </w:r>
      <w:proofErr w:type="gramStart"/>
      <w:r w:rsidR="0030535C">
        <w:rPr>
          <w:rFonts w:eastAsia="Times New Roman" w:cs="Times New Roman"/>
        </w:rPr>
        <w:t>осуществляет переход</w:t>
      </w:r>
      <w:proofErr w:type="gramEnd"/>
      <w:r w:rsidR="0030535C">
        <w:rPr>
          <w:rFonts w:eastAsia="Times New Roman" w:cs="Times New Roman"/>
        </w:rPr>
        <w:t xml:space="preserve"> в необходимый алгоритм кодирования или декодирования.</w:t>
      </w:r>
    </w:p>
    <w:p w14:paraId="0504E70C" w14:textId="53B2EC5A" w:rsidR="00194BB4" w:rsidRDefault="001A0E2D" w:rsidP="00194BB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кодировании по Фано считывается текст из файла, </w:t>
      </w:r>
      <w:r w:rsidR="00EB439F">
        <w:rPr>
          <w:rFonts w:eastAsia="Times New Roman" w:cs="Times New Roman"/>
        </w:rPr>
        <w:t xml:space="preserve">каждый символ которого записывается в виде структуры, содержащей в себе информацию о значении этого символа, количестве его повторений, </w:t>
      </w:r>
      <w:r w:rsidR="007C64EA">
        <w:rPr>
          <w:rFonts w:eastAsia="Times New Roman" w:cs="Times New Roman"/>
        </w:rPr>
        <w:t>а также кода, который будет присвоен после анализа всего текста.</w:t>
      </w:r>
      <w:r w:rsidR="003E2BEC">
        <w:rPr>
          <w:rFonts w:eastAsia="Times New Roman" w:cs="Times New Roman"/>
        </w:rPr>
        <w:t xml:space="preserve"> </w:t>
      </w:r>
      <w:r w:rsidR="007C64EA">
        <w:rPr>
          <w:rFonts w:eastAsia="Times New Roman" w:cs="Times New Roman"/>
        </w:rPr>
        <w:t xml:space="preserve">После этого </w:t>
      </w:r>
      <w:r w:rsidR="00CD3787">
        <w:rPr>
          <w:rFonts w:eastAsia="Times New Roman" w:cs="Times New Roman"/>
        </w:rPr>
        <w:t>массив структур сортируется</w:t>
      </w:r>
      <w:r w:rsidR="007C64EA">
        <w:rPr>
          <w:rFonts w:eastAsia="Times New Roman" w:cs="Times New Roman"/>
        </w:rPr>
        <w:t xml:space="preserve"> по количеству повторений символа, и происходит рекурсивное кодирование </w:t>
      </w:r>
      <w:r w:rsidR="00CD3787">
        <w:rPr>
          <w:rFonts w:eastAsia="Times New Roman" w:cs="Times New Roman"/>
        </w:rPr>
        <w:t>символов.</w:t>
      </w:r>
      <w:r w:rsidR="003E2BEC">
        <w:rPr>
          <w:rFonts w:eastAsia="Times New Roman" w:cs="Times New Roman"/>
        </w:rPr>
        <w:t xml:space="preserve"> Далее снова происходит чтение исходного файла и запись во временный массив соответствующего для каждого символа полученного кода. Далее </w:t>
      </w:r>
      <w:r w:rsidR="003E2BEC">
        <w:rPr>
          <w:rFonts w:eastAsia="Times New Roman" w:cs="Times New Roman"/>
        </w:rPr>
        <w:lastRenderedPageBreak/>
        <w:t xml:space="preserve">происходит упаковка и запись в файл. </w:t>
      </w:r>
      <w:r w:rsidR="00194BB4">
        <w:rPr>
          <w:rFonts w:eastAsia="Times New Roman" w:cs="Times New Roman"/>
        </w:rPr>
        <w:t>П</w:t>
      </w:r>
      <w:r w:rsidR="00194BB4" w:rsidRPr="00194BB4">
        <w:rPr>
          <w:rFonts w:eastAsia="Times New Roman" w:cs="Times New Roman"/>
        </w:rPr>
        <w:t>ервая строка</w:t>
      </w:r>
      <w:r w:rsidR="00194BB4">
        <w:rPr>
          <w:rFonts w:eastAsia="Times New Roman" w:cs="Times New Roman"/>
        </w:rPr>
        <w:t xml:space="preserve"> в файле</w:t>
      </w:r>
      <w:r w:rsidR="00194BB4" w:rsidRPr="00194BB4">
        <w:rPr>
          <w:rFonts w:eastAsia="Times New Roman" w:cs="Times New Roman"/>
        </w:rPr>
        <w:t xml:space="preserve"> </w:t>
      </w:r>
      <w:r w:rsidR="00194BB4">
        <w:rPr>
          <w:rFonts w:eastAsia="Times New Roman" w:cs="Times New Roman"/>
        </w:rPr>
        <w:t>–</w:t>
      </w:r>
      <w:r w:rsidR="00194BB4" w:rsidRPr="00194BB4">
        <w:rPr>
          <w:rFonts w:eastAsia="Times New Roman" w:cs="Times New Roman"/>
        </w:rPr>
        <w:t xml:space="preserve"> это длина зашифрованного текста (бит),</w:t>
      </w:r>
      <w:r w:rsidR="00194BB4">
        <w:rPr>
          <w:rFonts w:eastAsia="Times New Roman" w:cs="Times New Roman"/>
        </w:rPr>
        <w:t xml:space="preserve"> </w:t>
      </w:r>
      <w:r w:rsidR="00194BB4" w:rsidRPr="00194BB4">
        <w:rPr>
          <w:rFonts w:eastAsia="Times New Roman" w:cs="Times New Roman"/>
        </w:rPr>
        <w:t xml:space="preserve">вторая </w:t>
      </w:r>
      <w:r w:rsidR="00194BB4">
        <w:rPr>
          <w:rFonts w:eastAsia="Times New Roman" w:cs="Times New Roman"/>
        </w:rPr>
        <w:t>–</w:t>
      </w:r>
      <w:r w:rsidR="00194BB4" w:rsidRPr="00194BB4">
        <w:rPr>
          <w:rFonts w:eastAsia="Times New Roman" w:cs="Times New Roman"/>
        </w:rPr>
        <w:t xml:space="preserve"> это размер алфавита</w:t>
      </w:r>
      <w:r w:rsidR="00194BB4">
        <w:rPr>
          <w:rFonts w:eastAsia="Times New Roman" w:cs="Times New Roman"/>
        </w:rPr>
        <w:t xml:space="preserve">, </w:t>
      </w:r>
      <w:r w:rsidR="00194BB4" w:rsidRPr="00194BB4">
        <w:rPr>
          <w:rFonts w:eastAsia="Times New Roman" w:cs="Times New Roman"/>
        </w:rPr>
        <w:t>третья - это количество символов сжатия, получившихся в ходе кодирования</w:t>
      </w:r>
      <w:r w:rsidR="00194BB4">
        <w:rPr>
          <w:rFonts w:eastAsia="Times New Roman" w:cs="Times New Roman"/>
        </w:rPr>
        <w:t xml:space="preserve">, далее записывается каждый символ алфавита и его код, далее сам зашифрованный текст, а затем биты, </w:t>
      </w:r>
      <w:r w:rsidR="00194BB4" w:rsidRPr="00194BB4">
        <w:rPr>
          <w:rFonts w:eastAsia="Times New Roman" w:cs="Times New Roman"/>
        </w:rPr>
        <w:t xml:space="preserve">которые </w:t>
      </w:r>
      <w:r w:rsidR="00511CF3">
        <w:rPr>
          <w:rFonts w:eastAsia="Times New Roman" w:cs="Times New Roman"/>
        </w:rPr>
        <w:t xml:space="preserve">«не влезли» </w:t>
      </w:r>
      <w:r w:rsidR="00194BB4" w:rsidRPr="00194BB4">
        <w:rPr>
          <w:rFonts w:eastAsia="Times New Roman" w:cs="Times New Roman"/>
        </w:rPr>
        <w:t xml:space="preserve">в стандартный размер </w:t>
      </w:r>
      <w:proofErr w:type="spellStart"/>
      <w:r w:rsidR="00194BB4" w:rsidRPr="00194BB4">
        <w:rPr>
          <w:rFonts w:eastAsia="Times New Roman" w:cs="Times New Roman"/>
        </w:rPr>
        <w:t>char</w:t>
      </w:r>
      <w:proofErr w:type="spellEnd"/>
      <w:r w:rsidR="00194BB4" w:rsidRPr="00194BB4">
        <w:rPr>
          <w:rFonts w:eastAsia="Times New Roman" w:cs="Times New Roman"/>
        </w:rPr>
        <w:t xml:space="preserve"> (эта строка может быть пустой,</w:t>
      </w:r>
      <w:r w:rsidR="00194BB4">
        <w:rPr>
          <w:rFonts w:eastAsia="Times New Roman" w:cs="Times New Roman"/>
        </w:rPr>
        <w:t xml:space="preserve"> </w:t>
      </w:r>
      <w:r w:rsidR="00194BB4" w:rsidRPr="00194BB4">
        <w:rPr>
          <w:rFonts w:eastAsia="Times New Roman" w:cs="Times New Roman"/>
        </w:rPr>
        <w:t>если общее число получившихся бит кратно 8)</w:t>
      </w:r>
      <w:r w:rsidR="00194BB4">
        <w:rPr>
          <w:rFonts w:eastAsia="Times New Roman" w:cs="Times New Roman"/>
        </w:rPr>
        <w:t>. Имея такую информацию, декодер без труда может прочитать закодированный текст.</w:t>
      </w:r>
    </w:p>
    <w:p w14:paraId="4F78D633" w14:textId="451B34C8" w:rsidR="00511CF3" w:rsidRDefault="00511CF3" w:rsidP="00194BB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Декодер преобразует символы сжатия в бинарный код, добавляет биты, которые «не влезли», и подбирает символы из алфавита с применением условия Фано: </w:t>
      </w:r>
      <w:r w:rsidRPr="00511CF3">
        <w:rPr>
          <w:rFonts w:eastAsia="Times New Roman" w:cs="Times New Roman"/>
        </w:rPr>
        <w:t>никакое кодовое слово не является началом другого кодового слова.</w:t>
      </w:r>
    </w:p>
    <w:p w14:paraId="7A6B93B0" w14:textId="54C667B8" w:rsidR="00FF5164" w:rsidRDefault="003E763B" w:rsidP="00FF516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случая, когда в исходном файле записан лишь один символ, </w:t>
      </w:r>
      <w:r w:rsidR="005977A5">
        <w:rPr>
          <w:rFonts w:eastAsia="Times New Roman" w:cs="Times New Roman"/>
        </w:rPr>
        <w:t>были написаны отдельные функции</w:t>
      </w:r>
      <w:r>
        <w:rPr>
          <w:rFonts w:eastAsia="Times New Roman" w:cs="Times New Roman"/>
        </w:rPr>
        <w:t xml:space="preserve"> кодирования во избежание ошибок.</w:t>
      </w:r>
    </w:p>
    <w:p w14:paraId="4EBB43D1" w14:textId="77777777" w:rsidR="005977A5" w:rsidRDefault="005977A5" w:rsidP="009359BF">
      <w:pPr>
        <w:keepNext/>
        <w:suppressAutoHyphens/>
        <w:ind w:firstLine="0"/>
        <w:jc w:val="center"/>
      </w:pPr>
      <w:r w:rsidRPr="005977A5">
        <w:rPr>
          <w:rFonts w:eastAsia="Times New Roman" w:cs="Times New Roman"/>
          <w:noProof/>
        </w:rPr>
        <w:drawing>
          <wp:inline distT="0" distB="0" distL="0" distR="0" wp14:anchorId="49FCC637" wp14:editId="014D0BE5">
            <wp:extent cx="2819794" cy="15051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548C" w14:textId="50EC0300" w:rsidR="005977A5" w:rsidRDefault="005977A5" w:rsidP="009359BF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3D6C10">
          <w:rPr>
            <w:noProof/>
          </w:rPr>
          <w:t>6</w:t>
        </w:r>
      </w:fldSimple>
      <w:r>
        <w:t xml:space="preserve"> </w:t>
      </w:r>
      <w:r w:rsidR="001B0202">
        <w:t>–</w:t>
      </w:r>
      <w:r>
        <w:t xml:space="preserve"> Вид структуры, в которой хранится каждый новый символ</w:t>
      </w:r>
      <w:r>
        <w:rPr>
          <w:noProof/>
        </w:rPr>
        <w:t xml:space="preserve"> при кодировании по алгоритму Фано</w:t>
      </w:r>
    </w:p>
    <w:p w14:paraId="4EDF69A1" w14:textId="77777777" w:rsidR="009357CB" w:rsidRPr="009357CB" w:rsidRDefault="009357CB" w:rsidP="009357CB"/>
    <w:p w14:paraId="53089ED9" w14:textId="0E13D12E" w:rsidR="00511CF3" w:rsidRPr="00640B7E" w:rsidRDefault="00640B7E" w:rsidP="00194BB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LZ</w:t>
      </w:r>
      <w:r w:rsidRPr="00640B7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алгоритм считывает данные из файла, записывая каждый новый символ в словарь, а находя символы, которые уже есть в словаре, алгоритм записывает их в так называемы</w:t>
      </w:r>
      <w:r w:rsidR="003E763B">
        <w:rPr>
          <w:rFonts w:eastAsia="Times New Roman" w:cs="Times New Roman"/>
        </w:rPr>
        <w:t>й</w:t>
      </w:r>
      <w:r>
        <w:rPr>
          <w:rFonts w:eastAsia="Times New Roman" w:cs="Times New Roman"/>
        </w:rPr>
        <w:t xml:space="preserve"> «префикс», </w:t>
      </w:r>
      <w:r w:rsidR="003E763B">
        <w:rPr>
          <w:rFonts w:eastAsia="Times New Roman" w:cs="Times New Roman"/>
        </w:rPr>
        <w:t>формируя сочетания букв. Полученный словарь записывается в выходной файл по порядку записанных элементов. Словарь хранится в виде массива структур, каждый элемент словаря хранит номер образующей строки, символ и слово, получившееся путем «склеивания» символов.</w:t>
      </w:r>
    </w:p>
    <w:p w14:paraId="78E3C7F1" w14:textId="5EA6D657" w:rsidR="005977A5" w:rsidRPr="00194BB4" w:rsidRDefault="000F56B9" w:rsidP="001B020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декодировании программа вновь формирует словарь. Каждый полученный символ, который встречался ранее, </w:t>
      </w:r>
      <w:proofErr w:type="gramStart"/>
      <w:r>
        <w:rPr>
          <w:rFonts w:eastAsia="Times New Roman" w:cs="Times New Roman"/>
        </w:rPr>
        <w:t>приписывается</w:t>
      </w:r>
      <w:proofErr w:type="gramEnd"/>
      <w:r>
        <w:rPr>
          <w:rFonts w:eastAsia="Times New Roman" w:cs="Times New Roman"/>
        </w:rPr>
        <w:t xml:space="preserve"> к слову. Для вывода результата распечатываются слова словаря.</w:t>
      </w:r>
    </w:p>
    <w:p w14:paraId="685F9A7D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36B6A5E5" w14:textId="77777777" w:rsidR="00AE1FDE" w:rsidRPr="00C93DCC" w:rsidRDefault="00AE1FDE" w:rsidP="00111FF9">
      <w:pPr>
        <w:pStyle w:val="a6"/>
      </w:pPr>
      <w:r>
        <w:lastRenderedPageBreak/>
        <w:t xml:space="preserve">Тестирование и результаты </w:t>
      </w:r>
      <w:r w:rsidR="005F5D88">
        <w:t>работы программы</w:t>
      </w:r>
    </w:p>
    <w:p w14:paraId="18071F08" w14:textId="1A4978C6" w:rsidR="00AE1FDE" w:rsidRPr="00D34115" w:rsidRDefault="00D34115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Был создан текстовый файл (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_Ref110614601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 xml:space="preserve">рисунок </w:t>
      </w:r>
      <w:r>
        <w:rPr>
          <w:noProof/>
        </w:rPr>
        <w:t>7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). Далее файл был закодирован по алгоритму Фано. Результат работы программы представлен на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_Ref110614638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 xml:space="preserve">рисунке </w:t>
      </w:r>
      <w:r>
        <w:rPr>
          <w:noProof/>
        </w:rPr>
        <w:t>8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. Файл, который получился на выходе, можно увидеть на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_Ref110614671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 xml:space="preserve">рисунке </w:t>
      </w:r>
      <w:r>
        <w:rPr>
          <w:noProof/>
        </w:rPr>
        <w:t>9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 Далее файл был раскодирован (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_Ref110614700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 xml:space="preserve">рисунок </w:t>
      </w:r>
      <w:r>
        <w:rPr>
          <w:noProof/>
        </w:rPr>
        <w:t>10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).</w:t>
      </w:r>
    </w:p>
    <w:p w14:paraId="499DAF73" w14:textId="77777777" w:rsidR="00567E3A" w:rsidRDefault="00567E3A" w:rsidP="00C93DCC">
      <w:pPr>
        <w:suppressAutoHyphens/>
        <w:rPr>
          <w:rFonts w:eastAsia="Times New Roman" w:cs="Times New Roman"/>
        </w:rPr>
      </w:pPr>
    </w:p>
    <w:p w14:paraId="7A89B9C7" w14:textId="77777777" w:rsidR="00567E3A" w:rsidRDefault="00567E3A" w:rsidP="00567E3A">
      <w:pPr>
        <w:keepNext/>
        <w:suppressAutoHyphens/>
        <w:ind w:firstLine="0"/>
        <w:jc w:val="center"/>
      </w:pPr>
      <w:r w:rsidRPr="00567E3A">
        <w:rPr>
          <w:rFonts w:eastAsia="Times New Roman" w:cs="Times New Roman"/>
          <w:noProof/>
        </w:rPr>
        <w:drawing>
          <wp:inline distT="0" distB="0" distL="0" distR="0" wp14:anchorId="035FDC67" wp14:editId="2941FE42">
            <wp:extent cx="6300470" cy="6248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784" w14:textId="1A26AC76" w:rsidR="00567E3A" w:rsidRDefault="00567E3A" w:rsidP="00567E3A">
      <w:pPr>
        <w:pStyle w:val="afffa"/>
        <w:ind w:firstLine="0"/>
        <w:rPr>
          <w:rFonts w:eastAsia="Times New Roman" w:cs="Times New Roman"/>
        </w:rPr>
      </w:pPr>
      <w:bookmarkStart w:id="6" w:name="_Ref110614601"/>
      <w:r>
        <w:t xml:space="preserve">Рисунок </w:t>
      </w:r>
      <w:fldSimple w:instr=" SEQ Рисунок \* ARABIC ">
        <w:r w:rsidR="003D6C10">
          <w:rPr>
            <w:noProof/>
          </w:rPr>
          <w:t>7</w:t>
        </w:r>
      </w:fldSimple>
      <w:bookmarkEnd w:id="6"/>
      <w:r>
        <w:t xml:space="preserve"> – Пример тестового текстового файла</w:t>
      </w:r>
    </w:p>
    <w:p w14:paraId="643E2B67" w14:textId="4FB9C8DA" w:rsidR="00C93DCC" w:rsidRDefault="00C93DCC" w:rsidP="00C93DCC">
      <w:pPr>
        <w:suppressAutoHyphens/>
        <w:rPr>
          <w:rFonts w:eastAsia="Times New Roman" w:cs="Times New Roman"/>
        </w:rPr>
      </w:pPr>
    </w:p>
    <w:p w14:paraId="3CB30AAE" w14:textId="77777777" w:rsidR="00567E3A" w:rsidRDefault="00567E3A" w:rsidP="009359BF">
      <w:pPr>
        <w:keepNext/>
        <w:suppressAutoHyphens/>
        <w:ind w:firstLine="0"/>
        <w:jc w:val="center"/>
      </w:pPr>
      <w:r w:rsidRPr="00567E3A">
        <w:rPr>
          <w:rFonts w:eastAsia="Times New Roman" w:cs="Times New Roman"/>
          <w:noProof/>
          <w:lang w:val="en-US"/>
        </w:rPr>
        <w:drawing>
          <wp:inline distT="0" distB="0" distL="0" distR="0" wp14:anchorId="2030776D" wp14:editId="7E624711">
            <wp:extent cx="2534004" cy="552527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3E4" w14:textId="02504801" w:rsidR="00567E3A" w:rsidRDefault="00567E3A" w:rsidP="00567E3A">
      <w:pPr>
        <w:pStyle w:val="afffa"/>
        <w:ind w:firstLine="0"/>
      </w:pPr>
      <w:bookmarkStart w:id="7" w:name="_Ref110614638"/>
      <w:r>
        <w:t xml:space="preserve">Рисунок </w:t>
      </w:r>
      <w:fldSimple w:instr=" SEQ Рисунок \* ARABIC ">
        <w:r w:rsidR="003D6C10">
          <w:rPr>
            <w:noProof/>
          </w:rPr>
          <w:t>8</w:t>
        </w:r>
      </w:fldSimple>
      <w:bookmarkEnd w:id="7"/>
      <w:r w:rsidRPr="00822EDC">
        <w:t xml:space="preserve"> – </w:t>
      </w:r>
      <w:r>
        <w:t>Результат работы программы при кодировании по алгоритму Фано</w:t>
      </w:r>
    </w:p>
    <w:p w14:paraId="4523EC69" w14:textId="0E3143AD" w:rsidR="00567E3A" w:rsidRDefault="00567E3A" w:rsidP="00567E3A">
      <w:pPr>
        <w:pStyle w:val="afffa"/>
        <w:ind w:firstLine="0"/>
      </w:pPr>
    </w:p>
    <w:p w14:paraId="74503C4F" w14:textId="77777777" w:rsidR="00567E3A" w:rsidRDefault="00567E3A" w:rsidP="00567E3A">
      <w:pPr>
        <w:pStyle w:val="afffa"/>
        <w:keepNext/>
        <w:ind w:firstLine="0"/>
      </w:pPr>
      <w:r w:rsidRPr="00567E3A">
        <w:rPr>
          <w:rFonts w:eastAsia="Times New Roman" w:cs="Times New Roman"/>
          <w:noProof/>
          <w:lang w:val="en-US"/>
        </w:rPr>
        <w:drawing>
          <wp:inline distT="0" distB="0" distL="0" distR="0" wp14:anchorId="18A18E65" wp14:editId="08E07816">
            <wp:extent cx="4029637" cy="3772426"/>
            <wp:effectExtent l="0" t="0" r="9525" b="0"/>
            <wp:docPr id="11" name="Рисунок 1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FAEC" w14:textId="02EAF115" w:rsidR="00567E3A" w:rsidRDefault="00567E3A" w:rsidP="00822EDC">
      <w:pPr>
        <w:pStyle w:val="afffa"/>
        <w:ind w:firstLine="0"/>
      </w:pPr>
      <w:bookmarkStart w:id="8" w:name="_Ref110614671"/>
      <w:r>
        <w:t xml:space="preserve">Рисунок </w:t>
      </w:r>
      <w:fldSimple w:instr=" SEQ Рисунок \* ARABIC ">
        <w:r w:rsidR="003D6C10">
          <w:rPr>
            <w:noProof/>
          </w:rPr>
          <w:t>9</w:t>
        </w:r>
      </w:fldSimple>
      <w:bookmarkEnd w:id="8"/>
      <w:r>
        <w:t xml:space="preserve"> </w:t>
      </w:r>
      <w:r w:rsidR="00822EDC">
        <w:t>–</w:t>
      </w:r>
      <w:r>
        <w:t xml:space="preserve"> Файл, получившийся после кодирования по алгоритму Фано</w:t>
      </w:r>
    </w:p>
    <w:p w14:paraId="2120B44E" w14:textId="77777777" w:rsidR="00822EDC" w:rsidRDefault="00822EDC" w:rsidP="00822EDC">
      <w:pPr>
        <w:pStyle w:val="afffa"/>
        <w:ind w:firstLine="0"/>
      </w:pPr>
    </w:p>
    <w:p w14:paraId="4F750294" w14:textId="77777777" w:rsidR="00822EDC" w:rsidRDefault="00822EDC" w:rsidP="00822EDC">
      <w:pPr>
        <w:pStyle w:val="afffa"/>
        <w:keepNext/>
        <w:ind w:firstLine="0"/>
      </w:pPr>
      <w:r w:rsidRPr="00822EDC">
        <w:rPr>
          <w:rFonts w:eastAsia="Times New Roman" w:cs="Times New Roman"/>
          <w:noProof/>
          <w:lang w:val="en-US"/>
        </w:rPr>
        <w:lastRenderedPageBreak/>
        <w:drawing>
          <wp:inline distT="0" distB="0" distL="0" distR="0" wp14:anchorId="6EC9F1F0" wp14:editId="01341426">
            <wp:extent cx="6300470" cy="693420"/>
            <wp:effectExtent l="0" t="0" r="508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7636" w14:textId="697C3CFE" w:rsidR="00822EDC" w:rsidRDefault="00822EDC" w:rsidP="00822EDC">
      <w:pPr>
        <w:pStyle w:val="afffa"/>
        <w:ind w:firstLine="0"/>
      </w:pPr>
      <w:bookmarkStart w:id="9" w:name="_Ref110614700"/>
      <w:r>
        <w:t xml:space="preserve">Рисунок </w:t>
      </w:r>
      <w:fldSimple w:instr=" SEQ Рисунок \* ARABIC ">
        <w:r w:rsidR="003D6C10">
          <w:rPr>
            <w:noProof/>
          </w:rPr>
          <w:t>10</w:t>
        </w:r>
      </w:fldSimple>
      <w:bookmarkEnd w:id="9"/>
      <w:r>
        <w:t xml:space="preserve"> – Файл, получившийся после декодирования по алгоритму Фано</w:t>
      </w:r>
    </w:p>
    <w:p w14:paraId="1D03E55E" w14:textId="0A25E2EC" w:rsidR="00822EDC" w:rsidRDefault="00822EDC" w:rsidP="00D34115"/>
    <w:p w14:paraId="6A7F2F7B" w14:textId="0898EA75" w:rsidR="00D34115" w:rsidRPr="00D34115" w:rsidRDefault="00D34115" w:rsidP="00D34115">
      <w:pPr>
        <w:suppressAutoHyphens/>
        <w:rPr>
          <w:rFonts w:eastAsia="Times New Roman" w:cs="Times New Roman"/>
        </w:rPr>
      </w:pPr>
      <w:r>
        <w:t xml:space="preserve">Далее файл был закодирован по алгоритму </w:t>
      </w:r>
      <w:r>
        <w:rPr>
          <w:lang w:val="en-US"/>
        </w:rPr>
        <w:t>LZ</w:t>
      </w:r>
      <w:r>
        <w:t xml:space="preserve">. </w:t>
      </w:r>
      <w:r>
        <w:rPr>
          <w:rFonts w:eastAsia="Times New Roman" w:cs="Times New Roman"/>
        </w:rPr>
        <w:t xml:space="preserve">Результат работы программы представлен на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_Ref110614787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 xml:space="preserve">рисунке </w:t>
      </w:r>
      <w:r>
        <w:rPr>
          <w:noProof/>
        </w:rPr>
        <w:t>11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 xml:space="preserve">. Файл, который получился на выходе, можно увидеть на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REF _Ref110614812 \h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t xml:space="preserve">рисунке </w:t>
      </w:r>
      <w:r>
        <w:rPr>
          <w:noProof/>
        </w:rPr>
        <w:t>12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.</w:t>
      </w:r>
    </w:p>
    <w:p w14:paraId="2F8BEC0B" w14:textId="77777777" w:rsidR="00D34115" w:rsidRDefault="00D34115" w:rsidP="00D34115"/>
    <w:p w14:paraId="6BD3FBB6" w14:textId="77777777" w:rsidR="00822EDC" w:rsidRDefault="00822EDC" w:rsidP="00822EDC">
      <w:pPr>
        <w:pStyle w:val="afffa"/>
        <w:keepNext/>
        <w:ind w:firstLine="0"/>
      </w:pPr>
      <w:r w:rsidRPr="00822EDC">
        <w:rPr>
          <w:noProof/>
          <w:lang w:val="en-US"/>
        </w:rPr>
        <w:drawing>
          <wp:inline distT="0" distB="0" distL="0" distR="0" wp14:anchorId="5089BFA5" wp14:editId="4F89FFC5">
            <wp:extent cx="2676899" cy="64779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4743" w14:textId="2A814B50" w:rsidR="00822EDC" w:rsidRPr="00D34115" w:rsidRDefault="00822EDC" w:rsidP="00822EDC">
      <w:pPr>
        <w:pStyle w:val="afffa"/>
        <w:ind w:firstLine="0"/>
      </w:pPr>
      <w:bookmarkStart w:id="10" w:name="_Ref110614787"/>
      <w:r>
        <w:t xml:space="preserve">Рисунок </w:t>
      </w:r>
      <w:fldSimple w:instr=" SEQ Рисунок \* ARABIC ">
        <w:r w:rsidR="003D6C10">
          <w:rPr>
            <w:noProof/>
          </w:rPr>
          <w:t>11</w:t>
        </w:r>
      </w:fldSimple>
      <w:bookmarkEnd w:id="10"/>
      <w:r w:rsidRPr="00D34115">
        <w:t xml:space="preserve"> – </w:t>
      </w:r>
      <w:r>
        <w:t xml:space="preserve">Результат работы программы при кодировании по алгоритму </w:t>
      </w:r>
      <w:r>
        <w:rPr>
          <w:lang w:val="en-US"/>
        </w:rPr>
        <w:t>LZ</w:t>
      </w:r>
    </w:p>
    <w:p w14:paraId="102FD7FD" w14:textId="77777777" w:rsidR="00822EDC" w:rsidRPr="00D34115" w:rsidRDefault="00822EDC" w:rsidP="00822EDC">
      <w:pPr>
        <w:pStyle w:val="afffa"/>
        <w:ind w:firstLine="0"/>
      </w:pPr>
    </w:p>
    <w:p w14:paraId="641307C4" w14:textId="77777777" w:rsidR="00822EDC" w:rsidRDefault="00822EDC" w:rsidP="00822EDC">
      <w:pPr>
        <w:pStyle w:val="afffa"/>
        <w:keepNext/>
        <w:ind w:firstLine="0"/>
      </w:pPr>
      <w:r w:rsidRPr="00822EDC">
        <w:rPr>
          <w:rFonts w:eastAsia="Times New Roman" w:cs="Times New Roman"/>
          <w:noProof/>
        </w:rPr>
        <w:drawing>
          <wp:inline distT="0" distB="0" distL="0" distR="0" wp14:anchorId="7C7AA936" wp14:editId="160D93E3">
            <wp:extent cx="6300470" cy="511175"/>
            <wp:effectExtent l="0" t="0" r="508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BCF2" w14:textId="7F6CE187" w:rsidR="00822EDC" w:rsidRPr="00822EDC" w:rsidRDefault="00822EDC" w:rsidP="00822EDC">
      <w:pPr>
        <w:pStyle w:val="afffa"/>
        <w:ind w:firstLine="0"/>
      </w:pPr>
      <w:bookmarkStart w:id="11" w:name="_Ref110614812"/>
      <w:r>
        <w:t xml:space="preserve">Рисунок </w:t>
      </w:r>
      <w:fldSimple w:instr=" SEQ Рисунок \* ARABIC ">
        <w:r w:rsidR="003D6C10">
          <w:rPr>
            <w:noProof/>
          </w:rPr>
          <w:t>12</w:t>
        </w:r>
      </w:fldSimple>
      <w:bookmarkEnd w:id="11"/>
      <w:r w:rsidRPr="00822EDC">
        <w:t xml:space="preserve"> – </w:t>
      </w:r>
      <w:r>
        <w:t xml:space="preserve">Файл, получившийся после кодирования по алгоритму </w:t>
      </w:r>
      <w:r>
        <w:rPr>
          <w:lang w:val="en-US"/>
        </w:rPr>
        <w:t>LZ</w:t>
      </w:r>
    </w:p>
    <w:p w14:paraId="078BC718" w14:textId="6D44F7B1" w:rsidR="00822EDC" w:rsidRDefault="00822EDC" w:rsidP="00822EDC">
      <w:pPr>
        <w:pStyle w:val="afffa"/>
        <w:ind w:firstLine="0"/>
      </w:pPr>
    </w:p>
    <w:p w14:paraId="09DF33CB" w14:textId="11956F7D" w:rsidR="00280162" w:rsidRPr="00280162" w:rsidRDefault="00280162" w:rsidP="00280162">
      <w:r>
        <w:t xml:space="preserve">Далее алгоритм Фано и алгоритм </w:t>
      </w:r>
      <w:r>
        <w:rPr>
          <w:lang w:val="en-US"/>
        </w:rPr>
        <w:t>LZ</w:t>
      </w:r>
      <w:r>
        <w:t xml:space="preserve"> были протестированы на разных типах файлов. С результатами можно ознакомиться на </w:t>
      </w:r>
      <w:r>
        <w:fldChar w:fldCharType="begin"/>
      </w:r>
      <w:r>
        <w:instrText xml:space="preserve"> REF _Ref110635217 \h </w:instrText>
      </w:r>
      <w:r>
        <w:fldChar w:fldCharType="separate"/>
      </w:r>
      <w:r>
        <w:t xml:space="preserve">таблице </w:t>
      </w:r>
      <w:r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_Ref110635222 \h </w:instrText>
      </w:r>
      <w:r>
        <w:fldChar w:fldCharType="separate"/>
      </w:r>
      <w:r>
        <w:t xml:space="preserve">таблице </w:t>
      </w:r>
      <w:r>
        <w:rPr>
          <w:noProof/>
        </w:rPr>
        <w:t>2</w:t>
      </w:r>
      <w:r>
        <w:fldChar w:fldCharType="end"/>
      </w:r>
      <w:r w:rsidR="009771ED">
        <w:t xml:space="preserve">. На </w:t>
      </w:r>
      <w:r w:rsidR="009771ED">
        <w:fldChar w:fldCharType="begin"/>
      </w:r>
      <w:r w:rsidR="009771ED">
        <w:instrText xml:space="preserve"> REF _Ref110635270 \h </w:instrText>
      </w:r>
      <w:r w:rsidR="009771ED">
        <w:fldChar w:fldCharType="separate"/>
      </w:r>
      <w:r w:rsidR="009771ED">
        <w:t xml:space="preserve">рисунке </w:t>
      </w:r>
      <w:r w:rsidR="009771ED">
        <w:rPr>
          <w:noProof/>
        </w:rPr>
        <w:t>13</w:t>
      </w:r>
      <w:r w:rsidR="009771ED">
        <w:fldChar w:fldCharType="end"/>
      </w:r>
      <w:r w:rsidR="009771ED">
        <w:t xml:space="preserve"> можно увидеть гистограмму, где сравнивается коэффициент сжатия для небольшого файла.</w:t>
      </w:r>
    </w:p>
    <w:p w14:paraId="7964862A" w14:textId="77777777" w:rsidR="00280162" w:rsidRDefault="00280162" w:rsidP="00822EDC">
      <w:pPr>
        <w:pStyle w:val="afffa"/>
        <w:ind w:firstLine="0"/>
      </w:pPr>
    </w:p>
    <w:p w14:paraId="6B20FEEF" w14:textId="354D6C7D" w:rsidR="009B2713" w:rsidRDefault="009B2713" w:rsidP="00862ABA">
      <w:pPr>
        <w:pStyle w:val="afff9"/>
      </w:pPr>
      <w:bookmarkStart w:id="12" w:name="_Ref110635217"/>
      <w:r>
        <w:t xml:space="preserve">Таблица </w:t>
      </w:r>
      <w:fldSimple w:instr=" SEQ Таблица \* ARABIC ">
        <w:r w:rsidR="00862ABA">
          <w:rPr>
            <w:noProof/>
          </w:rPr>
          <w:t>1</w:t>
        </w:r>
      </w:fldSimple>
      <w:bookmarkEnd w:id="12"/>
      <w:r w:rsidRPr="009B2713">
        <w:t xml:space="preserve"> </w:t>
      </w:r>
      <w:r w:rsidR="001B0202">
        <w:t>–</w:t>
      </w:r>
      <w:r>
        <w:t xml:space="preserve"> Пробные запуски для алгоритма Фано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3C5B8C" w14:paraId="55119305" w14:textId="77777777" w:rsidTr="003C5B8C">
        <w:tc>
          <w:tcPr>
            <w:tcW w:w="2478" w:type="dxa"/>
          </w:tcPr>
          <w:p w14:paraId="6F90B40B" w14:textId="77777777" w:rsidR="003C5B8C" w:rsidRDefault="003C5B8C" w:rsidP="003C5B8C">
            <w:pPr>
              <w:ind w:firstLine="0"/>
            </w:pPr>
          </w:p>
        </w:tc>
        <w:tc>
          <w:tcPr>
            <w:tcW w:w="2478" w:type="dxa"/>
          </w:tcPr>
          <w:p w14:paraId="1D57F5BF" w14:textId="3C688DB2" w:rsidR="003C5B8C" w:rsidRDefault="00CE6D03" w:rsidP="00CE6D03">
            <w:pPr>
              <w:pStyle w:val="afff8"/>
            </w:pPr>
            <w:r>
              <w:t>Текстовый файл малого алфавита</w:t>
            </w:r>
          </w:p>
        </w:tc>
        <w:tc>
          <w:tcPr>
            <w:tcW w:w="2478" w:type="dxa"/>
          </w:tcPr>
          <w:p w14:paraId="527B5BA7" w14:textId="3317C4F0" w:rsidR="003C5B8C" w:rsidRDefault="00CE6D03" w:rsidP="00CE6D03">
            <w:pPr>
              <w:pStyle w:val="afff8"/>
            </w:pPr>
            <w:r>
              <w:t>Бинарный файл</w:t>
            </w:r>
          </w:p>
        </w:tc>
        <w:tc>
          <w:tcPr>
            <w:tcW w:w="2478" w:type="dxa"/>
          </w:tcPr>
          <w:p w14:paraId="61780981" w14:textId="5F1795B5" w:rsidR="003C5B8C" w:rsidRDefault="00CE6D03" w:rsidP="00CE6D03">
            <w:pPr>
              <w:pStyle w:val="afff8"/>
            </w:pPr>
            <w:r>
              <w:t>Файл с одним символом</w:t>
            </w:r>
          </w:p>
        </w:tc>
      </w:tr>
      <w:tr w:rsidR="003C5B8C" w14:paraId="7ECD8189" w14:textId="77777777" w:rsidTr="003C5B8C">
        <w:tc>
          <w:tcPr>
            <w:tcW w:w="2478" w:type="dxa"/>
          </w:tcPr>
          <w:p w14:paraId="1E421C02" w14:textId="5C4F9F85" w:rsidR="003C5B8C" w:rsidRPr="00CE6D03" w:rsidRDefault="00CE6D03" w:rsidP="00CE6D03">
            <w:pPr>
              <w:pStyle w:val="afff8"/>
            </w:pPr>
            <w:r>
              <w:t>Длительность кодирования</w:t>
            </w:r>
            <w:r>
              <w:rPr>
                <w:lang w:val="en-US"/>
              </w:rPr>
              <w:t xml:space="preserve"> (</w:t>
            </w:r>
            <w:r>
              <w:t>мкс)</w:t>
            </w:r>
          </w:p>
        </w:tc>
        <w:tc>
          <w:tcPr>
            <w:tcW w:w="2478" w:type="dxa"/>
          </w:tcPr>
          <w:p w14:paraId="69392F7F" w14:textId="6D60C504" w:rsidR="003C5B8C" w:rsidRPr="00CE6D03" w:rsidRDefault="00CE6D03" w:rsidP="00CE6D03">
            <w:pPr>
              <w:pStyle w:val="af0"/>
              <w:rPr>
                <w:lang w:val="en-US"/>
              </w:rPr>
            </w:pPr>
            <w:r w:rsidRPr="00CE6D03">
              <w:rPr>
                <w:lang w:val="en-US"/>
              </w:rPr>
              <w:t>3954.5</w:t>
            </w:r>
          </w:p>
        </w:tc>
        <w:tc>
          <w:tcPr>
            <w:tcW w:w="2478" w:type="dxa"/>
          </w:tcPr>
          <w:p w14:paraId="51E012DF" w14:textId="253EEB57" w:rsidR="003C5B8C" w:rsidRDefault="00C2725C" w:rsidP="00CE6D03">
            <w:pPr>
              <w:pStyle w:val="af0"/>
            </w:pPr>
            <w:r w:rsidRPr="00C2725C">
              <w:t>33467.3</w:t>
            </w:r>
          </w:p>
        </w:tc>
        <w:tc>
          <w:tcPr>
            <w:tcW w:w="2478" w:type="dxa"/>
          </w:tcPr>
          <w:p w14:paraId="1C40D8E5" w14:textId="67C26F02" w:rsidR="003C5B8C" w:rsidRDefault="009B2713" w:rsidP="00CE6D03">
            <w:pPr>
              <w:pStyle w:val="af0"/>
            </w:pPr>
            <w:r w:rsidRPr="009B2713">
              <w:t>2614.5</w:t>
            </w:r>
          </w:p>
        </w:tc>
      </w:tr>
      <w:tr w:rsidR="003C5B8C" w14:paraId="35A90040" w14:textId="77777777" w:rsidTr="003C5B8C">
        <w:tc>
          <w:tcPr>
            <w:tcW w:w="2478" w:type="dxa"/>
          </w:tcPr>
          <w:p w14:paraId="2CEF5563" w14:textId="4FDAB98B" w:rsidR="003C5B8C" w:rsidRPr="00C2725C" w:rsidRDefault="00CE6D03" w:rsidP="00CE6D03">
            <w:pPr>
              <w:pStyle w:val="afff8"/>
              <w:rPr>
                <w:lang w:val="en-US"/>
              </w:rPr>
            </w:pPr>
            <w:r>
              <w:lastRenderedPageBreak/>
              <w:t>Длительность декодирования (мкс)</w:t>
            </w:r>
          </w:p>
        </w:tc>
        <w:tc>
          <w:tcPr>
            <w:tcW w:w="2478" w:type="dxa"/>
          </w:tcPr>
          <w:p w14:paraId="74AB911A" w14:textId="48F358F2" w:rsidR="003C5B8C" w:rsidRDefault="00C2725C" w:rsidP="00CE6D03">
            <w:pPr>
              <w:pStyle w:val="af0"/>
            </w:pPr>
            <w:r w:rsidRPr="00C2725C">
              <w:t>2715.8</w:t>
            </w:r>
          </w:p>
        </w:tc>
        <w:tc>
          <w:tcPr>
            <w:tcW w:w="2478" w:type="dxa"/>
          </w:tcPr>
          <w:p w14:paraId="74EA7FFD" w14:textId="7189CD94" w:rsidR="003C5B8C" w:rsidRDefault="009B2713" w:rsidP="00CE6D03">
            <w:pPr>
              <w:pStyle w:val="af0"/>
            </w:pPr>
            <w:r>
              <w:rPr>
                <w:lang w:val="en-US"/>
              </w:rPr>
              <w:t>11</w:t>
            </w:r>
            <w:r w:rsidRPr="009B2713">
              <w:t>420.5</w:t>
            </w:r>
          </w:p>
        </w:tc>
        <w:tc>
          <w:tcPr>
            <w:tcW w:w="2478" w:type="dxa"/>
          </w:tcPr>
          <w:p w14:paraId="633CFC54" w14:textId="31B627DE" w:rsidR="003C5B8C" w:rsidRDefault="009B2713" w:rsidP="00CE6D03">
            <w:pPr>
              <w:pStyle w:val="af0"/>
            </w:pPr>
            <w:r w:rsidRPr="009B2713">
              <w:t>2341.4</w:t>
            </w:r>
          </w:p>
        </w:tc>
      </w:tr>
      <w:tr w:rsidR="003C5B8C" w14:paraId="79C00062" w14:textId="77777777" w:rsidTr="003C5B8C">
        <w:tc>
          <w:tcPr>
            <w:tcW w:w="2478" w:type="dxa"/>
          </w:tcPr>
          <w:p w14:paraId="2F7B7A02" w14:textId="11BE8622" w:rsidR="003C5B8C" w:rsidRDefault="00CE6D03" w:rsidP="00CE6D03">
            <w:pPr>
              <w:pStyle w:val="afff8"/>
            </w:pPr>
            <w:r>
              <w:t>Коэффициент сжатия</w:t>
            </w:r>
          </w:p>
        </w:tc>
        <w:tc>
          <w:tcPr>
            <w:tcW w:w="2478" w:type="dxa"/>
          </w:tcPr>
          <w:p w14:paraId="2F0461A4" w14:textId="2BD54DAE" w:rsidR="003C5B8C" w:rsidRDefault="00CE6D03" w:rsidP="00CE6D03">
            <w:pPr>
              <w:pStyle w:val="af0"/>
            </w:pPr>
            <w:r w:rsidRPr="00CE6D03">
              <w:t>3.846154</w:t>
            </w:r>
          </w:p>
        </w:tc>
        <w:tc>
          <w:tcPr>
            <w:tcW w:w="2478" w:type="dxa"/>
          </w:tcPr>
          <w:p w14:paraId="56228BEC" w14:textId="734367D4" w:rsidR="003C5B8C" w:rsidRDefault="00C2725C" w:rsidP="00CE6D03">
            <w:pPr>
              <w:pStyle w:val="af0"/>
            </w:pPr>
            <w:r w:rsidRPr="00C2725C">
              <w:t>2.543509</w:t>
            </w:r>
          </w:p>
        </w:tc>
        <w:tc>
          <w:tcPr>
            <w:tcW w:w="2478" w:type="dxa"/>
          </w:tcPr>
          <w:p w14:paraId="065EB12F" w14:textId="29299B6F" w:rsidR="003C5B8C" w:rsidRPr="009B2713" w:rsidRDefault="009B2713" w:rsidP="00CE6D03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48FA9A4" w14:textId="4ADB5644" w:rsidR="003C5B8C" w:rsidRDefault="003C5B8C" w:rsidP="003C5B8C">
      <w:pPr>
        <w:ind w:firstLine="0"/>
      </w:pPr>
    </w:p>
    <w:p w14:paraId="5B89476B" w14:textId="0081F236" w:rsidR="003C5B8C" w:rsidRDefault="003C5B8C" w:rsidP="003C5B8C"/>
    <w:p w14:paraId="61C603D1" w14:textId="08C42729" w:rsidR="00862ABA" w:rsidRDefault="00862ABA" w:rsidP="00862ABA">
      <w:pPr>
        <w:pStyle w:val="afff9"/>
      </w:pPr>
      <w:bookmarkStart w:id="13" w:name="_Ref110635222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13"/>
      <w:r w:rsidRPr="003D6C10">
        <w:t xml:space="preserve"> </w:t>
      </w:r>
      <w:r w:rsidR="001B0202">
        <w:t>–</w:t>
      </w:r>
      <w:r w:rsidRPr="003D6C10">
        <w:t xml:space="preserve"> </w:t>
      </w:r>
      <w:r>
        <w:t xml:space="preserve">Пробные запуски для алгоритма </w:t>
      </w:r>
      <w:r>
        <w:rPr>
          <w:lang w:val="en-US"/>
        </w:rPr>
        <w:t>LZ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95E46" w14:paraId="2CF499D5" w14:textId="77777777" w:rsidTr="009B2713">
        <w:tc>
          <w:tcPr>
            <w:tcW w:w="2478" w:type="dxa"/>
          </w:tcPr>
          <w:p w14:paraId="5E87371E" w14:textId="77777777" w:rsidR="00A95E46" w:rsidRDefault="00A95E46" w:rsidP="00A95E46">
            <w:pPr>
              <w:ind w:firstLine="0"/>
            </w:pPr>
          </w:p>
        </w:tc>
        <w:tc>
          <w:tcPr>
            <w:tcW w:w="2478" w:type="dxa"/>
          </w:tcPr>
          <w:p w14:paraId="045A729D" w14:textId="140A5695" w:rsidR="00A95E46" w:rsidRDefault="00A95E46" w:rsidP="00A95E46">
            <w:pPr>
              <w:pStyle w:val="afff8"/>
            </w:pPr>
            <w:r>
              <w:t>Текстовый файл малого алфавита</w:t>
            </w:r>
          </w:p>
        </w:tc>
        <w:tc>
          <w:tcPr>
            <w:tcW w:w="2478" w:type="dxa"/>
          </w:tcPr>
          <w:p w14:paraId="1CEB960D" w14:textId="6BA85244" w:rsidR="00A95E46" w:rsidRDefault="00A95E46" w:rsidP="00A95E46">
            <w:pPr>
              <w:pStyle w:val="afff8"/>
            </w:pPr>
            <w:r>
              <w:t>Бинарный файл</w:t>
            </w:r>
          </w:p>
        </w:tc>
        <w:tc>
          <w:tcPr>
            <w:tcW w:w="2478" w:type="dxa"/>
          </w:tcPr>
          <w:p w14:paraId="14E84039" w14:textId="3368E720" w:rsidR="00A95E46" w:rsidRDefault="00A95E46" w:rsidP="00A95E46">
            <w:pPr>
              <w:pStyle w:val="afff8"/>
            </w:pPr>
            <w:r>
              <w:t>Файл с одним символом</w:t>
            </w:r>
          </w:p>
        </w:tc>
      </w:tr>
      <w:tr w:rsidR="00A95E46" w14:paraId="16B7BAFF" w14:textId="77777777" w:rsidTr="009B2713">
        <w:tc>
          <w:tcPr>
            <w:tcW w:w="2478" w:type="dxa"/>
          </w:tcPr>
          <w:p w14:paraId="3EBE5306" w14:textId="552E8BD8" w:rsidR="00A95E46" w:rsidRDefault="00A95E46" w:rsidP="00A95E46">
            <w:pPr>
              <w:pStyle w:val="afff8"/>
            </w:pPr>
            <w:r>
              <w:t>Длительность кодирования</w:t>
            </w:r>
            <w:r>
              <w:rPr>
                <w:lang w:val="en-US"/>
              </w:rPr>
              <w:t xml:space="preserve"> (</w:t>
            </w:r>
            <w:r>
              <w:t>мкс)</w:t>
            </w:r>
          </w:p>
        </w:tc>
        <w:tc>
          <w:tcPr>
            <w:tcW w:w="2478" w:type="dxa"/>
          </w:tcPr>
          <w:p w14:paraId="2683F46F" w14:textId="1E814340" w:rsidR="00A95E46" w:rsidRDefault="00913EE9" w:rsidP="00A95E46">
            <w:pPr>
              <w:pStyle w:val="af0"/>
            </w:pPr>
            <w:r w:rsidRPr="00913EE9">
              <w:t>2679.1</w:t>
            </w:r>
          </w:p>
        </w:tc>
        <w:tc>
          <w:tcPr>
            <w:tcW w:w="2478" w:type="dxa"/>
          </w:tcPr>
          <w:p w14:paraId="2F450557" w14:textId="31A5A829" w:rsidR="00A95E46" w:rsidRDefault="00A95E46" w:rsidP="00A95E46">
            <w:pPr>
              <w:pStyle w:val="af0"/>
            </w:pPr>
            <w:r w:rsidRPr="00A95E46">
              <w:t>2996</w:t>
            </w:r>
            <w:r w:rsidR="00913EE9">
              <w:rPr>
                <w:lang w:val="en-US"/>
              </w:rPr>
              <w:t>4</w:t>
            </w:r>
            <w:r w:rsidRPr="00A95E46">
              <w:t>.5</w:t>
            </w:r>
          </w:p>
        </w:tc>
        <w:tc>
          <w:tcPr>
            <w:tcW w:w="2478" w:type="dxa"/>
          </w:tcPr>
          <w:p w14:paraId="05EAAB3B" w14:textId="722BA98A" w:rsidR="00A95E46" w:rsidRDefault="00A95E46" w:rsidP="00A95E46">
            <w:pPr>
              <w:pStyle w:val="af0"/>
            </w:pPr>
            <w:r w:rsidRPr="00A95E46">
              <w:t>2596.1</w:t>
            </w:r>
          </w:p>
        </w:tc>
      </w:tr>
      <w:tr w:rsidR="00A95E46" w14:paraId="669CF461" w14:textId="77777777" w:rsidTr="009B2713">
        <w:tc>
          <w:tcPr>
            <w:tcW w:w="2478" w:type="dxa"/>
          </w:tcPr>
          <w:p w14:paraId="218D83D5" w14:textId="75B7BB0D" w:rsidR="00A95E46" w:rsidRDefault="00A95E46" w:rsidP="00A95E46">
            <w:pPr>
              <w:pStyle w:val="afff8"/>
            </w:pPr>
            <w:r>
              <w:t>Длительность декодирования (мкс)</w:t>
            </w:r>
          </w:p>
        </w:tc>
        <w:tc>
          <w:tcPr>
            <w:tcW w:w="2478" w:type="dxa"/>
          </w:tcPr>
          <w:p w14:paraId="4D0748E3" w14:textId="0E496B4A" w:rsidR="00A95E46" w:rsidRDefault="00913EE9" w:rsidP="00A95E46">
            <w:pPr>
              <w:pStyle w:val="af0"/>
            </w:pPr>
            <w:r w:rsidRPr="00913EE9">
              <w:t>2566.5</w:t>
            </w:r>
          </w:p>
        </w:tc>
        <w:tc>
          <w:tcPr>
            <w:tcW w:w="2478" w:type="dxa"/>
          </w:tcPr>
          <w:p w14:paraId="2B840362" w14:textId="3B31022A" w:rsidR="00A95E46" w:rsidRDefault="00913EE9" w:rsidP="00A95E46">
            <w:pPr>
              <w:pStyle w:val="af0"/>
            </w:pPr>
            <w:r w:rsidRPr="00913EE9">
              <w:t>2465</w:t>
            </w:r>
            <w:r>
              <w:rPr>
                <w:lang w:val="en-US"/>
              </w:rPr>
              <w:t>1</w:t>
            </w:r>
            <w:r w:rsidRPr="00913EE9">
              <w:t>.6</w:t>
            </w:r>
          </w:p>
        </w:tc>
        <w:tc>
          <w:tcPr>
            <w:tcW w:w="2478" w:type="dxa"/>
          </w:tcPr>
          <w:p w14:paraId="0282950E" w14:textId="1CA13543" w:rsidR="00A95E46" w:rsidRDefault="00A95E46" w:rsidP="00A95E46">
            <w:pPr>
              <w:pStyle w:val="af0"/>
            </w:pPr>
            <w:r w:rsidRPr="00A95E46">
              <w:t>2254.8</w:t>
            </w:r>
          </w:p>
        </w:tc>
      </w:tr>
      <w:tr w:rsidR="00A95E46" w14:paraId="53D79A0D" w14:textId="77777777" w:rsidTr="009B2713">
        <w:tc>
          <w:tcPr>
            <w:tcW w:w="2478" w:type="dxa"/>
          </w:tcPr>
          <w:p w14:paraId="2E581338" w14:textId="248FDCE8" w:rsidR="00A95E46" w:rsidRDefault="00A95E46" w:rsidP="00A95E46">
            <w:pPr>
              <w:pStyle w:val="afff8"/>
            </w:pPr>
            <w:r>
              <w:t>Коэффициент сжатия</w:t>
            </w:r>
          </w:p>
        </w:tc>
        <w:tc>
          <w:tcPr>
            <w:tcW w:w="2478" w:type="dxa"/>
          </w:tcPr>
          <w:p w14:paraId="03E61DFE" w14:textId="4386A1A8" w:rsidR="00A95E46" w:rsidRDefault="00913EE9" w:rsidP="00A95E46">
            <w:pPr>
              <w:pStyle w:val="af0"/>
            </w:pPr>
            <w:r w:rsidRPr="00913EE9">
              <w:t>1.012195</w:t>
            </w:r>
          </w:p>
        </w:tc>
        <w:tc>
          <w:tcPr>
            <w:tcW w:w="2478" w:type="dxa"/>
          </w:tcPr>
          <w:p w14:paraId="2E195A2A" w14:textId="18F6F2F2" w:rsidR="00A95E46" w:rsidRDefault="00A95E46" w:rsidP="00A95E46">
            <w:pPr>
              <w:pStyle w:val="af0"/>
            </w:pPr>
            <w:r w:rsidRPr="00A95E46">
              <w:t>0.959821</w:t>
            </w:r>
          </w:p>
        </w:tc>
        <w:tc>
          <w:tcPr>
            <w:tcW w:w="2478" w:type="dxa"/>
          </w:tcPr>
          <w:p w14:paraId="1DA4BC46" w14:textId="68CCA603" w:rsidR="00A95E46" w:rsidRPr="00A95E46" w:rsidRDefault="00A95E46" w:rsidP="00A95E46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0.500000</w:t>
            </w:r>
          </w:p>
        </w:tc>
      </w:tr>
    </w:tbl>
    <w:p w14:paraId="24EE0B8F" w14:textId="77777777" w:rsidR="009359BF" w:rsidRDefault="009359BF" w:rsidP="009359BF">
      <w:pPr>
        <w:keepNext/>
        <w:ind w:firstLine="0"/>
        <w:jc w:val="center"/>
      </w:pPr>
    </w:p>
    <w:p w14:paraId="6AD0B235" w14:textId="6CAC3159" w:rsidR="003D6C10" w:rsidRDefault="003D6C10" w:rsidP="009359BF">
      <w:pPr>
        <w:keepNext/>
        <w:ind w:firstLine="0"/>
        <w:jc w:val="center"/>
      </w:pPr>
      <w:r w:rsidRPr="003D6C10">
        <w:rPr>
          <w:noProof/>
        </w:rPr>
        <w:drawing>
          <wp:inline distT="0" distB="0" distL="0" distR="0" wp14:anchorId="20DD7436" wp14:editId="36954DD0">
            <wp:extent cx="5051876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492" cy="15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A253" w14:textId="35D5FC83" w:rsidR="003D6C10" w:rsidRPr="00280162" w:rsidRDefault="003D6C10" w:rsidP="00280162">
      <w:pPr>
        <w:pStyle w:val="afffa"/>
        <w:ind w:firstLine="0"/>
      </w:pPr>
      <w:bookmarkStart w:id="14" w:name="_Ref110635270"/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bookmarkEnd w:id="14"/>
      <w:r w:rsidRPr="00280162">
        <w:t xml:space="preserve"> – </w:t>
      </w:r>
      <w:r>
        <w:t>Коэффициент сжатия</w:t>
      </w:r>
      <w:r w:rsidR="00280162" w:rsidRPr="00280162">
        <w:t xml:space="preserve"> </w:t>
      </w:r>
      <w:r w:rsidR="00280162">
        <w:t xml:space="preserve">для алгоритмов Фано и </w:t>
      </w:r>
      <w:r w:rsidR="00280162">
        <w:rPr>
          <w:lang w:val="en-US"/>
        </w:rPr>
        <w:t>LZ</w:t>
      </w:r>
    </w:p>
    <w:p w14:paraId="58B7E3A9" w14:textId="77777777" w:rsidR="003D6C10" w:rsidRPr="00822EDC" w:rsidRDefault="003D6C10" w:rsidP="003C5B8C"/>
    <w:p w14:paraId="401402C8" w14:textId="77777777" w:rsidR="00C93DCC" w:rsidRPr="00C93DCC" w:rsidRDefault="00C93DCC" w:rsidP="00111FF9">
      <w:pPr>
        <w:pStyle w:val="a6"/>
      </w:pPr>
      <w:r>
        <w:t>Выводы</w:t>
      </w:r>
    </w:p>
    <w:p w14:paraId="5ABB8FDE" w14:textId="52783EAA" w:rsidR="00C93DCC" w:rsidRPr="0017201F" w:rsidRDefault="0017201F" w:rsidP="00C93DCC">
      <w:pPr>
        <w:suppressAutoHyphens/>
        <w:rPr>
          <w:rFonts w:eastAsia="Times New Roman" w:cs="Times New Roman"/>
        </w:rPr>
      </w:pPr>
      <w:r w:rsidRPr="0017201F">
        <w:rPr>
          <w:rFonts w:eastAsia="Times New Roman" w:cs="Times New Roman"/>
        </w:rPr>
        <w:t xml:space="preserve">В процессе работы были приобретены знания в области исследования и реализации алгоритмов упаковки данных, навыки защиты информации с помощью </w:t>
      </w:r>
      <w:r w:rsidRPr="0017201F">
        <w:rPr>
          <w:rFonts w:eastAsia="Times New Roman" w:cs="Times New Roman"/>
        </w:rPr>
        <w:lastRenderedPageBreak/>
        <w:t xml:space="preserve">методов кодирования. </w:t>
      </w:r>
      <w:r w:rsidR="003743DE">
        <w:rPr>
          <w:rFonts w:eastAsia="Times New Roman" w:cs="Times New Roman"/>
        </w:rPr>
        <w:t>Б</w:t>
      </w:r>
      <w:r>
        <w:rPr>
          <w:rFonts w:eastAsia="Times New Roman" w:cs="Times New Roman"/>
        </w:rPr>
        <w:t xml:space="preserve">ыли изучены алгоритмы Фано и </w:t>
      </w:r>
      <w:r>
        <w:rPr>
          <w:rFonts w:eastAsia="Times New Roman" w:cs="Times New Roman"/>
          <w:lang w:val="en-US"/>
        </w:rPr>
        <w:t>LZ</w:t>
      </w:r>
      <w:r w:rsidRPr="0017201F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Опытным путем было доказано, что алгоритм Фано быстрее и эффективнее, когда речь идет о небольшом файле. Алгоритм </w:t>
      </w:r>
      <w:r>
        <w:rPr>
          <w:rFonts w:eastAsia="Times New Roman" w:cs="Times New Roman"/>
          <w:lang w:val="en-US"/>
        </w:rPr>
        <w:t>LZ</w:t>
      </w:r>
      <w:r>
        <w:rPr>
          <w:rFonts w:eastAsia="Times New Roman" w:cs="Times New Roman"/>
        </w:rPr>
        <w:t xml:space="preserve"> больше подходит для больших текстов.</w:t>
      </w:r>
    </w:p>
    <w:p w14:paraId="688B0FFD" w14:textId="77777777" w:rsidR="00AE1FDE" w:rsidRDefault="00AE1FDE" w:rsidP="00C93DCC">
      <w:pPr>
        <w:suppressAutoHyphens/>
        <w:rPr>
          <w:rFonts w:eastAsia="Times New Roman" w:cs="Times New Roman"/>
        </w:rPr>
      </w:pPr>
    </w:p>
    <w:p w14:paraId="37639065" w14:textId="151A5915" w:rsidR="00DA1B1D" w:rsidRPr="0030071C" w:rsidRDefault="00DA1B1D" w:rsidP="0030071C">
      <w:pPr>
        <w:pStyle w:val="afffa"/>
        <w:ind w:left="4105" w:firstLine="143"/>
        <w:jc w:val="both"/>
        <w:rPr>
          <w:rFonts w:cs="Times New Roman"/>
          <w:sz w:val="24"/>
        </w:rPr>
      </w:pPr>
    </w:p>
    <w:p w14:paraId="01A7554E" w14:textId="77777777" w:rsidR="00D740EB" w:rsidRDefault="00D740EB" w:rsidP="00111FF9">
      <w:pPr>
        <w:pStyle w:val="afb"/>
      </w:pPr>
      <w:r>
        <w:br w:type="page"/>
      </w:r>
      <w:bookmarkStart w:id="15" w:name="_Toc35945237"/>
      <w:r>
        <w:lastRenderedPageBreak/>
        <w:t xml:space="preserve">Список используемых </w:t>
      </w:r>
      <w:r w:rsidRPr="00111FF9">
        <w:t>источников</w:t>
      </w:r>
      <w:bookmarkEnd w:id="15"/>
    </w:p>
    <w:p w14:paraId="2B584EDC" w14:textId="77777777" w:rsidR="003743DE" w:rsidRPr="00C94588" w:rsidRDefault="003743DE" w:rsidP="003743DE">
      <w:pPr>
        <w:pStyle w:val="a4"/>
        <w:numPr>
          <w:ilvl w:val="0"/>
          <w:numId w:val="25"/>
        </w:numPr>
        <w:ind w:left="0" w:firstLine="851"/>
      </w:pPr>
      <w:proofErr w:type="spellStart"/>
      <w:r>
        <w:rPr>
          <w:rFonts w:eastAsia="Times New Roman" w:cs="Times New Roman"/>
        </w:rPr>
        <w:t>Зегжда</w:t>
      </w:r>
      <w:proofErr w:type="spellEnd"/>
      <w:r>
        <w:rPr>
          <w:rFonts w:eastAsia="Times New Roman" w:cs="Times New Roman"/>
        </w:rPr>
        <w:t xml:space="preserve"> П.Д. Основы информационной безопасности. Введение в профессиональную деятельность. Лабораторный </w:t>
      </w:r>
      <w:proofErr w:type="gramStart"/>
      <w:r>
        <w:rPr>
          <w:rFonts w:eastAsia="Times New Roman" w:cs="Times New Roman"/>
        </w:rPr>
        <w:t xml:space="preserve">практикум </w:t>
      </w:r>
      <w:r w:rsidRPr="00C16B8F">
        <w:rPr>
          <w:rFonts w:eastAsia="Times New Roman" w:cs="Times New Roman"/>
        </w:rPr>
        <w:t>:</w:t>
      </w:r>
      <w:proofErr w:type="gramEnd"/>
      <w:r w:rsidRPr="00C16B8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учеб. пособие </w:t>
      </w:r>
      <w:r w:rsidRPr="00C16B8F">
        <w:rPr>
          <w:rFonts w:eastAsia="Times New Roman" w:cs="Times New Roman"/>
        </w:rPr>
        <w:t>/</w:t>
      </w:r>
      <w:r>
        <w:rPr>
          <w:rFonts w:eastAsia="Times New Roman" w:cs="Times New Roman"/>
        </w:rPr>
        <w:t xml:space="preserve"> П. Д. </w:t>
      </w:r>
      <w:proofErr w:type="spellStart"/>
      <w:r>
        <w:rPr>
          <w:rFonts w:eastAsia="Times New Roman" w:cs="Times New Roman"/>
        </w:rPr>
        <w:t>Зегжда</w:t>
      </w:r>
      <w:proofErr w:type="spellEnd"/>
      <w:r>
        <w:rPr>
          <w:rFonts w:eastAsia="Times New Roman" w:cs="Times New Roman"/>
        </w:rPr>
        <w:t>, М. О. Калинин. – СПб</w:t>
      </w:r>
      <w:proofErr w:type="gramStart"/>
      <w:r>
        <w:rPr>
          <w:rFonts w:eastAsia="Times New Roman" w:cs="Times New Roman"/>
        </w:rPr>
        <w:t>. :</w:t>
      </w:r>
      <w:proofErr w:type="gramEnd"/>
      <w:r>
        <w:rPr>
          <w:rFonts w:eastAsia="Times New Roman" w:cs="Times New Roman"/>
        </w:rPr>
        <w:t xml:space="preserve"> ПОЛИТЕХ-ПРЕСС, 2019. – 112 с.</w:t>
      </w:r>
    </w:p>
    <w:p w14:paraId="584DBE17" w14:textId="6E233105" w:rsidR="003743DE" w:rsidRDefault="003743DE" w:rsidP="003743DE">
      <w:pPr>
        <w:pStyle w:val="a4"/>
        <w:numPr>
          <w:ilvl w:val="0"/>
          <w:numId w:val="25"/>
        </w:numPr>
        <w:ind w:left="0" w:firstLine="851"/>
      </w:pPr>
      <w:r w:rsidRPr="003743DE">
        <w:t xml:space="preserve">Алгоритмы LZ77 и LZ78 </w:t>
      </w:r>
      <w:r w:rsidRPr="00A64D35">
        <w:t>[Электронный ресурс</w:t>
      </w:r>
      <w:r w:rsidRPr="00CA5B2C">
        <w:t>]</w:t>
      </w:r>
      <w:r w:rsidRPr="00A64D35">
        <w:t>. – Режим доступа:</w:t>
      </w:r>
      <w:r>
        <w:t xml:space="preserve"> </w:t>
      </w:r>
      <w:r w:rsidRPr="003743DE">
        <w:t>http://neerc.ifmo.ru/wiki/index.php?title=Алгоритмы_LZ77_и_LZ78</w:t>
      </w:r>
      <w:r w:rsidRPr="00A64D35">
        <w:t>, свободный.</w:t>
      </w:r>
    </w:p>
    <w:p w14:paraId="571C8B2F" w14:textId="691D33AE" w:rsidR="003743DE" w:rsidRDefault="003743DE" w:rsidP="00022B4D">
      <w:pPr>
        <w:pStyle w:val="a4"/>
        <w:numPr>
          <w:ilvl w:val="0"/>
          <w:numId w:val="25"/>
        </w:numPr>
        <w:ind w:left="0" w:firstLine="851"/>
      </w:pPr>
      <w:r w:rsidRPr="003743DE">
        <w:t xml:space="preserve">Алгоритмы LZW, LZ77 и LZ78 </w:t>
      </w:r>
      <w:r w:rsidRPr="00A64D35">
        <w:t>[Электронный ресурс</w:t>
      </w:r>
      <w:r w:rsidRPr="00CA5B2C">
        <w:t>]</w:t>
      </w:r>
      <w:r w:rsidRPr="00A64D35">
        <w:t>. – Режим доступа:</w:t>
      </w:r>
      <w:r>
        <w:t xml:space="preserve"> </w:t>
      </w:r>
      <w:r w:rsidRPr="003743DE">
        <w:t>https://habr.com/en/post/132683/</w:t>
      </w:r>
      <w:r w:rsidRPr="00A64D35">
        <w:t>, свободный.</w:t>
      </w:r>
    </w:p>
    <w:p w14:paraId="5C745A43" w14:textId="77777777" w:rsidR="00AE1FDE" w:rsidRDefault="00D740EB" w:rsidP="00D740EB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76B79786" w14:textId="77777777" w:rsidR="00D740EB" w:rsidRDefault="00D740EB" w:rsidP="00D740EB">
      <w:pPr>
        <w:pStyle w:val="afb"/>
      </w:pPr>
      <w:bookmarkStart w:id="16" w:name="_Toc35945238"/>
      <w:r>
        <w:lastRenderedPageBreak/>
        <w:t>ПРИЛОЖЕНИЕ А</w:t>
      </w:r>
      <w:bookmarkEnd w:id="16"/>
    </w:p>
    <w:p w14:paraId="7C3CF20D" w14:textId="0FD1891E" w:rsidR="00D740EB" w:rsidRPr="009359BF" w:rsidRDefault="00D740EB" w:rsidP="00D740EB">
      <w:pPr>
        <w:ind w:firstLine="709"/>
        <w:rPr>
          <w:lang w:val="en-US"/>
        </w:rPr>
      </w:pPr>
      <w:r w:rsidRPr="00A62693">
        <w:t>Листинг программы «</w:t>
      </w:r>
      <w:r w:rsidR="00022B4D" w:rsidRPr="00022B4D">
        <w:t>Кодирование и упаковка данных</w:t>
      </w:r>
      <w:r w:rsidR="00022B4D">
        <w:t>. Главный</w:t>
      </w:r>
      <w:r w:rsidR="00022B4D" w:rsidRPr="009359BF">
        <w:rPr>
          <w:lang w:val="en-US"/>
        </w:rPr>
        <w:t xml:space="preserve"> </w:t>
      </w:r>
      <w:r w:rsidR="00022B4D">
        <w:t>файл</w:t>
      </w:r>
      <w:r w:rsidRPr="009359BF">
        <w:rPr>
          <w:lang w:val="en-US"/>
        </w:rPr>
        <w:t>»</w:t>
      </w:r>
    </w:p>
    <w:p w14:paraId="0AF4492B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808080"/>
        </w:rPr>
        <w:t>#include</w:t>
      </w:r>
      <w:r w:rsidRPr="00022B4D">
        <w:rPr>
          <w:color w:val="000000"/>
        </w:rPr>
        <w:t xml:space="preserve"> </w:t>
      </w:r>
      <w:r w:rsidRPr="00022B4D">
        <w:t>&lt;</w:t>
      </w:r>
      <w:proofErr w:type="spellStart"/>
      <w:r w:rsidRPr="00022B4D">
        <w:t>stdio.h</w:t>
      </w:r>
      <w:proofErr w:type="spellEnd"/>
      <w:r w:rsidRPr="00022B4D">
        <w:t>&gt;</w:t>
      </w:r>
    </w:p>
    <w:p w14:paraId="58A7A5F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808080"/>
        </w:rPr>
        <w:t>#include</w:t>
      </w:r>
      <w:r w:rsidRPr="00022B4D">
        <w:rPr>
          <w:color w:val="000000"/>
        </w:rPr>
        <w:t xml:space="preserve"> </w:t>
      </w:r>
      <w:r w:rsidRPr="00022B4D">
        <w:t>&lt;</w:t>
      </w:r>
      <w:proofErr w:type="spellStart"/>
      <w:r w:rsidRPr="00022B4D">
        <w:t>Windows.h</w:t>
      </w:r>
      <w:proofErr w:type="spellEnd"/>
      <w:r w:rsidRPr="00022B4D">
        <w:t>&gt;</w:t>
      </w:r>
    </w:p>
    <w:p w14:paraId="329739DE" w14:textId="77777777" w:rsidR="00022B4D" w:rsidRPr="00022B4D" w:rsidRDefault="00022B4D" w:rsidP="0075346D">
      <w:pPr>
        <w:pStyle w:val="af"/>
        <w:rPr>
          <w:color w:val="000000"/>
        </w:rPr>
      </w:pPr>
    </w:p>
    <w:p w14:paraId="6E93CF84" w14:textId="77777777" w:rsidR="00022B4D" w:rsidRPr="0075346D" w:rsidRDefault="00022B4D" w:rsidP="0075346D">
      <w:pPr>
        <w:pStyle w:val="af"/>
      </w:pPr>
      <w:r w:rsidRPr="00022B4D">
        <w:rPr>
          <w:color w:val="808080"/>
        </w:rPr>
        <w:t>#</w:t>
      </w:r>
      <w:r w:rsidRPr="0075346D">
        <w:t>include "Fano_2.0.h"</w:t>
      </w:r>
    </w:p>
    <w:p w14:paraId="378CDAF0" w14:textId="77777777" w:rsidR="00022B4D" w:rsidRPr="0075346D" w:rsidRDefault="00022B4D" w:rsidP="0075346D">
      <w:pPr>
        <w:pStyle w:val="af"/>
      </w:pPr>
      <w:r w:rsidRPr="0075346D">
        <w:t>#include "</w:t>
      </w:r>
      <w:proofErr w:type="spellStart"/>
      <w:r w:rsidRPr="0075346D">
        <w:t>LZ.h</w:t>
      </w:r>
      <w:proofErr w:type="spellEnd"/>
      <w:r w:rsidRPr="0075346D">
        <w:t>"</w:t>
      </w:r>
    </w:p>
    <w:p w14:paraId="31B7F6E4" w14:textId="77777777" w:rsidR="00022B4D" w:rsidRPr="0075346D" w:rsidRDefault="00022B4D" w:rsidP="0075346D">
      <w:pPr>
        <w:pStyle w:val="af"/>
      </w:pPr>
    </w:p>
    <w:p w14:paraId="79874A2A" w14:textId="77777777" w:rsidR="00022B4D" w:rsidRPr="0075346D" w:rsidRDefault="00022B4D" w:rsidP="0075346D">
      <w:pPr>
        <w:pStyle w:val="af"/>
      </w:pPr>
      <w:r w:rsidRPr="0075346D">
        <w:t>#</w:t>
      </w:r>
      <w:proofErr w:type="gramStart"/>
      <w:r w:rsidRPr="0075346D">
        <w:t>define</w:t>
      </w:r>
      <w:proofErr w:type="gramEnd"/>
      <w:r w:rsidRPr="0075346D">
        <w:t xml:space="preserve"> MAX_FILE 30</w:t>
      </w:r>
    </w:p>
    <w:p w14:paraId="56351615" w14:textId="77777777" w:rsidR="00022B4D" w:rsidRPr="0075346D" w:rsidRDefault="00022B4D" w:rsidP="0075346D">
      <w:pPr>
        <w:pStyle w:val="af"/>
      </w:pPr>
    </w:p>
    <w:p w14:paraId="4D9D01F7" w14:textId="77777777" w:rsidR="00022B4D" w:rsidRPr="009359BF" w:rsidRDefault="00022B4D" w:rsidP="0075346D">
      <w:pPr>
        <w:pStyle w:val="af"/>
        <w:rPr>
          <w:lang w:val="ru-RU"/>
        </w:rPr>
      </w:pPr>
      <w:r w:rsidRPr="0075346D">
        <w:t>void</w:t>
      </w:r>
      <w:r w:rsidRPr="009359BF">
        <w:rPr>
          <w:lang w:val="ru-RU"/>
        </w:rPr>
        <w:t xml:space="preserve"> </w:t>
      </w:r>
      <w:proofErr w:type="gramStart"/>
      <w:r w:rsidRPr="0075346D">
        <w:t>usage</w:t>
      </w:r>
      <w:r w:rsidRPr="009359BF">
        <w:rPr>
          <w:lang w:val="ru-RU"/>
        </w:rPr>
        <w:t>(</w:t>
      </w:r>
      <w:proofErr w:type="gramEnd"/>
      <w:r w:rsidRPr="009359BF">
        <w:rPr>
          <w:lang w:val="ru-RU"/>
        </w:rPr>
        <w:t>);</w:t>
      </w:r>
    </w:p>
    <w:p w14:paraId="1B612E82" w14:textId="77777777" w:rsidR="00022B4D" w:rsidRPr="009359BF" w:rsidRDefault="00022B4D" w:rsidP="0075346D">
      <w:pPr>
        <w:pStyle w:val="af"/>
        <w:rPr>
          <w:lang w:val="ru-RU"/>
        </w:rPr>
      </w:pPr>
    </w:p>
    <w:p w14:paraId="7A41F987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>/*Требования к файлу декодирования по Фано</w:t>
      </w:r>
    </w:p>
    <w:p w14:paraId="500EBB1C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 xml:space="preserve">- первая строка </w:t>
      </w:r>
      <w:proofErr w:type="gramStart"/>
      <w:r w:rsidRPr="009359BF">
        <w:rPr>
          <w:lang w:val="ru-RU"/>
        </w:rPr>
        <w:t>- это</w:t>
      </w:r>
      <w:proofErr w:type="gramEnd"/>
      <w:r w:rsidRPr="009359BF">
        <w:rPr>
          <w:lang w:val="ru-RU"/>
        </w:rPr>
        <w:t xml:space="preserve"> длина зашифрованного текста (бит)</w:t>
      </w:r>
    </w:p>
    <w:p w14:paraId="602CFFCE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 xml:space="preserve">- вторая </w:t>
      </w:r>
      <w:proofErr w:type="gramStart"/>
      <w:r w:rsidRPr="009359BF">
        <w:rPr>
          <w:lang w:val="ru-RU"/>
        </w:rPr>
        <w:t>- это</w:t>
      </w:r>
      <w:proofErr w:type="gramEnd"/>
      <w:r w:rsidRPr="009359BF">
        <w:rPr>
          <w:lang w:val="ru-RU"/>
        </w:rPr>
        <w:t xml:space="preserve"> размер алфавита</w:t>
      </w:r>
    </w:p>
    <w:p w14:paraId="395E6B7C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 xml:space="preserve">- третья </w:t>
      </w:r>
      <w:proofErr w:type="gramStart"/>
      <w:r w:rsidRPr="009359BF">
        <w:rPr>
          <w:lang w:val="ru-RU"/>
        </w:rPr>
        <w:t>- это</w:t>
      </w:r>
      <w:proofErr w:type="gramEnd"/>
      <w:r w:rsidRPr="009359BF">
        <w:rPr>
          <w:lang w:val="ru-RU"/>
        </w:rPr>
        <w:t xml:space="preserve"> количество символов сжатия, получившихся в ходе кодирования</w:t>
      </w:r>
    </w:p>
    <w:p w14:paraId="764E523B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>- предпоследняя строка файла содержит символы сжатия</w:t>
      </w:r>
    </w:p>
    <w:p w14:paraId="35B587A3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 xml:space="preserve">- последняя содержит биты, которые не влезли в стандартный размер </w:t>
      </w:r>
      <w:r w:rsidRPr="0075346D">
        <w:t>char</w:t>
      </w:r>
      <w:r w:rsidRPr="009359BF">
        <w:rPr>
          <w:lang w:val="ru-RU"/>
        </w:rPr>
        <w:t xml:space="preserve"> (эта строка может быть пустой,</w:t>
      </w:r>
    </w:p>
    <w:p w14:paraId="102148C4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 xml:space="preserve">  если общее число получившихся бит кратно 8)</w:t>
      </w:r>
    </w:p>
    <w:p w14:paraId="67F144CB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>- остальные строки начинаются с символа "*" и содержат информацию о кодировке исходных символов</w:t>
      </w:r>
    </w:p>
    <w:p w14:paraId="2DE9056D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 xml:space="preserve">  в такой последовательности: символ (сразу после служебного символа "*"), пробел, знак "-" (минус), пробел, кодировка символа.</w:t>
      </w:r>
    </w:p>
    <w:p w14:paraId="5F81ECBB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 xml:space="preserve">  Пример файла декодирования:</w:t>
      </w:r>
    </w:p>
    <w:p w14:paraId="16639C60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>50</w:t>
      </w:r>
    </w:p>
    <w:p w14:paraId="0672CB92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>7</w:t>
      </w:r>
    </w:p>
    <w:p w14:paraId="7CF85875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>6</w:t>
      </w:r>
    </w:p>
    <w:p w14:paraId="5E667817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>*</w:t>
      </w:r>
      <w:r w:rsidRPr="0075346D">
        <w:t>a</w:t>
      </w:r>
      <w:r w:rsidRPr="009359BF">
        <w:rPr>
          <w:lang w:val="ru-RU"/>
        </w:rPr>
        <w:t xml:space="preserve"> - 00</w:t>
      </w:r>
    </w:p>
    <w:p w14:paraId="1C19E04D" w14:textId="77777777" w:rsidR="00022B4D" w:rsidRPr="009359BF" w:rsidRDefault="00022B4D" w:rsidP="0075346D">
      <w:pPr>
        <w:pStyle w:val="af"/>
        <w:rPr>
          <w:lang w:val="ru-RU"/>
        </w:rPr>
      </w:pPr>
      <w:r w:rsidRPr="009359BF">
        <w:rPr>
          <w:lang w:val="ru-RU"/>
        </w:rPr>
        <w:t>*</w:t>
      </w:r>
      <w:r w:rsidRPr="0075346D">
        <w:t>Y</w:t>
      </w:r>
      <w:r w:rsidRPr="009359BF">
        <w:rPr>
          <w:lang w:val="ru-RU"/>
        </w:rPr>
        <w:t xml:space="preserve"> - 01</w:t>
      </w:r>
    </w:p>
    <w:p w14:paraId="27BEAA90" w14:textId="77777777" w:rsidR="00022B4D" w:rsidRPr="0075346D" w:rsidRDefault="00022B4D" w:rsidP="0075346D">
      <w:pPr>
        <w:pStyle w:val="af"/>
      </w:pPr>
      <w:r w:rsidRPr="0075346D">
        <w:t>*n - 10</w:t>
      </w:r>
    </w:p>
    <w:p w14:paraId="58A21FD1" w14:textId="77777777" w:rsidR="00022B4D" w:rsidRPr="0075346D" w:rsidRDefault="00022B4D" w:rsidP="0075346D">
      <w:pPr>
        <w:pStyle w:val="af"/>
      </w:pPr>
      <w:r w:rsidRPr="0075346D">
        <w:t>*k - 110</w:t>
      </w:r>
    </w:p>
    <w:p w14:paraId="5EAB7608" w14:textId="77777777" w:rsidR="00022B4D" w:rsidRPr="0075346D" w:rsidRDefault="00022B4D" w:rsidP="0075346D">
      <w:pPr>
        <w:pStyle w:val="af"/>
      </w:pPr>
      <w:r w:rsidRPr="0075346D">
        <w:t>*o - 1110</w:t>
      </w:r>
    </w:p>
    <w:p w14:paraId="72DBFA54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8000"/>
        </w:rPr>
        <w:t>*c - 11110</w:t>
      </w:r>
    </w:p>
    <w:p w14:paraId="7C1F5828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8000"/>
        </w:rPr>
        <w:lastRenderedPageBreak/>
        <w:t>*h - 11111</w:t>
      </w:r>
    </w:p>
    <w:p w14:paraId="5985E93F" w14:textId="77777777" w:rsidR="00022B4D" w:rsidRPr="00022B4D" w:rsidRDefault="00022B4D" w:rsidP="0075346D">
      <w:pPr>
        <w:pStyle w:val="af"/>
        <w:rPr>
          <w:color w:val="000000"/>
        </w:rPr>
      </w:pPr>
      <w:proofErr w:type="spellStart"/>
      <w:r w:rsidRPr="00022B4D">
        <w:rPr>
          <w:color w:val="008000"/>
        </w:rPr>
        <w:t>HK</w:t>
      </w:r>
      <w:r>
        <w:rPr>
          <w:color w:val="008000"/>
        </w:rPr>
        <w:t>Ѕь</w:t>
      </w:r>
      <w:proofErr w:type="spellEnd"/>
      <w:r w:rsidRPr="00022B4D">
        <w:rPr>
          <w:color w:val="008000"/>
        </w:rPr>
        <w:t>%„</w:t>
      </w:r>
    </w:p>
    <w:p w14:paraId="0151F354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8000"/>
        </w:rPr>
        <w:t>10</w:t>
      </w:r>
    </w:p>
    <w:p w14:paraId="3FF07E0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8000"/>
        </w:rPr>
        <w:t xml:space="preserve">  */</w:t>
      </w:r>
    </w:p>
    <w:p w14:paraId="081FF2AB" w14:textId="77777777" w:rsidR="00022B4D" w:rsidRPr="00022B4D" w:rsidRDefault="00022B4D" w:rsidP="0075346D">
      <w:pPr>
        <w:pStyle w:val="af"/>
        <w:rPr>
          <w:color w:val="000000"/>
        </w:rPr>
      </w:pPr>
    </w:p>
    <w:p w14:paraId="4CAD4F6E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FF"/>
        </w:rPr>
        <w:t>void</w:t>
      </w:r>
      <w:r w:rsidRPr="00022B4D">
        <w:rPr>
          <w:color w:val="000000"/>
        </w:rPr>
        <w:t xml:space="preserve"> </w:t>
      </w:r>
      <w:proofErr w:type="spellStart"/>
      <w:proofErr w:type="gramStart"/>
      <w:r w:rsidRPr="00022B4D">
        <w:rPr>
          <w:color w:val="000000"/>
        </w:rPr>
        <w:t>CheckArgv</w:t>
      </w:r>
      <w:proofErr w:type="spellEnd"/>
      <w:r w:rsidRPr="00022B4D">
        <w:rPr>
          <w:color w:val="000000"/>
        </w:rPr>
        <w:t>(</w:t>
      </w:r>
      <w:proofErr w:type="gramEnd"/>
      <w:r w:rsidRPr="00022B4D">
        <w:rPr>
          <w:color w:val="0000FF"/>
        </w:rPr>
        <w:t>int</w:t>
      </w:r>
      <w:r w:rsidRPr="00022B4D">
        <w:rPr>
          <w:color w:val="000000"/>
        </w:rPr>
        <w:t xml:space="preserve"> </w:t>
      </w:r>
      <w:proofErr w:type="spellStart"/>
      <w:r w:rsidRPr="00022B4D">
        <w:rPr>
          <w:color w:val="808080"/>
        </w:rPr>
        <w:t>argc</w:t>
      </w:r>
      <w:proofErr w:type="spellEnd"/>
      <w:r w:rsidRPr="00022B4D">
        <w:rPr>
          <w:color w:val="000000"/>
        </w:rPr>
        <w:t xml:space="preserve">, </w:t>
      </w:r>
      <w:r w:rsidRPr="00022B4D">
        <w:rPr>
          <w:color w:val="0000FF"/>
        </w:rPr>
        <w:t>char</w:t>
      </w:r>
      <w:r w:rsidRPr="00022B4D">
        <w:rPr>
          <w:color w:val="000000"/>
        </w:rPr>
        <w:t xml:space="preserve">**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);</w:t>
      </w:r>
    </w:p>
    <w:p w14:paraId="2FCD097A" w14:textId="77777777" w:rsidR="00022B4D" w:rsidRPr="00022B4D" w:rsidRDefault="00022B4D" w:rsidP="0075346D">
      <w:pPr>
        <w:pStyle w:val="af"/>
        <w:rPr>
          <w:color w:val="000000"/>
        </w:rPr>
      </w:pPr>
    </w:p>
    <w:p w14:paraId="67F150FA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FF"/>
        </w:rPr>
        <w:t>int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main(</w:t>
      </w:r>
      <w:proofErr w:type="gramEnd"/>
      <w:r w:rsidRPr="00022B4D">
        <w:rPr>
          <w:color w:val="0000FF"/>
        </w:rPr>
        <w:t>int</w:t>
      </w:r>
      <w:r w:rsidRPr="00022B4D">
        <w:rPr>
          <w:color w:val="000000"/>
        </w:rPr>
        <w:t xml:space="preserve"> </w:t>
      </w:r>
      <w:proofErr w:type="spellStart"/>
      <w:r w:rsidRPr="00022B4D">
        <w:rPr>
          <w:color w:val="808080"/>
        </w:rPr>
        <w:t>argc</w:t>
      </w:r>
      <w:proofErr w:type="spellEnd"/>
      <w:r w:rsidRPr="00022B4D">
        <w:rPr>
          <w:color w:val="000000"/>
        </w:rPr>
        <w:t xml:space="preserve">, </w:t>
      </w:r>
      <w:r w:rsidRPr="00022B4D">
        <w:rPr>
          <w:color w:val="0000FF"/>
        </w:rPr>
        <w:t>char</w:t>
      </w:r>
      <w:r w:rsidRPr="00022B4D">
        <w:rPr>
          <w:color w:val="000000"/>
        </w:rPr>
        <w:t xml:space="preserve">**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</w:t>
      </w:r>
    </w:p>
    <w:p w14:paraId="2FBC87D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>{</w:t>
      </w:r>
    </w:p>
    <w:p w14:paraId="6EB4616D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</w:p>
    <w:p w14:paraId="190A8B62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CheckArgv</w:t>
      </w:r>
      <w:proofErr w:type="spellEnd"/>
      <w:r w:rsidRPr="00022B4D">
        <w:rPr>
          <w:color w:val="000000"/>
        </w:rPr>
        <w:t>(</w:t>
      </w:r>
      <w:proofErr w:type="spellStart"/>
      <w:proofErr w:type="gramEnd"/>
      <w:r w:rsidRPr="00022B4D">
        <w:rPr>
          <w:color w:val="808080"/>
        </w:rPr>
        <w:t>argc</w:t>
      </w:r>
      <w:proofErr w:type="spellEnd"/>
      <w:r w:rsidRPr="00022B4D">
        <w:rPr>
          <w:color w:val="000000"/>
        </w:rPr>
        <w:t xml:space="preserve">,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);</w:t>
      </w:r>
    </w:p>
    <w:p w14:paraId="449200F3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char</w:t>
      </w:r>
      <w:r w:rsidRPr="00022B4D">
        <w:rPr>
          <w:color w:val="000000"/>
        </w:rPr>
        <w:t xml:space="preserve">* c = </w:t>
      </w:r>
      <w:proofErr w:type="gramStart"/>
      <w:r w:rsidRPr="00022B4D">
        <w:rPr>
          <w:color w:val="000000"/>
        </w:rPr>
        <w:t>0;</w:t>
      </w:r>
      <w:proofErr w:type="gramEnd"/>
    </w:p>
    <w:p w14:paraId="303B35A8" w14:textId="77777777" w:rsidR="00022B4D" w:rsidRPr="00022B4D" w:rsidRDefault="00022B4D" w:rsidP="0075346D">
      <w:pPr>
        <w:pStyle w:val="af"/>
        <w:rPr>
          <w:color w:val="000000"/>
        </w:rPr>
      </w:pPr>
    </w:p>
    <w:p w14:paraId="6A863D87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double</w:t>
      </w:r>
      <w:r w:rsidRPr="00022B4D">
        <w:rPr>
          <w:color w:val="000000"/>
        </w:rPr>
        <w:t xml:space="preserve"> </w:t>
      </w:r>
      <w:proofErr w:type="spellStart"/>
      <w:r w:rsidRPr="00022B4D">
        <w:rPr>
          <w:color w:val="000000"/>
        </w:rPr>
        <w:t>PCFreq</w:t>
      </w:r>
      <w:proofErr w:type="spellEnd"/>
      <w:r w:rsidRPr="00022B4D">
        <w:rPr>
          <w:color w:val="000000"/>
        </w:rPr>
        <w:t xml:space="preserve"> = </w:t>
      </w:r>
      <w:proofErr w:type="gramStart"/>
      <w:r w:rsidRPr="00022B4D">
        <w:rPr>
          <w:color w:val="000000"/>
        </w:rPr>
        <w:t>0.0;</w:t>
      </w:r>
      <w:proofErr w:type="gramEnd"/>
    </w:p>
    <w:p w14:paraId="3AF35988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__int64</w:t>
      </w:r>
      <w:r w:rsidRPr="00022B4D">
        <w:rPr>
          <w:color w:val="000000"/>
        </w:rPr>
        <w:t xml:space="preserve"> </w:t>
      </w:r>
      <w:proofErr w:type="spellStart"/>
      <w:r w:rsidRPr="00022B4D">
        <w:rPr>
          <w:color w:val="000000"/>
        </w:rPr>
        <w:t>CounterStart</w:t>
      </w:r>
      <w:proofErr w:type="spellEnd"/>
      <w:r w:rsidRPr="00022B4D">
        <w:rPr>
          <w:color w:val="000000"/>
        </w:rPr>
        <w:t xml:space="preserve"> = </w:t>
      </w:r>
      <w:proofErr w:type="gramStart"/>
      <w:r w:rsidRPr="00022B4D">
        <w:rPr>
          <w:color w:val="000000"/>
        </w:rPr>
        <w:t>0;</w:t>
      </w:r>
      <w:proofErr w:type="gramEnd"/>
    </w:p>
    <w:p w14:paraId="24BE890E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2B91AF"/>
        </w:rPr>
        <w:t>LARGE_INTEGER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li;</w:t>
      </w:r>
      <w:proofErr w:type="gramEnd"/>
    </w:p>
    <w:p w14:paraId="3C9C9EF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if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(!</w:t>
      </w:r>
      <w:proofErr w:type="spellStart"/>
      <w:r w:rsidRPr="00022B4D">
        <w:rPr>
          <w:color w:val="000000"/>
        </w:rPr>
        <w:t>QueryPerformanceFrequency</w:t>
      </w:r>
      <w:proofErr w:type="spellEnd"/>
      <w:proofErr w:type="gramEnd"/>
      <w:r w:rsidRPr="00022B4D">
        <w:rPr>
          <w:color w:val="000000"/>
        </w:rPr>
        <w:t>(&amp;li))</w:t>
      </w:r>
    </w:p>
    <w:p w14:paraId="5F8B9BD5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  <w:t>{</w:t>
      </w:r>
    </w:p>
    <w:p w14:paraId="09E6315E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spellStart"/>
      <w:r w:rsidRPr="00022B4D">
        <w:rPr>
          <w:color w:val="000000"/>
        </w:rPr>
        <w:t>printf</w:t>
      </w:r>
      <w:proofErr w:type="spellEnd"/>
      <w:r w:rsidRPr="00022B4D">
        <w:rPr>
          <w:color w:val="000000"/>
        </w:rPr>
        <w:t>(</w:t>
      </w:r>
      <w:r w:rsidRPr="00022B4D">
        <w:t>"</w:t>
      </w:r>
      <w:proofErr w:type="gramStart"/>
      <w:r w:rsidRPr="00022B4D">
        <w:t>Error!\</w:t>
      </w:r>
      <w:proofErr w:type="gramEnd"/>
      <w:r w:rsidRPr="00022B4D">
        <w:t>n"</w:t>
      </w:r>
      <w:r w:rsidRPr="00022B4D">
        <w:rPr>
          <w:color w:val="000000"/>
        </w:rPr>
        <w:t>);</w:t>
      </w:r>
    </w:p>
    <w:p w14:paraId="5F00A7B5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return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0;</w:t>
      </w:r>
      <w:proofErr w:type="gramEnd"/>
    </w:p>
    <w:p w14:paraId="372EAC50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  <w:t>}</w:t>
      </w:r>
    </w:p>
    <w:p w14:paraId="14953F93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proofErr w:type="spellStart"/>
      <w:r w:rsidRPr="00022B4D">
        <w:rPr>
          <w:color w:val="000000"/>
        </w:rPr>
        <w:t>PCFreq</w:t>
      </w:r>
      <w:proofErr w:type="spellEnd"/>
      <w:r w:rsidRPr="00022B4D">
        <w:rPr>
          <w:color w:val="000000"/>
        </w:rPr>
        <w:t xml:space="preserve"> = ((</w:t>
      </w:r>
      <w:r w:rsidRPr="00022B4D">
        <w:rPr>
          <w:color w:val="0000FF"/>
        </w:rPr>
        <w:t>double</w:t>
      </w:r>
      <w:r w:rsidRPr="00022B4D">
        <w:rPr>
          <w:color w:val="000000"/>
        </w:rPr>
        <w:t>)(</w:t>
      </w:r>
      <w:proofErr w:type="spellStart"/>
      <w:proofErr w:type="gramStart"/>
      <w:r w:rsidRPr="00022B4D">
        <w:rPr>
          <w:color w:val="000000"/>
        </w:rPr>
        <w:t>li.QuadPart</w:t>
      </w:r>
      <w:proofErr w:type="spellEnd"/>
      <w:proofErr w:type="gramEnd"/>
      <w:r w:rsidRPr="00022B4D">
        <w:rPr>
          <w:color w:val="000000"/>
        </w:rPr>
        <w:t>)) / 1000000.0;</w:t>
      </w:r>
    </w:p>
    <w:p w14:paraId="3CB49AF5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proofErr w:type="spellStart"/>
      <w:r w:rsidRPr="00022B4D">
        <w:rPr>
          <w:color w:val="000000"/>
        </w:rPr>
        <w:t>QueryPerformanceCounter</w:t>
      </w:r>
      <w:proofErr w:type="spellEnd"/>
      <w:r w:rsidRPr="00022B4D">
        <w:rPr>
          <w:color w:val="000000"/>
        </w:rPr>
        <w:t>(&amp;li</w:t>
      </w:r>
      <w:proofErr w:type="gramStart"/>
      <w:r w:rsidRPr="00022B4D">
        <w:rPr>
          <w:color w:val="000000"/>
        </w:rPr>
        <w:t>);</w:t>
      </w:r>
      <w:proofErr w:type="gramEnd"/>
    </w:p>
    <w:p w14:paraId="77A97773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proofErr w:type="spellStart"/>
      <w:r w:rsidRPr="00022B4D">
        <w:rPr>
          <w:color w:val="000000"/>
        </w:rPr>
        <w:t>CounterStart</w:t>
      </w:r>
      <w:proofErr w:type="spellEnd"/>
      <w:r w:rsidRPr="00022B4D">
        <w:rPr>
          <w:color w:val="000000"/>
        </w:rPr>
        <w:t xml:space="preserve"> = </w:t>
      </w:r>
      <w:proofErr w:type="spellStart"/>
      <w:proofErr w:type="gramStart"/>
      <w:r w:rsidRPr="00022B4D">
        <w:rPr>
          <w:color w:val="000000"/>
        </w:rPr>
        <w:t>li.QuadPart</w:t>
      </w:r>
      <w:proofErr w:type="spellEnd"/>
      <w:proofErr w:type="gramEnd"/>
      <w:r w:rsidRPr="00022B4D">
        <w:rPr>
          <w:color w:val="000000"/>
        </w:rPr>
        <w:t>;</w:t>
      </w:r>
    </w:p>
    <w:p w14:paraId="3B587DCC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while</w:t>
      </w:r>
      <w:r w:rsidRPr="00022B4D">
        <w:rPr>
          <w:color w:val="000000"/>
        </w:rPr>
        <w:t xml:space="preserve"> (*++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</w:t>
      </w:r>
    </w:p>
    <w:p w14:paraId="4CDEE13C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  <w:t>{</w:t>
      </w:r>
    </w:p>
    <w:p w14:paraId="1D73AABE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  <w:t>c = *</w:t>
      </w:r>
      <w:proofErr w:type="spellStart"/>
      <w:proofErr w:type="gram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;</w:t>
      </w:r>
      <w:proofErr w:type="gramEnd"/>
    </w:p>
    <w:p w14:paraId="7969FCBB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switch</w:t>
      </w:r>
      <w:r w:rsidRPr="00022B4D">
        <w:rPr>
          <w:color w:val="000000"/>
        </w:rPr>
        <w:t xml:space="preserve"> (*c)</w:t>
      </w:r>
    </w:p>
    <w:p w14:paraId="72119D9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  <w:t>{</w:t>
      </w:r>
    </w:p>
    <w:p w14:paraId="28D7E69A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case</w:t>
      </w:r>
      <w:r w:rsidRPr="00022B4D">
        <w:rPr>
          <w:color w:val="000000"/>
        </w:rPr>
        <w:t xml:space="preserve"> </w:t>
      </w:r>
      <w:r w:rsidRPr="00022B4D">
        <w:t>'f'</w:t>
      </w:r>
      <w:r w:rsidRPr="00022B4D">
        <w:rPr>
          <w:color w:val="000000"/>
        </w:rPr>
        <w:t>:</w:t>
      </w:r>
    </w:p>
    <w:p w14:paraId="590A4072" w14:textId="7A5F9B65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FanoEncod</w:t>
      </w:r>
      <w:proofErr w:type="spellEnd"/>
      <w:r w:rsidRPr="00022B4D">
        <w:rPr>
          <w:color w:val="000000"/>
        </w:rPr>
        <w:t>(</w:t>
      </w:r>
      <w:proofErr w:type="gramEnd"/>
      <w:r w:rsidRPr="00022B4D">
        <w:rPr>
          <w:color w:val="000000"/>
        </w:rPr>
        <w:t>*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++, *++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);</w:t>
      </w:r>
    </w:p>
    <w:p w14:paraId="795733D2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FF"/>
        </w:rPr>
        <w:t>break</w:t>
      </w:r>
      <w:r w:rsidRPr="00022B4D">
        <w:rPr>
          <w:color w:val="000000"/>
        </w:rPr>
        <w:t>;</w:t>
      </w:r>
      <w:proofErr w:type="gramEnd"/>
    </w:p>
    <w:p w14:paraId="216BFA66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case</w:t>
      </w:r>
      <w:r w:rsidRPr="00022B4D">
        <w:rPr>
          <w:color w:val="000000"/>
        </w:rPr>
        <w:t xml:space="preserve"> </w:t>
      </w:r>
      <w:r w:rsidRPr="00022B4D">
        <w:t>'F'</w:t>
      </w:r>
      <w:r w:rsidRPr="00022B4D">
        <w:rPr>
          <w:color w:val="000000"/>
        </w:rPr>
        <w:t>:</w:t>
      </w:r>
    </w:p>
    <w:p w14:paraId="67BEC529" w14:textId="40D96C6D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FanoDecod</w:t>
      </w:r>
      <w:proofErr w:type="spellEnd"/>
      <w:r w:rsidRPr="00022B4D">
        <w:rPr>
          <w:color w:val="000000"/>
        </w:rPr>
        <w:t>(</w:t>
      </w:r>
      <w:proofErr w:type="gramEnd"/>
      <w:r w:rsidRPr="00022B4D">
        <w:rPr>
          <w:color w:val="000000"/>
        </w:rPr>
        <w:t>*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++, *++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);</w:t>
      </w:r>
    </w:p>
    <w:p w14:paraId="1C9EB1AE" w14:textId="77777777" w:rsidR="00022B4D" w:rsidRPr="00022B4D" w:rsidRDefault="00022B4D" w:rsidP="0075346D">
      <w:pPr>
        <w:pStyle w:val="af"/>
        <w:rPr>
          <w:color w:val="000000"/>
        </w:rPr>
      </w:pPr>
    </w:p>
    <w:p w14:paraId="0F131663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FF"/>
        </w:rPr>
        <w:t>break</w:t>
      </w:r>
      <w:r w:rsidRPr="00022B4D">
        <w:rPr>
          <w:color w:val="000000"/>
        </w:rPr>
        <w:t>;</w:t>
      </w:r>
      <w:proofErr w:type="gramEnd"/>
    </w:p>
    <w:p w14:paraId="6A4E93F4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lastRenderedPageBreak/>
        <w:tab/>
      </w:r>
      <w:r w:rsidRPr="00022B4D">
        <w:rPr>
          <w:color w:val="000000"/>
        </w:rPr>
        <w:tab/>
      </w:r>
      <w:r w:rsidRPr="00022B4D">
        <w:rPr>
          <w:color w:val="0000FF"/>
        </w:rPr>
        <w:t>case</w:t>
      </w:r>
      <w:r w:rsidRPr="00022B4D">
        <w:rPr>
          <w:color w:val="000000"/>
        </w:rPr>
        <w:t xml:space="preserve"> </w:t>
      </w:r>
      <w:r w:rsidRPr="00022B4D">
        <w:t>'l'</w:t>
      </w:r>
      <w:r w:rsidRPr="00022B4D">
        <w:rPr>
          <w:color w:val="000000"/>
        </w:rPr>
        <w:t>:</w:t>
      </w:r>
    </w:p>
    <w:p w14:paraId="58717AAB" w14:textId="70215974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  <w:t>LZ78</w:t>
      </w:r>
      <w:proofErr w:type="gramStart"/>
      <w:r w:rsidRPr="00022B4D">
        <w:rPr>
          <w:color w:val="000000"/>
        </w:rPr>
        <w:t>Encod(</w:t>
      </w:r>
      <w:proofErr w:type="gramEnd"/>
      <w:r w:rsidRPr="00022B4D">
        <w:rPr>
          <w:color w:val="000000"/>
        </w:rPr>
        <w:t>*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++, *++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);</w:t>
      </w:r>
    </w:p>
    <w:p w14:paraId="147BD7A7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FF"/>
        </w:rPr>
        <w:t>break</w:t>
      </w:r>
      <w:r w:rsidRPr="00022B4D">
        <w:rPr>
          <w:color w:val="000000"/>
        </w:rPr>
        <w:t>;</w:t>
      </w:r>
      <w:proofErr w:type="gramEnd"/>
    </w:p>
    <w:p w14:paraId="6E0CD9DD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case</w:t>
      </w:r>
      <w:r w:rsidRPr="00022B4D">
        <w:rPr>
          <w:color w:val="000000"/>
        </w:rPr>
        <w:t xml:space="preserve"> </w:t>
      </w:r>
      <w:r w:rsidRPr="00022B4D">
        <w:t>'L'</w:t>
      </w:r>
      <w:r w:rsidRPr="00022B4D">
        <w:rPr>
          <w:color w:val="000000"/>
        </w:rPr>
        <w:t>:</w:t>
      </w:r>
    </w:p>
    <w:p w14:paraId="1A33471D" w14:textId="4A719866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  <w:t>LZ78</w:t>
      </w:r>
      <w:proofErr w:type="gramStart"/>
      <w:r w:rsidRPr="00022B4D">
        <w:rPr>
          <w:color w:val="000000"/>
        </w:rPr>
        <w:t>Decod(</w:t>
      </w:r>
      <w:proofErr w:type="gramEnd"/>
      <w:r w:rsidRPr="00022B4D">
        <w:rPr>
          <w:color w:val="000000"/>
        </w:rPr>
        <w:t>*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++, *++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);</w:t>
      </w:r>
    </w:p>
    <w:p w14:paraId="3C3BEA0B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FF"/>
        </w:rPr>
        <w:t>break</w:t>
      </w:r>
      <w:r w:rsidRPr="00022B4D">
        <w:rPr>
          <w:color w:val="000000"/>
        </w:rPr>
        <w:t>;</w:t>
      </w:r>
      <w:proofErr w:type="gramEnd"/>
    </w:p>
    <w:p w14:paraId="618E7EE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default</w:t>
      </w:r>
      <w:r w:rsidRPr="00022B4D">
        <w:rPr>
          <w:color w:val="000000"/>
        </w:rPr>
        <w:t>:</w:t>
      </w:r>
    </w:p>
    <w:p w14:paraId="32A7A575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00"/>
        </w:rPr>
        <w:t>usage(</w:t>
      </w:r>
      <w:proofErr w:type="gramEnd"/>
      <w:r w:rsidRPr="00022B4D">
        <w:rPr>
          <w:color w:val="000000"/>
        </w:rPr>
        <w:t>);</w:t>
      </w:r>
    </w:p>
    <w:p w14:paraId="64835A2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FF"/>
        </w:rPr>
        <w:t>break</w:t>
      </w:r>
      <w:r w:rsidRPr="00022B4D">
        <w:rPr>
          <w:color w:val="000000"/>
        </w:rPr>
        <w:t>;</w:t>
      </w:r>
      <w:proofErr w:type="gramEnd"/>
    </w:p>
    <w:p w14:paraId="1E26BCE0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  <w:t>}</w:t>
      </w:r>
    </w:p>
    <w:p w14:paraId="4F289904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  <w:t>}</w:t>
      </w:r>
    </w:p>
    <w:p w14:paraId="63831EC5" w14:textId="77777777" w:rsidR="00022B4D" w:rsidRPr="00022B4D" w:rsidRDefault="00022B4D" w:rsidP="0075346D">
      <w:pPr>
        <w:pStyle w:val="af"/>
        <w:rPr>
          <w:color w:val="000000"/>
        </w:rPr>
      </w:pPr>
    </w:p>
    <w:p w14:paraId="3840501F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proofErr w:type="spellStart"/>
      <w:r w:rsidRPr="00022B4D">
        <w:rPr>
          <w:color w:val="000000"/>
        </w:rPr>
        <w:t>QueryPerformanceCounter</w:t>
      </w:r>
      <w:proofErr w:type="spellEnd"/>
      <w:r w:rsidRPr="00022B4D">
        <w:rPr>
          <w:color w:val="000000"/>
        </w:rPr>
        <w:t>(&amp;li</w:t>
      </w:r>
      <w:proofErr w:type="gramStart"/>
      <w:r w:rsidRPr="00022B4D">
        <w:rPr>
          <w:color w:val="000000"/>
        </w:rPr>
        <w:t>);</w:t>
      </w:r>
      <w:proofErr w:type="gramEnd"/>
    </w:p>
    <w:p w14:paraId="164E85F6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printf</w:t>
      </w:r>
      <w:proofErr w:type="spellEnd"/>
      <w:r w:rsidRPr="00022B4D">
        <w:rPr>
          <w:color w:val="000000"/>
        </w:rPr>
        <w:t>(</w:t>
      </w:r>
      <w:proofErr w:type="gramEnd"/>
      <w:r w:rsidRPr="00022B4D">
        <w:t>"\</w:t>
      </w:r>
      <w:proofErr w:type="spellStart"/>
      <w:r w:rsidRPr="00022B4D">
        <w:t>ntime</w:t>
      </w:r>
      <w:proofErr w:type="spellEnd"/>
      <w:r w:rsidRPr="00022B4D">
        <w:t xml:space="preserve"> = %.3lf microseconds\n\n"</w:t>
      </w:r>
      <w:r w:rsidRPr="00022B4D">
        <w:rPr>
          <w:color w:val="000000"/>
        </w:rPr>
        <w:t>, ((</w:t>
      </w:r>
      <w:r w:rsidRPr="00022B4D">
        <w:rPr>
          <w:color w:val="0000FF"/>
        </w:rPr>
        <w:t>double</w:t>
      </w:r>
      <w:r w:rsidRPr="00022B4D">
        <w:rPr>
          <w:color w:val="000000"/>
        </w:rPr>
        <w:t>)(</w:t>
      </w:r>
      <w:proofErr w:type="spellStart"/>
      <w:r w:rsidRPr="00022B4D">
        <w:rPr>
          <w:color w:val="000000"/>
        </w:rPr>
        <w:t>li.QuadPart</w:t>
      </w:r>
      <w:proofErr w:type="spellEnd"/>
      <w:r w:rsidRPr="00022B4D">
        <w:rPr>
          <w:color w:val="000000"/>
        </w:rPr>
        <w:t xml:space="preserve"> - </w:t>
      </w:r>
      <w:proofErr w:type="spellStart"/>
      <w:r w:rsidRPr="00022B4D">
        <w:rPr>
          <w:color w:val="000000"/>
        </w:rPr>
        <w:t>CounterStart</w:t>
      </w:r>
      <w:proofErr w:type="spellEnd"/>
      <w:r w:rsidRPr="00022B4D">
        <w:rPr>
          <w:color w:val="000000"/>
        </w:rPr>
        <w:t xml:space="preserve">)) / </w:t>
      </w:r>
      <w:proofErr w:type="spellStart"/>
      <w:r w:rsidRPr="00022B4D">
        <w:rPr>
          <w:color w:val="000000"/>
        </w:rPr>
        <w:t>PCFreq</w:t>
      </w:r>
      <w:proofErr w:type="spellEnd"/>
      <w:r w:rsidRPr="00022B4D">
        <w:rPr>
          <w:color w:val="000000"/>
        </w:rPr>
        <w:t>);</w:t>
      </w:r>
    </w:p>
    <w:p w14:paraId="5D75F9E5" w14:textId="77777777" w:rsidR="00022B4D" w:rsidRPr="00022B4D" w:rsidRDefault="00022B4D" w:rsidP="0075346D">
      <w:pPr>
        <w:pStyle w:val="af"/>
        <w:rPr>
          <w:color w:val="000000"/>
        </w:rPr>
      </w:pPr>
    </w:p>
    <w:p w14:paraId="1200A3A1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return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0;</w:t>
      </w:r>
      <w:proofErr w:type="gramEnd"/>
    </w:p>
    <w:p w14:paraId="3D921E5F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>}</w:t>
      </w:r>
    </w:p>
    <w:p w14:paraId="29A3F5E9" w14:textId="77777777" w:rsidR="00022B4D" w:rsidRPr="00022B4D" w:rsidRDefault="00022B4D" w:rsidP="0075346D">
      <w:pPr>
        <w:pStyle w:val="af"/>
        <w:rPr>
          <w:color w:val="000000"/>
        </w:rPr>
      </w:pPr>
    </w:p>
    <w:p w14:paraId="121DA57E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FF"/>
        </w:rPr>
        <w:t>void</w:t>
      </w:r>
      <w:r w:rsidRPr="00022B4D">
        <w:rPr>
          <w:color w:val="000000"/>
        </w:rPr>
        <w:t xml:space="preserve"> </w:t>
      </w:r>
      <w:proofErr w:type="spellStart"/>
      <w:proofErr w:type="gramStart"/>
      <w:r w:rsidRPr="00022B4D">
        <w:rPr>
          <w:color w:val="000000"/>
        </w:rPr>
        <w:t>CheckArgv</w:t>
      </w:r>
      <w:proofErr w:type="spellEnd"/>
      <w:r w:rsidRPr="00022B4D">
        <w:rPr>
          <w:color w:val="000000"/>
        </w:rPr>
        <w:t>(</w:t>
      </w:r>
      <w:proofErr w:type="gramEnd"/>
      <w:r w:rsidRPr="00022B4D">
        <w:rPr>
          <w:color w:val="0000FF"/>
        </w:rPr>
        <w:t>int</w:t>
      </w:r>
      <w:r w:rsidRPr="00022B4D">
        <w:rPr>
          <w:color w:val="000000"/>
        </w:rPr>
        <w:t xml:space="preserve"> </w:t>
      </w:r>
      <w:proofErr w:type="spellStart"/>
      <w:r w:rsidRPr="00022B4D">
        <w:rPr>
          <w:color w:val="808080"/>
        </w:rPr>
        <w:t>argc</w:t>
      </w:r>
      <w:proofErr w:type="spellEnd"/>
      <w:r w:rsidRPr="00022B4D">
        <w:rPr>
          <w:color w:val="000000"/>
        </w:rPr>
        <w:t xml:space="preserve">, </w:t>
      </w:r>
      <w:r w:rsidRPr="00022B4D">
        <w:rPr>
          <w:color w:val="0000FF"/>
        </w:rPr>
        <w:t>char</w:t>
      </w:r>
      <w:r w:rsidRPr="00022B4D">
        <w:rPr>
          <w:color w:val="000000"/>
        </w:rPr>
        <w:t xml:space="preserve">**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)</w:t>
      </w:r>
    </w:p>
    <w:p w14:paraId="73A93FC0" w14:textId="699A005C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>{</w:t>
      </w:r>
    </w:p>
    <w:p w14:paraId="3EFF8F67" w14:textId="77777777" w:rsidR="00022B4D" w:rsidRPr="00022B4D" w:rsidRDefault="00022B4D" w:rsidP="0075346D">
      <w:pPr>
        <w:pStyle w:val="af"/>
        <w:rPr>
          <w:color w:val="000000"/>
        </w:rPr>
      </w:pPr>
    </w:p>
    <w:p w14:paraId="6D2D368F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if</w:t>
      </w:r>
      <w:r w:rsidRPr="00022B4D">
        <w:rPr>
          <w:color w:val="000000"/>
        </w:rPr>
        <w:t xml:space="preserve"> (</w:t>
      </w:r>
      <w:proofErr w:type="spellStart"/>
      <w:r w:rsidRPr="00022B4D">
        <w:rPr>
          <w:color w:val="808080"/>
        </w:rPr>
        <w:t>argc</w:t>
      </w:r>
      <w:proofErr w:type="spellEnd"/>
      <w:r w:rsidRPr="00022B4D">
        <w:rPr>
          <w:color w:val="000000"/>
        </w:rPr>
        <w:t xml:space="preserve"> == 4) {</w:t>
      </w:r>
    </w:p>
    <w:p w14:paraId="7A930B7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if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(!(</w:t>
      </w:r>
      <w:proofErr w:type="spellStart"/>
      <w:proofErr w:type="gramEnd"/>
      <w:r w:rsidRPr="00022B4D">
        <w:rPr>
          <w:color w:val="000000"/>
        </w:rPr>
        <w:t>strcmp</w:t>
      </w:r>
      <w:proofErr w:type="spellEnd"/>
      <w:r w:rsidRPr="00022B4D">
        <w:rPr>
          <w:color w:val="000000"/>
        </w:rPr>
        <w:t>(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 xml:space="preserve">[1], </w:t>
      </w:r>
      <w:r w:rsidRPr="00022B4D">
        <w:t>"f"</w:t>
      </w:r>
      <w:r w:rsidRPr="00022B4D">
        <w:rPr>
          <w:color w:val="000000"/>
        </w:rPr>
        <w:t xml:space="preserve">) || </w:t>
      </w:r>
      <w:proofErr w:type="spellStart"/>
      <w:r w:rsidRPr="00022B4D">
        <w:rPr>
          <w:color w:val="000000"/>
        </w:rPr>
        <w:t>strcmp</w:t>
      </w:r>
      <w:proofErr w:type="spellEnd"/>
      <w:r w:rsidRPr="00022B4D">
        <w:rPr>
          <w:color w:val="000000"/>
        </w:rPr>
        <w:t>(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 xml:space="preserve">[1], </w:t>
      </w:r>
      <w:r w:rsidRPr="00022B4D">
        <w:t>"F"</w:t>
      </w:r>
      <w:r w:rsidRPr="00022B4D">
        <w:rPr>
          <w:color w:val="000000"/>
        </w:rPr>
        <w:t xml:space="preserve">) || </w:t>
      </w:r>
      <w:proofErr w:type="spellStart"/>
      <w:r w:rsidRPr="00022B4D">
        <w:rPr>
          <w:color w:val="000000"/>
        </w:rPr>
        <w:t>strcmp</w:t>
      </w:r>
      <w:proofErr w:type="spellEnd"/>
      <w:r w:rsidRPr="00022B4D">
        <w:rPr>
          <w:color w:val="000000"/>
        </w:rPr>
        <w:t>(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 xml:space="preserve">[1], </w:t>
      </w:r>
      <w:r w:rsidRPr="00022B4D">
        <w:t>"l"</w:t>
      </w:r>
      <w:r w:rsidRPr="00022B4D">
        <w:rPr>
          <w:color w:val="000000"/>
        </w:rPr>
        <w:t xml:space="preserve">) || </w:t>
      </w:r>
      <w:proofErr w:type="spellStart"/>
      <w:r w:rsidRPr="00022B4D">
        <w:rPr>
          <w:color w:val="000000"/>
        </w:rPr>
        <w:t>strcmp</w:t>
      </w:r>
      <w:proofErr w:type="spellEnd"/>
      <w:r w:rsidRPr="00022B4D">
        <w:rPr>
          <w:color w:val="000000"/>
        </w:rPr>
        <w:t>(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 xml:space="preserve">[1], </w:t>
      </w:r>
      <w:r w:rsidRPr="00022B4D">
        <w:t>"L"</w:t>
      </w:r>
      <w:r w:rsidRPr="00022B4D">
        <w:rPr>
          <w:color w:val="000000"/>
        </w:rPr>
        <w:t>)))</w:t>
      </w:r>
    </w:p>
    <w:p w14:paraId="762C2727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  <w:t>{</w:t>
      </w:r>
    </w:p>
    <w:p w14:paraId="16E6E94C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printf</w:t>
      </w:r>
      <w:proofErr w:type="spellEnd"/>
      <w:r w:rsidRPr="00022B4D">
        <w:rPr>
          <w:color w:val="000000"/>
        </w:rPr>
        <w:t>(</w:t>
      </w:r>
      <w:proofErr w:type="gramEnd"/>
      <w:r w:rsidRPr="00022B4D">
        <w:t>"Enter correct value of algorithm! f, F, l or L!\n"</w:t>
      </w:r>
      <w:r w:rsidRPr="00022B4D">
        <w:rPr>
          <w:color w:val="000000"/>
        </w:rPr>
        <w:t>);</w:t>
      </w:r>
    </w:p>
    <w:p w14:paraId="3390D244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00"/>
        </w:rPr>
        <w:t>exit(</w:t>
      </w:r>
      <w:proofErr w:type="gramEnd"/>
      <w:r w:rsidRPr="00022B4D">
        <w:rPr>
          <w:color w:val="000000"/>
        </w:rPr>
        <w:t>-1);</w:t>
      </w:r>
    </w:p>
    <w:p w14:paraId="55DF4362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  <w:t>}</w:t>
      </w:r>
    </w:p>
    <w:p w14:paraId="7128E7C8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int</w:t>
      </w:r>
      <w:r w:rsidRPr="00022B4D">
        <w:rPr>
          <w:color w:val="000000"/>
        </w:rPr>
        <w:t xml:space="preserve"> 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= </w:t>
      </w:r>
      <w:proofErr w:type="gramStart"/>
      <w:r w:rsidRPr="00022B4D">
        <w:rPr>
          <w:color w:val="000000"/>
        </w:rPr>
        <w:t>0;</w:t>
      </w:r>
      <w:proofErr w:type="gramEnd"/>
    </w:p>
    <w:p w14:paraId="4950D40C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for</w:t>
      </w:r>
      <w:r w:rsidRPr="00022B4D">
        <w:rPr>
          <w:color w:val="000000"/>
        </w:rPr>
        <w:t xml:space="preserve"> (; (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proofErr w:type="gramStart"/>
      <w:r w:rsidRPr="00022B4D">
        <w:rPr>
          <w:color w:val="000000"/>
        </w:rPr>
        <w:t>] !</w:t>
      </w:r>
      <w:proofErr w:type="gramEnd"/>
      <w:r w:rsidRPr="00022B4D">
        <w:rPr>
          <w:color w:val="000000"/>
        </w:rPr>
        <w:t xml:space="preserve">= </w:t>
      </w:r>
      <w:r w:rsidRPr="00022B4D">
        <w:t>'\0'</w:t>
      </w:r>
      <w:r w:rsidRPr="00022B4D">
        <w:rPr>
          <w:color w:val="000000"/>
        </w:rPr>
        <w:t>) &amp;&amp; (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&lt; </w:t>
      </w:r>
      <w:r w:rsidRPr="00022B4D">
        <w:rPr>
          <w:color w:val="6F008A"/>
        </w:rPr>
        <w:t>MAX_FILE</w:t>
      </w:r>
      <w:r w:rsidRPr="00022B4D">
        <w:rPr>
          <w:color w:val="000000"/>
        </w:rPr>
        <w:t xml:space="preserve">); 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>++);</w:t>
      </w:r>
    </w:p>
    <w:p w14:paraId="3CE3BBE2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if</w:t>
      </w:r>
      <w:r w:rsidRPr="00022B4D">
        <w:rPr>
          <w:color w:val="000000"/>
        </w:rPr>
        <w:t xml:space="preserve"> (!((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- 4] == </w:t>
      </w:r>
      <w:r w:rsidRPr="00022B4D">
        <w:t>'.'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- 3] == </w:t>
      </w:r>
      <w:r w:rsidRPr="00022B4D">
        <w:t>'d'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- 2] == </w:t>
      </w:r>
      <w:r w:rsidRPr="00022B4D">
        <w:t>'o'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- 1] == </w:t>
      </w:r>
      <w:r w:rsidRPr="00022B4D">
        <w:t>'c'</w:t>
      </w:r>
      <w:r w:rsidRPr="00022B4D">
        <w:rPr>
          <w:color w:val="000000"/>
        </w:rPr>
        <w:t>) || (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- 4] == </w:t>
      </w:r>
      <w:r w:rsidRPr="00022B4D">
        <w:t>'.'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- 3] == </w:t>
      </w:r>
      <w:r w:rsidRPr="00022B4D">
        <w:t>'t'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- 2] == </w:t>
      </w:r>
      <w:r w:rsidRPr="00022B4D">
        <w:t>'x'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[2][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- 1] == </w:t>
      </w:r>
      <w:r w:rsidRPr="00022B4D">
        <w:t>'t'</w:t>
      </w:r>
      <w:r w:rsidRPr="00022B4D">
        <w:rPr>
          <w:color w:val="000000"/>
        </w:rPr>
        <w:t>)))</w:t>
      </w:r>
    </w:p>
    <w:p w14:paraId="07AB99AF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lastRenderedPageBreak/>
        <w:tab/>
      </w:r>
      <w:r w:rsidRPr="00022B4D">
        <w:rPr>
          <w:color w:val="000000"/>
        </w:rPr>
        <w:tab/>
        <w:t>{</w:t>
      </w:r>
    </w:p>
    <w:p w14:paraId="5D33741D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printf</w:t>
      </w:r>
      <w:proofErr w:type="spellEnd"/>
      <w:r w:rsidRPr="00022B4D">
        <w:rPr>
          <w:color w:val="000000"/>
        </w:rPr>
        <w:t>(</w:t>
      </w:r>
      <w:proofErr w:type="gramEnd"/>
      <w:r w:rsidRPr="00022B4D">
        <w:t>"Enter correct file! .txt or .</w:t>
      </w:r>
      <w:proofErr w:type="gramStart"/>
      <w:r w:rsidRPr="00022B4D">
        <w:t>doc!\</w:t>
      </w:r>
      <w:proofErr w:type="gramEnd"/>
      <w:r w:rsidRPr="00022B4D">
        <w:t>n"</w:t>
      </w:r>
      <w:r w:rsidRPr="00022B4D">
        <w:rPr>
          <w:color w:val="000000"/>
        </w:rPr>
        <w:t>);</w:t>
      </w:r>
    </w:p>
    <w:p w14:paraId="19FA5674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00"/>
        </w:rPr>
        <w:t>exit(</w:t>
      </w:r>
      <w:proofErr w:type="gramEnd"/>
      <w:r w:rsidRPr="00022B4D">
        <w:rPr>
          <w:color w:val="000000"/>
        </w:rPr>
        <w:t>-1);</w:t>
      </w:r>
    </w:p>
    <w:p w14:paraId="33D3526B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  <w:t>}</w:t>
      </w:r>
    </w:p>
    <w:p w14:paraId="4D0DA824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for</w:t>
      </w:r>
      <w:r w:rsidRPr="00022B4D">
        <w:rPr>
          <w:color w:val="000000"/>
        </w:rPr>
        <w:t xml:space="preserve"> (; (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[3][</w:t>
      </w:r>
      <w:proofErr w:type="spellStart"/>
      <w:r w:rsidRPr="00022B4D">
        <w:rPr>
          <w:color w:val="000000"/>
        </w:rPr>
        <w:t>i</w:t>
      </w:r>
      <w:proofErr w:type="spellEnd"/>
      <w:proofErr w:type="gramStart"/>
      <w:r w:rsidRPr="00022B4D">
        <w:rPr>
          <w:color w:val="000000"/>
        </w:rPr>
        <w:t>] !</w:t>
      </w:r>
      <w:proofErr w:type="gramEnd"/>
      <w:r w:rsidRPr="00022B4D">
        <w:rPr>
          <w:color w:val="000000"/>
        </w:rPr>
        <w:t xml:space="preserve">= </w:t>
      </w:r>
      <w:r w:rsidRPr="00022B4D">
        <w:t>'\0'</w:t>
      </w:r>
      <w:r w:rsidRPr="00022B4D">
        <w:rPr>
          <w:color w:val="000000"/>
        </w:rPr>
        <w:t>) &amp;&amp; (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&lt; </w:t>
      </w:r>
      <w:r w:rsidRPr="00022B4D">
        <w:rPr>
          <w:color w:val="6F008A"/>
        </w:rPr>
        <w:t>MAX_FILE</w:t>
      </w:r>
      <w:r w:rsidRPr="00022B4D">
        <w:rPr>
          <w:color w:val="000000"/>
        </w:rPr>
        <w:t xml:space="preserve">); 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>++);</w:t>
      </w:r>
    </w:p>
    <w:p w14:paraId="1FF83BAE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FF"/>
        </w:rPr>
        <w:t>if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(!(</w:t>
      </w:r>
      <w:proofErr w:type="spellStart"/>
      <w:proofErr w:type="gramEnd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[3][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- 4] == </w:t>
      </w:r>
      <w:r w:rsidRPr="00022B4D">
        <w:t>'.'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[3][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- 3] == </w:t>
      </w:r>
      <w:r w:rsidRPr="00022B4D">
        <w:t>'t'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[3][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- 2] == </w:t>
      </w:r>
      <w:r w:rsidRPr="00022B4D">
        <w:t>'x'</w:t>
      </w:r>
      <w:r w:rsidRPr="00022B4D">
        <w:rPr>
          <w:color w:val="000000"/>
        </w:rPr>
        <w:t xml:space="preserve"> &amp;&amp; </w:t>
      </w:r>
      <w:proofErr w:type="spellStart"/>
      <w:r w:rsidRPr="00022B4D">
        <w:rPr>
          <w:color w:val="808080"/>
        </w:rPr>
        <w:t>argv</w:t>
      </w:r>
      <w:proofErr w:type="spellEnd"/>
      <w:r w:rsidRPr="00022B4D">
        <w:rPr>
          <w:color w:val="000000"/>
        </w:rPr>
        <w:t>[3][</w:t>
      </w:r>
      <w:proofErr w:type="spellStart"/>
      <w:r w:rsidRPr="00022B4D">
        <w:rPr>
          <w:color w:val="000000"/>
        </w:rPr>
        <w:t>i</w:t>
      </w:r>
      <w:proofErr w:type="spellEnd"/>
      <w:r w:rsidRPr="00022B4D">
        <w:rPr>
          <w:color w:val="000000"/>
        </w:rPr>
        <w:t xml:space="preserve"> - 1] == </w:t>
      </w:r>
      <w:r w:rsidRPr="00022B4D">
        <w:t>'t'</w:t>
      </w:r>
      <w:r w:rsidRPr="00022B4D">
        <w:rPr>
          <w:color w:val="000000"/>
        </w:rPr>
        <w:t>))</w:t>
      </w:r>
    </w:p>
    <w:p w14:paraId="11164A72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  <w:t>{</w:t>
      </w:r>
    </w:p>
    <w:p w14:paraId="1F32AECA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printf</w:t>
      </w:r>
      <w:proofErr w:type="spellEnd"/>
      <w:r w:rsidRPr="00022B4D">
        <w:rPr>
          <w:color w:val="000000"/>
        </w:rPr>
        <w:t>(</w:t>
      </w:r>
      <w:proofErr w:type="gramEnd"/>
      <w:r w:rsidRPr="00022B4D">
        <w:t>"Enter correct .txt file!\n"</w:t>
      </w:r>
      <w:r w:rsidRPr="00022B4D">
        <w:rPr>
          <w:color w:val="000000"/>
        </w:rPr>
        <w:t>);</w:t>
      </w:r>
    </w:p>
    <w:p w14:paraId="766837C6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00"/>
        </w:rPr>
        <w:t>exit(</w:t>
      </w:r>
      <w:proofErr w:type="gramEnd"/>
      <w:r w:rsidRPr="00022B4D">
        <w:rPr>
          <w:color w:val="000000"/>
        </w:rPr>
        <w:t>-1);</w:t>
      </w:r>
    </w:p>
    <w:p w14:paraId="17309035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  <w:t>}</w:t>
      </w:r>
    </w:p>
    <w:p w14:paraId="3D18FCAC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  <w:t>}</w:t>
      </w:r>
    </w:p>
    <w:p w14:paraId="02A22DE7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else</w:t>
      </w:r>
      <w:r w:rsidRPr="00022B4D">
        <w:rPr>
          <w:color w:val="000000"/>
        </w:rPr>
        <w:t xml:space="preserve"> {</w:t>
      </w:r>
    </w:p>
    <w:p w14:paraId="22C79B1C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printf</w:t>
      </w:r>
      <w:proofErr w:type="spellEnd"/>
      <w:r w:rsidRPr="00022B4D">
        <w:rPr>
          <w:color w:val="000000"/>
        </w:rPr>
        <w:t>(</w:t>
      </w:r>
      <w:proofErr w:type="gramEnd"/>
      <w:r w:rsidRPr="00022B4D">
        <w:t xml:space="preserve">"Wrong count of </w:t>
      </w:r>
      <w:proofErr w:type="spellStart"/>
      <w:r w:rsidRPr="00022B4D">
        <w:t>argv</w:t>
      </w:r>
      <w:proofErr w:type="spellEnd"/>
      <w:r w:rsidRPr="00022B4D">
        <w:t>!\n"</w:t>
      </w:r>
      <w:r w:rsidRPr="00022B4D">
        <w:rPr>
          <w:color w:val="000000"/>
        </w:rPr>
        <w:t>);</w:t>
      </w:r>
    </w:p>
    <w:p w14:paraId="5E9650BF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00"/>
        </w:rPr>
        <w:t>usage(</w:t>
      </w:r>
      <w:proofErr w:type="gramEnd"/>
      <w:r w:rsidRPr="00022B4D">
        <w:rPr>
          <w:color w:val="000000"/>
        </w:rPr>
        <w:t>);</w:t>
      </w:r>
    </w:p>
    <w:p w14:paraId="47A49C7B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00"/>
        </w:rPr>
        <w:tab/>
      </w:r>
      <w:proofErr w:type="gramStart"/>
      <w:r w:rsidRPr="00022B4D">
        <w:rPr>
          <w:color w:val="000000"/>
        </w:rPr>
        <w:t>exit(</w:t>
      </w:r>
      <w:proofErr w:type="gramEnd"/>
      <w:r w:rsidRPr="00022B4D">
        <w:rPr>
          <w:color w:val="000000"/>
        </w:rPr>
        <w:t>-1);</w:t>
      </w:r>
    </w:p>
    <w:p w14:paraId="11140682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  <w:t>}</w:t>
      </w:r>
    </w:p>
    <w:p w14:paraId="484A6B50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r w:rsidRPr="00022B4D">
        <w:rPr>
          <w:color w:val="0000FF"/>
        </w:rPr>
        <w:t>return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1;</w:t>
      </w:r>
      <w:proofErr w:type="gramEnd"/>
    </w:p>
    <w:p w14:paraId="6A03BDD7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>}</w:t>
      </w:r>
    </w:p>
    <w:p w14:paraId="2C96E2E2" w14:textId="77777777" w:rsidR="00022B4D" w:rsidRPr="00022B4D" w:rsidRDefault="00022B4D" w:rsidP="0075346D">
      <w:pPr>
        <w:pStyle w:val="af"/>
        <w:rPr>
          <w:color w:val="000000"/>
        </w:rPr>
      </w:pPr>
    </w:p>
    <w:p w14:paraId="338AC2A8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FF"/>
        </w:rPr>
        <w:t>void</w:t>
      </w:r>
      <w:r w:rsidRPr="00022B4D">
        <w:rPr>
          <w:color w:val="000000"/>
        </w:rPr>
        <w:t xml:space="preserve"> </w:t>
      </w:r>
      <w:proofErr w:type="gramStart"/>
      <w:r w:rsidRPr="00022B4D">
        <w:rPr>
          <w:color w:val="000000"/>
        </w:rPr>
        <w:t>usage(</w:t>
      </w:r>
      <w:proofErr w:type="gramEnd"/>
      <w:r w:rsidRPr="00022B4D">
        <w:rPr>
          <w:color w:val="000000"/>
        </w:rPr>
        <w:t>)</w:t>
      </w:r>
    </w:p>
    <w:p w14:paraId="6D5A769A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>{</w:t>
      </w:r>
    </w:p>
    <w:p w14:paraId="4284EE67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rPr>
          <w:color w:val="000000"/>
        </w:rPr>
        <w:tab/>
      </w:r>
      <w:proofErr w:type="spellStart"/>
      <w:proofErr w:type="gramStart"/>
      <w:r w:rsidRPr="00022B4D">
        <w:rPr>
          <w:color w:val="000000"/>
        </w:rPr>
        <w:t>printf</w:t>
      </w:r>
      <w:proofErr w:type="spellEnd"/>
      <w:r w:rsidRPr="00022B4D">
        <w:rPr>
          <w:color w:val="000000"/>
        </w:rPr>
        <w:t>(</w:t>
      </w:r>
      <w:proofErr w:type="gramEnd"/>
      <w:r w:rsidRPr="00022B4D">
        <w:t>"\</w:t>
      </w:r>
      <w:proofErr w:type="spellStart"/>
      <w:r w:rsidRPr="00022B4D">
        <w:t>nEnter</w:t>
      </w:r>
      <w:proofErr w:type="spellEnd"/>
      <w:r w:rsidRPr="00022B4D">
        <w:t xml:space="preserve"> name of algorithm:\n\</w:t>
      </w:r>
    </w:p>
    <w:p w14:paraId="00BAB406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tab/>
      </w:r>
      <w:r w:rsidRPr="00022B4D">
        <w:tab/>
        <w:t>f - to encode Fano alg.\n\</w:t>
      </w:r>
    </w:p>
    <w:p w14:paraId="1598EC0D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tab/>
      </w:r>
      <w:r w:rsidRPr="00022B4D">
        <w:tab/>
        <w:t>F - to decode Fano alg.\n\</w:t>
      </w:r>
    </w:p>
    <w:p w14:paraId="26A46619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tab/>
      </w:r>
      <w:r w:rsidRPr="00022B4D">
        <w:tab/>
        <w:t>l - to encode LZ alg.\n\</w:t>
      </w:r>
    </w:p>
    <w:p w14:paraId="0BED94FB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tab/>
      </w:r>
      <w:r w:rsidRPr="00022B4D">
        <w:tab/>
        <w:t>L - to decode LZ alg.\n\</w:t>
      </w:r>
    </w:p>
    <w:p w14:paraId="34790C61" w14:textId="77777777" w:rsidR="00022B4D" w:rsidRPr="00022B4D" w:rsidRDefault="00022B4D" w:rsidP="0075346D">
      <w:pPr>
        <w:pStyle w:val="af"/>
        <w:rPr>
          <w:color w:val="000000"/>
        </w:rPr>
      </w:pPr>
      <w:r w:rsidRPr="00022B4D">
        <w:tab/>
      </w:r>
      <w:r w:rsidRPr="00022B4D">
        <w:tab/>
      </w:r>
      <w:proofErr w:type="spellStart"/>
      <w:r w:rsidRPr="00022B4D">
        <w:t>Tnen</w:t>
      </w:r>
      <w:proofErr w:type="spellEnd"/>
      <w:r w:rsidRPr="00022B4D">
        <w:t xml:space="preserve"> enter two files: .doc or .txt"</w:t>
      </w:r>
      <w:proofErr w:type="gramStart"/>
      <w:r w:rsidRPr="00022B4D">
        <w:rPr>
          <w:color w:val="000000"/>
        </w:rPr>
        <w:t>);</w:t>
      </w:r>
      <w:proofErr w:type="gramEnd"/>
    </w:p>
    <w:p w14:paraId="4523729F" w14:textId="78A7EBDA" w:rsidR="00022B4D" w:rsidRPr="009359BF" w:rsidRDefault="00022B4D" w:rsidP="0075346D">
      <w:pPr>
        <w:pStyle w:val="af"/>
        <w:rPr>
          <w:color w:val="000000"/>
          <w:lang w:val="ru-RU"/>
        </w:rPr>
      </w:pPr>
      <w:r w:rsidRPr="009359BF">
        <w:rPr>
          <w:color w:val="000000"/>
          <w:lang w:val="ru-RU"/>
        </w:rPr>
        <w:t>}</w:t>
      </w:r>
    </w:p>
    <w:p w14:paraId="5D100D18" w14:textId="77777777" w:rsidR="00022B4D" w:rsidRPr="009359BF" w:rsidRDefault="00022B4D" w:rsidP="0075346D">
      <w:pPr>
        <w:pStyle w:val="af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359BF">
        <w:rPr>
          <w:rFonts w:ascii="Consolas" w:hAnsi="Consolas" w:cs="Consolas"/>
          <w:color w:val="000000"/>
          <w:sz w:val="19"/>
          <w:szCs w:val="19"/>
          <w:lang w:val="ru-RU"/>
        </w:rPr>
        <w:br w:type="page"/>
      </w:r>
    </w:p>
    <w:p w14:paraId="4BD34688" w14:textId="71D05B48" w:rsidR="00022B4D" w:rsidRPr="00022B4D" w:rsidRDefault="00022B4D" w:rsidP="00022B4D">
      <w:pPr>
        <w:pStyle w:val="afb"/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0FC0AD54" w14:textId="526A17FA" w:rsidR="00022B4D" w:rsidRPr="00A62693" w:rsidRDefault="00022B4D" w:rsidP="00022B4D">
      <w:pPr>
        <w:ind w:firstLine="709"/>
      </w:pPr>
      <w:r w:rsidRPr="00A62693">
        <w:t>Листинг программы «</w:t>
      </w:r>
      <w:r w:rsidRPr="00022B4D">
        <w:t>Кодирование и упаковка данных</w:t>
      </w:r>
      <w:r>
        <w:t xml:space="preserve">. Заголовочный файл </w:t>
      </w:r>
      <w:r w:rsidR="00FC23A5">
        <w:t>алгоритма Фано</w:t>
      </w:r>
      <w:r w:rsidRPr="00A62693">
        <w:t>»</w:t>
      </w:r>
    </w:p>
    <w:p w14:paraId="43FC595F" w14:textId="77777777" w:rsidR="00FC23A5" w:rsidRPr="009359BF" w:rsidRDefault="00FC23A5" w:rsidP="0075346D">
      <w:pPr>
        <w:pStyle w:val="af"/>
        <w:rPr>
          <w:color w:val="000000"/>
          <w:lang w:val="ru-RU"/>
        </w:rPr>
      </w:pPr>
      <w:r w:rsidRPr="009359BF">
        <w:rPr>
          <w:lang w:val="ru-RU"/>
        </w:rPr>
        <w:t>#</w:t>
      </w:r>
      <w:r>
        <w:t>pragma</w:t>
      </w:r>
      <w:r w:rsidRPr="009359BF">
        <w:rPr>
          <w:color w:val="000000"/>
          <w:lang w:val="ru-RU"/>
        </w:rPr>
        <w:t xml:space="preserve"> </w:t>
      </w:r>
      <w:r>
        <w:t>once</w:t>
      </w:r>
    </w:p>
    <w:p w14:paraId="42FD6FFF" w14:textId="77777777" w:rsidR="00FC23A5" w:rsidRPr="009359BF" w:rsidRDefault="00FC23A5" w:rsidP="0075346D">
      <w:pPr>
        <w:pStyle w:val="af"/>
        <w:rPr>
          <w:color w:val="000000"/>
          <w:lang w:val="ru-RU"/>
        </w:rPr>
      </w:pPr>
    </w:p>
    <w:p w14:paraId="0FBE655A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t>#</w:t>
      </w:r>
      <w:proofErr w:type="gramStart"/>
      <w:r w:rsidRPr="00FC23A5">
        <w:t>define</w:t>
      </w:r>
      <w:proofErr w:type="gramEnd"/>
      <w:r w:rsidRPr="00FC23A5">
        <w:rPr>
          <w:color w:val="000000"/>
        </w:rPr>
        <w:t xml:space="preserve"> </w:t>
      </w:r>
      <w:r w:rsidRPr="00FC23A5">
        <w:rPr>
          <w:color w:val="6F008A"/>
        </w:rPr>
        <w:t>_CRT_SECURE_NO_WARNINGS</w:t>
      </w:r>
    </w:p>
    <w:p w14:paraId="1642EDC3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t>#include</w:t>
      </w:r>
      <w:r w:rsidRPr="00FC23A5">
        <w:rPr>
          <w:color w:val="000000"/>
        </w:rPr>
        <w:t xml:space="preserve"> </w:t>
      </w:r>
      <w:r w:rsidRPr="00FC23A5">
        <w:rPr>
          <w:color w:val="A31515"/>
        </w:rPr>
        <w:t>&lt;</w:t>
      </w:r>
      <w:proofErr w:type="spellStart"/>
      <w:r w:rsidRPr="00FC23A5">
        <w:rPr>
          <w:color w:val="A31515"/>
        </w:rPr>
        <w:t>stdlib.h</w:t>
      </w:r>
      <w:proofErr w:type="spellEnd"/>
      <w:r w:rsidRPr="00FC23A5">
        <w:rPr>
          <w:color w:val="A31515"/>
        </w:rPr>
        <w:t>&gt;</w:t>
      </w:r>
    </w:p>
    <w:p w14:paraId="20A810EF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t>#include</w:t>
      </w:r>
      <w:r w:rsidRPr="00FC23A5">
        <w:rPr>
          <w:color w:val="000000"/>
        </w:rPr>
        <w:t xml:space="preserve"> </w:t>
      </w:r>
      <w:r w:rsidRPr="00FC23A5">
        <w:rPr>
          <w:color w:val="A31515"/>
        </w:rPr>
        <w:t>&lt;</w:t>
      </w:r>
      <w:proofErr w:type="spellStart"/>
      <w:r w:rsidRPr="00FC23A5">
        <w:rPr>
          <w:color w:val="A31515"/>
        </w:rPr>
        <w:t>stdio.h</w:t>
      </w:r>
      <w:proofErr w:type="spellEnd"/>
      <w:r w:rsidRPr="00FC23A5">
        <w:rPr>
          <w:color w:val="A31515"/>
        </w:rPr>
        <w:t>&gt;</w:t>
      </w:r>
    </w:p>
    <w:p w14:paraId="6A9E520D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t>#include</w:t>
      </w:r>
      <w:r w:rsidRPr="00FC23A5">
        <w:rPr>
          <w:color w:val="000000"/>
        </w:rPr>
        <w:t xml:space="preserve"> </w:t>
      </w:r>
      <w:r w:rsidRPr="00FC23A5">
        <w:rPr>
          <w:color w:val="A31515"/>
        </w:rPr>
        <w:t>&lt;</w:t>
      </w:r>
      <w:proofErr w:type="spellStart"/>
      <w:r w:rsidRPr="00FC23A5">
        <w:rPr>
          <w:color w:val="A31515"/>
        </w:rPr>
        <w:t>string.h</w:t>
      </w:r>
      <w:proofErr w:type="spellEnd"/>
      <w:r w:rsidRPr="00FC23A5">
        <w:rPr>
          <w:color w:val="A31515"/>
        </w:rPr>
        <w:t>&gt;</w:t>
      </w:r>
    </w:p>
    <w:p w14:paraId="56BEA386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t>#include</w:t>
      </w:r>
      <w:r w:rsidRPr="00FC23A5">
        <w:rPr>
          <w:color w:val="000000"/>
        </w:rPr>
        <w:t xml:space="preserve"> </w:t>
      </w:r>
      <w:r w:rsidRPr="00FC23A5">
        <w:rPr>
          <w:color w:val="A31515"/>
        </w:rPr>
        <w:t>&lt;</w:t>
      </w:r>
      <w:proofErr w:type="spellStart"/>
      <w:r w:rsidRPr="00FC23A5">
        <w:rPr>
          <w:color w:val="A31515"/>
        </w:rPr>
        <w:t>math.h</w:t>
      </w:r>
      <w:proofErr w:type="spellEnd"/>
      <w:r w:rsidRPr="00FC23A5">
        <w:rPr>
          <w:color w:val="A31515"/>
        </w:rPr>
        <w:t>&gt;</w:t>
      </w:r>
    </w:p>
    <w:p w14:paraId="6A942D9C" w14:textId="77777777" w:rsidR="00FC23A5" w:rsidRPr="00FC23A5" w:rsidRDefault="00FC23A5" w:rsidP="0075346D">
      <w:pPr>
        <w:pStyle w:val="af"/>
        <w:rPr>
          <w:color w:val="000000"/>
        </w:rPr>
      </w:pPr>
    </w:p>
    <w:p w14:paraId="51A6A305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typedef</w:t>
      </w:r>
      <w:r w:rsidRPr="00FC23A5">
        <w:rPr>
          <w:color w:val="000000"/>
        </w:rPr>
        <w:t xml:space="preserve"> </w:t>
      </w:r>
      <w:r w:rsidRPr="00FC23A5">
        <w:rPr>
          <w:color w:val="0000FF"/>
        </w:rPr>
        <w:t>unsigned</w:t>
      </w:r>
      <w:r w:rsidRPr="00FC23A5">
        <w:rPr>
          <w:color w:val="000000"/>
        </w:rPr>
        <w:t xml:space="preserve"> </w:t>
      </w:r>
      <w:r w:rsidRPr="00FC23A5">
        <w:rPr>
          <w:color w:val="0000FF"/>
        </w:rPr>
        <w:t>long</w:t>
      </w:r>
      <w:r w:rsidRPr="00FC23A5">
        <w:rPr>
          <w:color w:val="000000"/>
        </w:rPr>
        <w:t xml:space="preserve"> </w:t>
      </w:r>
      <w:proofErr w:type="spellStart"/>
      <w:r w:rsidRPr="00FC23A5">
        <w:rPr>
          <w:color w:val="0000FF"/>
        </w:rPr>
        <w:t>long</w:t>
      </w:r>
      <w:proofErr w:type="spellEnd"/>
      <w:r w:rsidRPr="00FC23A5">
        <w:rPr>
          <w:color w:val="000000"/>
        </w:rPr>
        <w:t xml:space="preserve"> </w:t>
      </w:r>
      <w:proofErr w:type="gramStart"/>
      <w:r w:rsidRPr="00FC23A5">
        <w:rPr>
          <w:color w:val="2B91AF"/>
        </w:rPr>
        <w:t>ULL</w:t>
      </w:r>
      <w:r w:rsidRPr="00FC23A5">
        <w:rPr>
          <w:color w:val="000000"/>
        </w:rPr>
        <w:t>;</w:t>
      </w:r>
      <w:proofErr w:type="gramEnd"/>
    </w:p>
    <w:p w14:paraId="00C8DF7F" w14:textId="77777777" w:rsidR="00FC23A5" w:rsidRPr="00FC23A5" w:rsidRDefault="00FC23A5" w:rsidP="0075346D">
      <w:pPr>
        <w:pStyle w:val="af"/>
        <w:rPr>
          <w:color w:val="000000"/>
        </w:rPr>
      </w:pPr>
    </w:p>
    <w:p w14:paraId="3532B519" w14:textId="77777777" w:rsidR="00FC23A5" w:rsidRPr="00FC23A5" w:rsidRDefault="00FC23A5" w:rsidP="0075346D">
      <w:pPr>
        <w:pStyle w:val="af"/>
        <w:rPr>
          <w:color w:val="000000"/>
        </w:rPr>
      </w:pPr>
    </w:p>
    <w:p w14:paraId="755A4F21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FanoEncod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file_in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file_out</w:t>
      </w:r>
      <w:proofErr w:type="spellEnd"/>
      <w:r w:rsidRPr="00FC23A5">
        <w:rPr>
          <w:color w:val="000000"/>
        </w:rPr>
        <w:t>);</w:t>
      </w:r>
    </w:p>
    <w:p w14:paraId="249AA288" w14:textId="77777777" w:rsidR="00FC23A5" w:rsidRPr="00FC23A5" w:rsidRDefault="00FC23A5" w:rsidP="0075346D">
      <w:pPr>
        <w:pStyle w:val="af"/>
        <w:rPr>
          <w:color w:val="000000"/>
        </w:rPr>
      </w:pPr>
    </w:p>
    <w:p w14:paraId="5B5A0F1A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StructStrstr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 </w:t>
      </w:r>
      <w:r w:rsidRPr="00FC23A5">
        <w:t>c</w:t>
      </w:r>
      <w:r w:rsidRPr="00FC23A5">
        <w:rPr>
          <w:color w:val="000000"/>
        </w:rPr>
        <w:t xml:space="preserve">, </w:t>
      </w:r>
      <w:r w:rsidRPr="00FC23A5">
        <w:rPr>
          <w:color w:val="0000FF"/>
        </w:rPr>
        <w:t>struct</w:t>
      </w:r>
      <w:r w:rsidRPr="00FC23A5">
        <w:rPr>
          <w:color w:val="000000"/>
        </w:rPr>
        <w:t xml:space="preserve"> </w:t>
      </w:r>
      <w:proofErr w:type="spellStart"/>
      <w:r w:rsidRPr="00FC23A5">
        <w:rPr>
          <w:color w:val="2B91AF"/>
        </w:rPr>
        <w:t>SymbolData</w:t>
      </w:r>
      <w:proofErr w:type="spellEnd"/>
      <w:r w:rsidRPr="00FC23A5">
        <w:rPr>
          <w:color w:val="000000"/>
        </w:rPr>
        <w:t xml:space="preserve">* </w:t>
      </w:r>
      <w:proofErr w:type="spellStart"/>
      <w:r w:rsidRPr="00FC23A5">
        <w:t>alph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proofErr w:type="spellStart"/>
      <w:r w:rsidRPr="00FC23A5">
        <w:t>alph_size</w:t>
      </w:r>
      <w:proofErr w:type="spellEnd"/>
      <w:r w:rsidRPr="00FC23A5">
        <w:rPr>
          <w:color w:val="000000"/>
        </w:rPr>
        <w:t>);</w:t>
      </w:r>
    </w:p>
    <w:p w14:paraId="29022E2A" w14:textId="77777777" w:rsidR="00FC23A5" w:rsidRPr="00FC23A5" w:rsidRDefault="00FC23A5" w:rsidP="0075346D">
      <w:pPr>
        <w:pStyle w:val="af"/>
        <w:rPr>
          <w:color w:val="000000"/>
        </w:rPr>
      </w:pPr>
    </w:p>
    <w:p w14:paraId="53B1D34E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gramStart"/>
      <w:r w:rsidRPr="00FC23A5">
        <w:rPr>
          <w:color w:val="000000"/>
        </w:rPr>
        <w:t>Sorting(</w:t>
      </w:r>
      <w:proofErr w:type="gramEnd"/>
      <w:r w:rsidRPr="00FC23A5">
        <w:rPr>
          <w:color w:val="0000FF"/>
        </w:rPr>
        <w:t>struct</w:t>
      </w:r>
      <w:r w:rsidRPr="00FC23A5">
        <w:rPr>
          <w:color w:val="000000"/>
        </w:rPr>
        <w:t xml:space="preserve"> </w:t>
      </w:r>
      <w:proofErr w:type="spellStart"/>
      <w:r w:rsidRPr="00FC23A5">
        <w:rPr>
          <w:color w:val="2B91AF"/>
        </w:rPr>
        <w:t>SymbolData</w:t>
      </w:r>
      <w:proofErr w:type="spellEnd"/>
      <w:r w:rsidRPr="00FC23A5">
        <w:rPr>
          <w:color w:val="000000"/>
        </w:rPr>
        <w:t xml:space="preserve">* </w:t>
      </w:r>
      <w:proofErr w:type="spellStart"/>
      <w:r w:rsidRPr="00FC23A5">
        <w:t>alph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r w:rsidRPr="00FC23A5">
        <w:t>n</w:t>
      </w:r>
      <w:r w:rsidRPr="00FC23A5">
        <w:rPr>
          <w:color w:val="000000"/>
        </w:rPr>
        <w:t>);</w:t>
      </w:r>
    </w:p>
    <w:p w14:paraId="68042D34" w14:textId="77777777" w:rsidR="00FC23A5" w:rsidRPr="00FC23A5" w:rsidRDefault="00FC23A5" w:rsidP="0075346D">
      <w:pPr>
        <w:pStyle w:val="af"/>
        <w:rPr>
          <w:color w:val="000000"/>
        </w:rPr>
      </w:pPr>
    </w:p>
    <w:p w14:paraId="034703E1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MakeBinCode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struct</w:t>
      </w:r>
      <w:r w:rsidRPr="00FC23A5">
        <w:rPr>
          <w:color w:val="000000"/>
        </w:rPr>
        <w:t xml:space="preserve"> </w:t>
      </w:r>
      <w:proofErr w:type="spellStart"/>
      <w:r w:rsidRPr="00FC23A5">
        <w:rPr>
          <w:color w:val="2B91AF"/>
        </w:rPr>
        <w:t>SymbolData</w:t>
      </w:r>
      <w:proofErr w:type="spellEnd"/>
      <w:r w:rsidRPr="00FC23A5">
        <w:rPr>
          <w:color w:val="000000"/>
        </w:rPr>
        <w:t xml:space="preserve">* </w:t>
      </w:r>
      <w:proofErr w:type="spellStart"/>
      <w:r w:rsidRPr="00FC23A5">
        <w:t>alph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proofErr w:type="spellStart"/>
      <w:r w:rsidRPr="00FC23A5">
        <w:t>alph_size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r w:rsidRPr="00FC23A5">
        <w:t>step</w:t>
      </w:r>
      <w:r w:rsidRPr="00FC23A5">
        <w:rPr>
          <w:color w:val="000000"/>
        </w:rPr>
        <w:t>);</w:t>
      </w:r>
    </w:p>
    <w:p w14:paraId="566C7600" w14:textId="77777777" w:rsidR="00FC23A5" w:rsidRPr="00FC23A5" w:rsidRDefault="00FC23A5" w:rsidP="0075346D">
      <w:pPr>
        <w:pStyle w:val="af"/>
        <w:rPr>
          <w:color w:val="000000"/>
        </w:rPr>
      </w:pPr>
    </w:p>
    <w:p w14:paraId="19F7BEBD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PrintData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struct</w:t>
      </w:r>
      <w:r w:rsidRPr="00FC23A5">
        <w:rPr>
          <w:color w:val="000000"/>
        </w:rPr>
        <w:t xml:space="preserve"> </w:t>
      </w:r>
      <w:proofErr w:type="spellStart"/>
      <w:r w:rsidRPr="00FC23A5">
        <w:rPr>
          <w:color w:val="2B91AF"/>
        </w:rPr>
        <w:t>SymbolData</w:t>
      </w:r>
      <w:proofErr w:type="spellEnd"/>
      <w:r w:rsidRPr="00FC23A5">
        <w:rPr>
          <w:color w:val="000000"/>
        </w:rPr>
        <w:t xml:space="preserve">* </w:t>
      </w:r>
      <w:proofErr w:type="spellStart"/>
      <w:r w:rsidRPr="00FC23A5">
        <w:t>alph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r w:rsidRPr="00FC23A5">
        <w:t>n</w:t>
      </w:r>
      <w:r w:rsidRPr="00FC23A5">
        <w:rPr>
          <w:color w:val="000000"/>
        </w:rPr>
        <w:t>);</w:t>
      </w:r>
    </w:p>
    <w:p w14:paraId="505D0FE2" w14:textId="77777777" w:rsidR="00FC23A5" w:rsidRPr="00FC23A5" w:rsidRDefault="00FC23A5" w:rsidP="0075346D">
      <w:pPr>
        <w:pStyle w:val="af"/>
        <w:rPr>
          <w:color w:val="000000"/>
        </w:rPr>
      </w:pPr>
    </w:p>
    <w:p w14:paraId="1D3725EC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PrintBinToFile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file_out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* </w:t>
      </w:r>
      <w:proofErr w:type="spellStart"/>
      <w:r w:rsidRPr="00FC23A5">
        <w:t>bin_text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proofErr w:type="spellStart"/>
      <w:r w:rsidRPr="00FC23A5">
        <w:t>len_bin_text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* </w:t>
      </w:r>
      <w:proofErr w:type="spellStart"/>
      <w:r w:rsidRPr="00FC23A5">
        <w:t>symbols_for_compression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* </w:t>
      </w:r>
      <w:proofErr w:type="spellStart"/>
      <w:r w:rsidRPr="00FC23A5">
        <w:t>not_fit</w:t>
      </w:r>
      <w:proofErr w:type="spellEnd"/>
      <w:r w:rsidRPr="00FC23A5">
        <w:rPr>
          <w:color w:val="000000"/>
        </w:rPr>
        <w:t>);</w:t>
      </w:r>
    </w:p>
    <w:p w14:paraId="67B699E3" w14:textId="77777777" w:rsidR="00FC23A5" w:rsidRPr="00FC23A5" w:rsidRDefault="00FC23A5" w:rsidP="0075346D">
      <w:pPr>
        <w:pStyle w:val="af"/>
        <w:rPr>
          <w:color w:val="000000"/>
        </w:rPr>
      </w:pPr>
    </w:p>
    <w:p w14:paraId="633A7A6C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FanoDecod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file_out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file_res</w:t>
      </w:r>
      <w:proofErr w:type="spellEnd"/>
      <w:r w:rsidRPr="00FC23A5">
        <w:rPr>
          <w:color w:val="000000"/>
        </w:rPr>
        <w:t>);</w:t>
      </w:r>
    </w:p>
    <w:p w14:paraId="55775CB9" w14:textId="77777777" w:rsidR="00FC23A5" w:rsidRPr="00FC23A5" w:rsidRDefault="00FC23A5" w:rsidP="0075346D">
      <w:pPr>
        <w:pStyle w:val="af"/>
        <w:rPr>
          <w:color w:val="000000"/>
        </w:rPr>
      </w:pPr>
    </w:p>
    <w:p w14:paraId="5F2CF6BA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DecToBin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unsigned</w:t>
      </w:r>
      <w:r w:rsidRPr="00FC23A5">
        <w:rPr>
          <w:color w:val="000000"/>
        </w:rPr>
        <w:t xml:space="preserve"> </w:t>
      </w:r>
      <w:r w:rsidRPr="00FC23A5">
        <w:rPr>
          <w:color w:val="0000FF"/>
        </w:rPr>
        <w:t>char</w:t>
      </w:r>
      <w:r w:rsidRPr="00FC23A5">
        <w:rPr>
          <w:color w:val="000000"/>
        </w:rPr>
        <w:t xml:space="preserve"> </w:t>
      </w:r>
      <w:r w:rsidRPr="00FC23A5">
        <w:t>n</w:t>
      </w:r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* </w:t>
      </w:r>
      <w:r w:rsidRPr="00FC23A5">
        <w:t>s</w:t>
      </w:r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* </w:t>
      </w:r>
      <w:proofErr w:type="spellStart"/>
      <w:r w:rsidRPr="00FC23A5">
        <w:t>tmp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r w:rsidRPr="00FC23A5">
        <w:t>step</w:t>
      </w:r>
      <w:r w:rsidRPr="00FC23A5">
        <w:rPr>
          <w:color w:val="000000"/>
        </w:rPr>
        <w:t>);</w:t>
      </w:r>
    </w:p>
    <w:p w14:paraId="5B022F63" w14:textId="77777777" w:rsidR="00FC23A5" w:rsidRPr="00FC23A5" w:rsidRDefault="00FC23A5" w:rsidP="0075346D">
      <w:pPr>
        <w:pStyle w:val="af"/>
        <w:rPr>
          <w:color w:val="000000"/>
        </w:rPr>
      </w:pPr>
    </w:p>
    <w:p w14:paraId="7DE0BF6E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WhatFile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r w:rsidRPr="00FC23A5">
        <w:t>in</w:t>
      </w:r>
      <w:r w:rsidRPr="00FC23A5">
        <w:rPr>
          <w:color w:val="000000"/>
        </w:rPr>
        <w:t>);</w:t>
      </w:r>
    </w:p>
    <w:p w14:paraId="321CD054" w14:textId="77777777" w:rsidR="00FC23A5" w:rsidRPr="00FC23A5" w:rsidRDefault="00FC23A5" w:rsidP="0075346D">
      <w:pPr>
        <w:pStyle w:val="af"/>
        <w:rPr>
          <w:color w:val="000000"/>
        </w:rPr>
      </w:pPr>
    </w:p>
    <w:p w14:paraId="1670F99D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DocToText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file_in</w:t>
      </w:r>
      <w:proofErr w:type="spellEnd"/>
      <w:r w:rsidRPr="00FC23A5">
        <w:rPr>
          <w:color w:val="000000"/>
        </w:rPr>
        <w:t>);</w:t>
      </w:r>
    </w:p>
    <w:p w14:paraId="0724C060" w14:textId="77777777" w:rsidR="00FC23A5" w:rsidRPr="00FC23A5" w:rsidRDefault="00FC23A5" w:rsidP="0075346D">
      <w:pPr>
        <w:pStyle w:val="af"/>
        <w:rPr>
          <w:color w:val="000000"/>
        </w:rPr>
      </w:pPr>
    </w:p>
    <w:p w14:paraId="27F4C92A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lastRenderedPageBreak/>
        <w:t>int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ExeToText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new_name</w:t>
      </w:r>
      <w:proofErr w:type="spellEnd"/>
      <w:r w:rsidRPr="00FC23A5">
        <w:rPr>
          <w:color w:val="000000"/>
        </w:rPr>
        <w:t>);</w:t>
      </w:r>
    </w:p>
    <w:p w14:paraId="74D62320" w14:textId="77777777" w:rsidR="00FC23A5" w:rsidRPr="00FC23A5" w:rsidRDefault="00FC23A5" w:rsidP="0075346D">
      <w:pPr>
        <w:pStyle w:val="af"/>
        <w:rPr>
          <w:color w:val="000000"/>
        </w:rPr>
      </w:pPr>
    </w:p>
    <w:p w14:paraId="560E7EC8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FileError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00"/>
        </w:rPr>
        <w:t>);</w:t>
      </w:r>
    </w:p>
    <w:p w14:paraId="052297C0" w14:textId="77777777" w:rsidR="00FC23A5" w:rsidRPr="00FC23A5" w:rsidRDefault="00FC23A5" w:rsidP="0075346D">
      <w:pPr>
        <w:pStyle w:val="af"/>
        <w:rPr>
          <w:color w:val="000000"/>
        </w:rPr>
      </w:pPr>
    </w:p>
    <w:p w14:paraId="1B24531B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int</w:t>
      </w:r>
      <w:r w:rsidRPr="00FC23A5">
        <w:rPr>
          <w:color w:val="000000"/>
        </w:rPr>
        <w:t xml:space="preserve"> </w:t>
      </w:r>
      <w:proofErr w:type="spellStart"/>
      <w:r w:rsidRPr="00FC23A5">
        <w:rPr>
          <w:color w:val="000000"/>
        </w:rPr>
        <w:t>TXTSize</w:t>
      </w:r>
      <w:proofErr w:type="spellEnd"/>
      <w:r w:rsidRPr="00FC23A5">
        <w:rPr>
          <w:color w:val="000000"/>
        </w:rPr>
        <w:t>(</w:t>
      </w:r>
      <w:proofErr w:type="spellStart"/>
      <w:r w:rsidRPr="00FC23A5">
        <w:t>new_name</w:t>
      </w:r>
      <w:proofErr w:type="spellEnd"/>
      <w:proofErr w:type="gramStart"/>
      <w:r w:rsidRPr="00FC23A5">
        <w:rPr>
          <w:color w:val="000000"/>
        </w:rPr>
        <w:t>);</w:t>
      </w:r>
      <w:proofErr w:type="gramEnd"/>
    </w:p>
    <w:p w14:paraId="5B94E8AE" w14:textId="77777777" w:rsidR="00FC23A5" w:rsidRPr="00FC23A5" w:rsidRDefault="00FC23A5" w:rsidP="0075346D">
      <w:pPr>
        <w:pStyle w:val="af"/>
        <w:rPr>
          <w:color w:val="000000"/>
        </w:rPr>
      </w:pPr>
    </w:p>
    <w:p w14:paraId="7AAF4C0D" w14:textId="77777777" w:rsidR="00FC23A5" w:rsidRP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OneSymbolEncod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file_out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struct</w:t>
      </w:r>
      <w:r w:rsidRPr="00FC23A5">
        <w:rPr>
          <w:color w:val="000000"/>
        </w:rPr>
        <w:t xml:space="preserve"> </w:t>
      </w:r>
      <w:proofErr w:type="spellStart"/>
      <w:r w:rsidRPr="00FC23A5">
        <w:rPr>
          <w:color w:val="2B91AF"/>
        </w:rPr>
        <w:t>SymbolData</w:t>
      </w:r>
      <w:proofErr w:type="spellEnd"/>
      <w:r w:rsidRPr="00FC23A5">
        <w:rPr>
          <w:color w:val="000000"/>
        </w:rPr>
        <w:t xml:space="preserve">* </w:t>
      </w:r>
      <w:proofErr w:type="spellStart"/>
      <w:r w:rsidRPr="00FC23A5">
        <w:t>alph</w:t>
      </w:r>
      <w:proofErr w:type="spellEnd"/>
      <w:r w:rsidRPr="00FC23A5">
        <w:rPr>
          <w:color w:val="000000"/>
        </w:rPr>
        <w:t>);</w:t>
      </w:r>
    </w:p>
    <w:p w14:paraId="32057DB1" w14:textId="77777777" w:rsidR="00FC23A5" w:rsidRPr="00FC23A5" w:rsidRDefault="00FC23A5" w:rsidP="0075346D">
      <w:pPr>
        <w:pStyle w:val="af"/>
        <w:rPr>
          <w:color w:val="000000"/>
        </w:rPr>
      </w:pPr>
    </w:p>
    <w:p w14:paraId="003B2931" w14:textId="754AD5F7" w:rsidR="00FC23A5" w:rsidRDefault="00FC23A5" w:rsidP="0075346D">
      <w:pPr>
        <w:pStyle w:val="af"/>
        <w:rPr>
          <w:color w:val="000000"/>
        </w:rPr>
      </w:pPr>
      <w:r w:rsidRPr="00FC23A5">
        <w:rPr>
          <w:color w:val="0000FF"/>
        </w:rPr>
        <w:t>void</w:t>
      </w:r>
      <w:r w:rsidRPr="00FC23A5">
        <w:rPr>
          <w:color w:val="000000"/>
        </w:rPr>
        <w:t xml:space="preserve"> </w:t>
      </w:r>
      <w:proofErr w:type="spellStart"/>
      <w:proofErr w:type="gramStart"/>
      <w:r w:rsidRPr="00FC23A5">
        <w:rPr>
          <w:color w:val="000000"/>
        </w:rPr>
        <w:t>OneSymbolDecod</w:t>
      </w:r>
      <w:proofErr w:type="spellEnd"/>
      <w:r w:rsidRPr="00FC23A5">
        <w:rPr>
          <w:color w:val="000000"/>
        </w:rPr>
        <w:t>(</w:t>
      </w:r>
      <w:proofErr w:type="gramEnd"/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file_out</w:t>
      </w:r>
      <w:proofErr w:type="spellEnd"/>
      <w:r w:rsidRPr="00FC23A5">
        <w:rPr>
          <w:color w:val="000000"/>
        </w:rPr>
        <w:t xml:space="preserve">, </w:t>
      </w:r>
      <w:r w:rsidRPr="00FC23A5">
        <w:rPr>
          <w:color w:val="0000FF"/>
        </w:rPr>
        <w:t>char</w:t>
      </w:r>
      <w:r w:rsidRPr="00FC23A5">
        <w:rPr>
          <w:color w:val="000000"/>
        </w:rPr>
        <w:t xml:space="preserve">* </w:t>
      </w:r>
      <w:proofErr w:type="spellStart"/>
      <w:r w:rsidRPr="00FC23A5">
        <w:t>file_res</w:t>
      </w:r>
      <w:proofErr w:type="spellEnd"/>
      <w:r w:rsidRPr="00FC23A5">
        <w:rPr>
          <w:color w:val="000000"/>
        </w:rPr>
        <w:t>);</w:t>
      </w:r>
    </w:p>
    <w:p w14:paraId="52FF507A" w14:textId="77777777" w:rsidR="00FC23A5" w:rsidRDefault="00FC23A5" w:rsidP="0075346D">
      <w:pPr>
        <w:pStyle w:val="af"/>
        <w:rPr>
          <w:color w:val="000000"/>
        </w:rPr>
      </w:pPr>
      <w:r>
        <w:rPr>
          <w:color w:val="000000"/>
        </w:rPr>
        <w:br w:type="page"/>
      </w:r>
    </w:p>
    <w:p w14:paraId="16E4D391" w14:textId="25479E85" w:rsidR="00FC23A5" w:rsidRPr="00022B4D" w:rsidRDefault="00FC23A5" w:rsidP="00FC23A5">
      <w:pPr>
        <w:pStyle w:val="afb"/>
      </w:pPr>
      <w:r>
        <w:lastRenderedPageBreak/>
        <w:t xml:space="preserve">ПРИЛОЖЕНИЕ </w:t>
      </w:r>
      <w:r>
        <w:rPr>
          <w:lang w:val="en-US"/>
        </w:rPr>
        <w:t>C</w:t>
      </w:r>
    </w:p>
    <w:p w14:paraId="7C883E9E" w14:textId="72E86D70" w:rsidR="00FC23A5" w:rsidRPr="00A62693" w:rsidRDefault="00FC23A5" w:rsidP="00FC23A5">
      <w:pPr>
        <w:ind w:firstLine="709"/>
      </w:pPr>
      <w:r w:rsidRPr="00A62693">
        <w:t>Листинг программы «</w:t>
      </w:r>
      <w:r w:rsidRPr="00022B4D">
        <w:t>Кодирование и упаковка данных</w:t>
      </w:r>
      <w:r>
        <w:t>. Исполняемый файл алгоритма Фано</w:t>
      </w:r>
      <w:r w:rsidRPr="00A62693">
        <w:t>»</w:t>
      </w:r>
    </w:p>
    <w:p w14:paraId="0E76EFAF" w14:textId="77777777" w:rsidR="00FC23A5" w:rsidRPr="009359BF" w:rsidRDefault="00FC23A5" w:rsidP="0075346D">
      <w:pPr>
        <w:pStyle w:val="af"/>
        <w:rPr>
          <w:lang w:val="ru-RU"/>
        </w:rPr>
      </w:pPr>
      <w:r w:rsidRPr="009359BF">
        <w:rPr>
          <w:lang w:val="ru-RU"/>
        </w:rPr>
        <w:t>#</w:t>
      </w:r>
      <w:r w:rsidRPr="00FC23A5">
        <w:t>include</w:t>
      </w:r>
      <w:r w:rsidRPr="009359BF">
        <w:rPr>
          <w:lang w:val="ru-RU"/>
        </w:rPr>
        <w:t xml:space="preserve"> "</w:t>
      </w:r>
      <w:r w:rsidRPr="00FC23A5">
        <w:t>Fano</w:t>
      </w:r>
      <w:r w:rsidRPr="009359BF">
        <w:rPr>
          <w:lang w:val="ru-RU"/>
        </w:rPr>
        <w:t>_2.0.</w:t>
      </w:r>
      <w:r w:rsidRPr="00FC23A5">
        <w:t>h</w:t>
      </w:r>
      <w:r w:rsidRPr="009359BF">
        <w:rPr>
          <w:lang w:val="ru-RU"/>
        </w:rPr>
        <w:t>"</w:t>
      </w:r>
    </w:p>
    <w:p w14:paraId="03D5BBDC" w14:textId="77777777" w:rsidR="00FC23A5" w:rsidRPr="009359BF" w:rsidRDefault="00FC23A5" w:rsidP="0075346D">
      <w:pPr>
        <w:pStyle w:val="af"/>
        <w:rPr>
          <w:lang w:val="ru-RU"/>
        </w:rPr>
      </w:pPr>
    </w:p>
    <w:p w14:paraId="39948BA3" w14:textId="77777777" w:rsidR="00FC23A5" w:rsidRPr="00FC23A5" w:rsidRDefault="00FC23A5" w:rsidP="0075346D">
      <w:pPr>
        <w:pStyle w:val="af"/>
      </w:pPr>
      <w:r w:rsidRPr="00FC23A5">
        <w:t>#</w:t>
      </w:r>
      <w:proofErr w:type="gramStart"/>
      <w:r w:rsidRPr="00FC23A5">
        <w:t>define</w:t>
      </w:r>
      <w:proofErr w:type="gramEnd"/>
      <w:r w:rsidRPr="00FC23A5">
        <w:t xml:space="preserve"> BYTE 8</w:t>
      </w:r>
    </w:p>
    <w:p w14:paraId="12BDC635" w14:textId="77777777" w:rsidR="00FC23A5" w:rsidRPr="00FC23A5" w:rsidRDefault="00FC23A5" w:rsidP="0075346D">
      <w:pPr>
        <w:pStyle w:val="af"/>
      </w:pPr>
      <w:r w:rsidRPr="00FC23A5">
        <w:t>#</w:t>
      </w:r>
      <w:proofErr w:type="gramStart"/>
      <w:r w:rsidRPr="00FC23A5">
        <w:t>define</w:t>
      </w:r>
      <w:proofErr w:type="gramEnd"/>
      <w:r w:rsidRPr="00FC23A5">
        <w:t xml:space="preserve"> NOTFOUND -1 </w:t>
      </w:r>
    </w:p>
    <w:p w14:paraId="15699881" w14:textId="77777777" w:rsidR="00FC23A5" w:rsidRPr="00FC23A5" w:rsidRDefault="00FC23A5" w:rsidP="0075346D">
      <w:pPr>
        <w:pStyle w:val="af"/>
      </w:pPr>
      <w:r w:rsidRPr="00FC23A5">
        <w:t>#</w:t>
      </w:r>
      <w:proofErr w:type="gramStart"/>
      <w:r w:rsidRPr="00FC23A5">
        <w:t>define</w:t>
      </w:r>
      <w:proofErr w:type="gramEnd"/>
      <w:r w:rsidRPr="00FC23A5">
        <w:t xml:space="preserve"> MAX_FILE 30</w:t>
      </w:r>
    </w:p>
    <w:p w14:paraId="0F0C37A7" w14:textId="77777777" w:rsidR="00FC23A5" w:rsidRPr="00FC23A5" w:rsidRDefault="00FC23A5" w:rsidP="0075346D">
      <w:pPr>
        <w:pStyle w:val="af"/>
      </w:pPr>
    </w:p>
    <w:p w14:paraId="62BFAA47" w14:textId="77777777" w:rsidR="00FC23A5" w:rsidRPr="00FC23A5" w:rsidRDefault="00FC23A5" w:rsidP="0075346D">
      <w:pPr>
        <w:pStyle w:val="af"/>
      </w:pPr>
      <w:proofErr w:type="spellStart"/>
      <w:r w:rsidRPr="00FC23A5">
        <w:t>enum</w:t>
      </w:r>
      <w:proofErr w:type="spellEnd"/>
      <w:r w:rsidRPr="00FC23A5">
        <w:t xml:space="preserve"> FILES</w:t>
      </w:r>
    </w:p>
    <w:p w14:paraId="6DF450DD" w14:textId="77777777" w:rsidR="00FC23A5" w:rsidRPr="00FC23A5" w:rsidRDefault="00FC23A5" w:rsidP="0075346D">
      <w:pPr>
        <w:pStyle w:val="af"/>
      </w:pPr>
      <w:r w:rsidRPr="00FC23A5">
        <w:t>{</w:t>
      </w:r>
    </w:p>
    <w:p w14:paraId="50CF1DC7" w14:textId="77777777" w:rsidR="00FC23A5" w:rsidRPr="00FC23A5" w:rsidRDefault="00FC23A5" w:rsidP="0075346D">
      <w:pPr>
        <w:pStyle w:val="af"/>
      </w:pPr>
      <w:r w:rsidRPr="00FC23A5">
        <w:tab/>
        <w:t>TEXT,</w:t>
      </w:r>
    </w:p>
    <w:p w14:paraId="34B63FEC" w14:textId="77777777" w:rsidR="00FC23A5" w:rsidRPr="00FC23A5" w:rsidRDefault="00FC23A5" w:rsidP="0075346D">
      <w:pPr>
        <w:pStyle w:val="af"/>
      </w:pPr>
      <w:r w:rsidRPr="00FC23A5">
        <w:tab/>
        <w:t>BIN,</w:t>
      </w:r>
    </w:p>
    <w:p w14:paraId="4EBF1866" w14:textId="77777777" w:rsidR="00FC23A5" w:rsidRPr="00FC23A5" w:rsidRDefault="00FC23A5" w:rsidP="0075346D">
      <w:pPr>
        <w:pStyle w:val="af"/>
      </w:pPr>
      <w:r w:rsidRPr="00FC23A5">
        <w:tab/>
        <w:t>EXE,</w:t>
      </w:r>
    </w:p>
    <w:p w14:paraId="1417EED4" w14:textId="77777777" w:rsidR="00FC23A5" w:rsidRPr="00FC23A5" w:rsidRDefault="00FC23A5" w:rsidP="0075346D">
      <w:pPr>
        <w:pStyle w:val="af"/>
      </w:pPr>
      <w:r w:rsidRPr="00FC23A5">
        <w:tab/>
        <w:t>ERROR</w:t>
      </w:r>
    </w:p>
    <w:p w14:paraId="7531F276" w14:textId="77777777" w:rsidR="00FC23A5" w:rsidRPr="00FC23A5" w:rsidRDefault="00FC23A5" w:rsidP="0075346D">
      <w:pPr>
        <w:pStyle w:val="af"/>
      </w:pPr>
      <w:r w:rsidRPr="00FC23A5">
        <w:t>};</w:t>
      </w:r>
    </w:p>
    <w:p w14:paraId="182F8298" w14:textId="77777777" w:rsidR="00FC23A5" w:rsidRPr="00FC23A5" w:rsidRDefault="00FC23A5" w:rsidP="0075346D">
      <w:pPr>
        <w:pStyle w:val="af"/>
      </w:pPr>
    </w:p>
    <w:p w14:paraId="71B1C015" w14:textId="77777777" w:rsidR="00FC23A5" w:rsidRPr="00FC23A5" w:rsidRDefault="00FC23A5" w:rsidP="0075346D">
      <w:pPr>
        <w:pStyle w:val="af"/>
      </w:pPr>
      <w:proofErr w:type="spellStart"/>
      <w:r w:rsidRPr="00FC23A5">
        <w:t>enum</w:t>
      </w:r>
      <w:proofErr w:type="spellEnd"/>
      <w:r w:rsidRPr="00FC23A5">
        <w:t xml:space="preserve"> COINCIDENCE</w:t>
      </w:r>
    </w:p>
    <w:p w14:paraId="4B22CEAE" w14:textId="77777777" w:rsidR="00FC23A5" w:rsidRPr="00FC23A5" w:rsidRDefault="00FC23A5" w:rsidP="0075346D">
      <w:pPr>
        <w:pStyle w:val="af"/>
      </w:pPr>
      <w:r w:rsidRPr="00FC23A5">
        <w:t>{</w:t>
      </w:r>
    </w:p>
    <w:p w14:paraId="115FB62A" w14:textId="77777777" w:rsidR="00FC23A5" w:rsidRPr="00FC23A5" w:rsidRDefault="00FC23A5" w:rsidP="0075346D">
      <w:pPr>
        <w:pStyle w:val="af"/>
      </w:pPr>
      <w:r w:rsidRPr="00FC23A5">
        <w:tab/>
        <w:t>NO,</w:t>
      </w:r>
    </w:p>
    <w:p w14:paraId="1FDC31A4" w14:textId="77777777" w:rsidR="00FC23A5" w:rsidRPr="00FC23A5" w:rsidRDefault="00FC23A5" w:rsidP="0075346D">
      <w:pPr>
        <w:pStyle w:val="af"/>
      </w:pPr>
      <w:r w:rsidRPr="00FC23A5">
        <w:tab/>
        <w:t>YES</w:t>
      </w:r>
    </w:p>
    <w:p w14:paraId="5D6925E3" w14:textId="77777777" w:rsidR="00FC23A5" w:rsidRPr="00FC23A5" w:rsidRDefault="00FC23A5" w:rsidP="0075346D">
      <w:pPr>
        <w:pStyle w:val="af"/>
      </w:pPr>
      <w:r w:rsidRPr="00FC23A5">
        <w:t>};</w:t>
      </w:r>
    </w:p>
    <w:p w14:paraId="25DF4FFB" w14:textId="77777777" w:rsidR="00FC23A5" w:rsidRPr="00FC23A5" w:rsidRDefault="00FC23A5" w:rsidP="0075346D">
      <w:pPr>
        <w:pStyle w:val="af"/>
      </w:pPr>
    </w:p>
    <w:p w14:paraId="030C13D9" w14:textId="77777777" w:rsidR="00FC23A5" w:rsidRPr="00FC23A5" w:rsidRDefault="00FC23A5" w:rsidP="0075346D">
      <w:pPr>
        <w:pStyle w:val="af"/>
      </w:pPr>
      <w:r w:rsidRPr="00FC23A5">
        <w:t xml:space="preserve">typedef struct </w:t>
      </w:r>
      <w:proofErr w:type="spellStart"/>
      <w:r w:rsidRPr="00FC23A5">
        <w:t>SymbolData</w:t>
      </w:r>
      <w:proofErr w:type="spellEnd"/>
    </w:p>
    <w:p w14:paraId="01622023" w14:textId="77777777" w:rsidR="00FC23A5" w:rsidRPr="00FC23A5" w:rsidRDefault="00FC23A5" w:rsidP="0075346D">
      <w:pPr>
        <w:pStyle w:val="af"/>
      </w:pPr>
      <w:r w:rsidRPr="00FC23A5">
        <w:t>{</w:t>
      </w:r>
    </w:p>
    <w:p w14:paraId="2C7789F4" w14:textId="77777777" w:rsidR="00FC23A5" w:rsidRPr="00FC23A5" w:rsidRDefault="00FC23A5" w:rsidP="0075346D">
      <w:pPr>
        <w:pStyle w:val="af"/>
      </w:pPr>
      <w:r w:rsidRPr="00FC23A5">
        <w:tab/>
        <w:t xml:space="preserve">char </w:t>
      </w:r>
      <w:proofErr w:type="gramStart"/>
      <w:r w:rsidRPr="00FC23A5">
        <w:t>symbol;</w:t>
      </w:r>
      <w:proofErr w:type="gramEnd"/>
    </w:p>
    <w:p w14:paraId="00F418B3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gramStart"/>
      <w:r w:rsidRPr="00FC23A5">
        <w:t>repetitions;</w:t>
      </w:r>
      <w:proofErr w:type="gramEnd"/>
    </w:p>
    <w:p w14:paraId="2F64412A" w14:textId="77777777" w:rsidR="00FC23A5" w:rsidRPr="00FC23A5" w:rsidRDefault="00FC23A5" w:rsidP="0075346D">
      <w:pPr>
        <w:pStyle w:val="af"/>
      </w:pPr>
      <w:r w:rsidRPr="00FC23A5">
        <w:tab/>
        <w:t xml:space="preserve">char </w:t>
      </w:r>
      <w:proofErr w:type="spellStart"/>
      <w:r w:rsidRPr="00FC23A5">
        <w:t>bin_</w:t>
      </w:r>
      <w:proofErr w:type="gramStart"/>
      <w:r w:rsidRPr="00FC23A5">
        <w:t>code</w:t>
      </w:r>
      <w:proofErr w:type="spellEnd"/>
      <w:r w:rsidRPr="00FC23A5">
        <w:t>[</w:t>
      </w:r>
      <w:proofErr w:type="gramEnd"/>
      <w:r w:rsidRPr="00FC23A5">
        <w:t>BYTE*2];</w:t>
      </w:r>
    </w:p>
    <w:p w14:paraId="3424B7F2" w14:textId="77777777" w:rsidR="00FC23A5" w:rsidRPr="00FC23A5" w:rsidRDefault="00FC23A5" w:rsidP="0075346D">
      <w:pPr>
        <w:pStyle w:val="af"/>
      </w:pPr>
      <w:r w:rsidRPr="00FC23A5">
        <w:t xml:space="preserve">} </w:t>
      </w:r>
      <w:proofErr w:type="spellStart"/>
      <w:proofErr w:type="gramStart"/>
      <w:r w:rsidRPr="00FC23A5">
        <w:t>SymbolData</w:t>
      </w:r>
      <w:proofErr w:type="spellEnd"/>
      <w:r w:rsidRPr="00FC23A5">
        <w:t>;</w:t>
      </w:r>
      <w:proofErr w:type="gramEnd"/>
    </w:p>
    <w:p w14:paraId="7FB197C7" w14:textId="77777777" w:rsidR="00FC23A5" w:rsidRPr="00FC23A5" w:rsidRDefault="00FC23A5" w:rsidP="0075346D">
      <w:pPr>
        <w:pStyle w:val="af"/>
      </w:pPr>
    </w:p>
    <w:p w14:paraId="5B189777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FanoDecod</w:t>
      </w:r>
      <w:proofErr w:type="spellEnd"/>
      <w:r w:rsidRPr="00FC23A5">
        <w:t>(</w:t>
      </w:r>
      <w:proofErr w:type="gramEnd"/>
      <w:r w:rsidRPr="00FC23A5">
        <w:t xml:space="preserve">char* </w:t>
      </w:r>
      <w:proofErr w:type="spellStart"/>
      <w:r w:rsidRPr="00FC23A5">
        <w:t>file_out</w:t>
      </w:r>
      <w:proofErr w:type="spellEnd"/>
      <w:r w:rsidRPr="00FC23A5">
        <w:t xml:space="preserve">, char* </w:t>
      </w:r>
      <w:proofErr w:type="spellStart"/>
      <w:r w:rsidRPr="00FC23A5">
        <w:t>file_res</w:t>
      </w:r>
      <w:proofErr w:type="spellEnd"/>
      <w:r w:rsidRPr="00FC23A5">
        <w:t>)</w:t>
      </w:r>
    </w:p>
    <w:p w14:paraId="597798E7" w14:textId="77777777" w:rsidR="00FC23A5" w:rsidRPr="00FC23A5" w:rsidRDefault="00FC23A5" w:rsidP="0075346D">
      <w:pPr>
        <w:pStyle w:val="af"/>
      </w:pPr>
      <w:r w:rsidRPr="00FC23A5">
        <w:t>{</w:t>
      </w:r>
    </w:p>
    <w:p w14:paraId="5C31CC9A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</w:t>
      </w:r>
      <w:proofErr w:type="spellStart"/>
      <w:r w:rsidRPr="00FC23A5">
        <w:t>file_in</w:t>
      </w:r>
      <w:proofErr w:type="spellEnd"/>
      <w:r w:rsidRPr="00FC23A5">
        <w:t xml:space="preserve"> %s\</w:t>
      </w:r>
      <w:proofErr w:type="spellStart"/>
      <w:r w:rsidRPr="00FC23A5">
        <w:t>tfile_out</w:t>
      </w:r>
      <w:proofErr w:type="spellEnd"/>
      <w:r w:rsidRPr="00FC23A5">
        <w:t xml:space="preserve"> %s\n", </w:t>
      </w:r>
      <w:proofErr w:type="spellStart"/>
      <w:r w:rsidRPr="00FC23A5">
        <w:t>file_out</w:t>
      </w:r>
      <w:proofErr w:type="spellEnd"/>
      <w:r w:rsidRPr="00FC23A5">
        <w:t xml:space="preserve">, </w:t>
      </w:r>
      <w:proofErr w:type="spellStart"/>
      <w:r w:rsidRPr="00FC23A5">
        <w:t>file_res</w:t>
      </w:r>
      <w:proofErr w:type="spellEnd"/>
      <w:r w:rsidRPr="00FC23A5">
        <w:t>);</w:t>
      </w:r>
    </w:p>
    <w:p w14:paraId="7D83255B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len_bin_text</w:t>
      </w:r>
      <w:proofErr w:type="spellEnd"/>
      <w:r w:rsidRPr="00FC23A5">
        <w:t xml:space="preserve"> = 0;//</w:t>
      </w:r>
      <w:r w:rsidRPr="00FC23A5">
        <w:rPr>
          <w:lang w:val="ru-RU"/>
        </w:rPr>
        <w:t>прочитаем</w:t>
      </w:r>
      <w:r w:rsidRPr="00FC23A5">
        <w:t xml:space="preserve"> </w:t>
      </w:r>
      <w:r w:rsidRPr="00FC23A5">
        <w:rPr>
          <w:lang w:val="ru-RU"/>
        </w:rPr>
        <w:t>из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2B3D061A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alph_size</w:t>
      </w:r>
      <w:proofErr w:type="spellEnd"/>
      <w:r w:rsidRPr="00FC23A5">
        <w:t xml:space="preserve"> = 0;//</w:t>
      </w:r>
      <w:r w:rsidRPr="00FC23A5">
        <w:rPr>
          <w:lang w:val="ru-RU"/>
        </w:rPr>
        <w:t>прочитаем</w:t>
      </w:r>
      <w:r w:rsidRPr="00FC23A5">
        <w:t xml:space="preserve"> </w:t>
      </w:r>
      <w:r w:rsidRPr="00FC23A5">
        <w:rPr>
          <w:lang w:val="ru-RU"/>
        </w:rPr>
        <w:t>из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5F1FD89A" w14:textId="77777777" w:rsidR="00FC23A5" w:rsidRPr="00FC23A5" w:rsidRDefault="00FC23A5" w:rsidP="0075346D">
      <w:pPr>
        <w:pStyle w:val="af"/>
      </w:pPr>
      <w:r w:rsidRPr="00FC23A5">
        <w:lastRenderedPageBreak/>
        <w:tab/>
        <w:t xml:space="preserve">int </w:t>
      </w:r>
      <w:proofErr w:type="spellStart"/>
      <w:r w:rsidRPr="00FC23A5">
        <w:t>count_of_sym_compression</w:t>
      </w:r>
      <w:proofErr w:type="spellEnd"/>
      <w:r w:rsidRPr="00FC23A5">
        <w:t xml:space="preserve"> = 0;//</w:t>
      </w:r>
      <w:r w:rsidRPr="00FC23A5">
        <w:rPr>
          <w:lang w:val="ru-RU"/>
        </w:rPr>
        <w:t>прочитаем</w:t>
      </w:r>
      <w:r w:rsidRPr="00FC23A5">
        <w:t xml:space="preserve"> </w:t>
      </w:r>
      <w:r w:rsidRPr="00FC23A5">
        <w:rPr>
          <w:lang w:val="ru-RU"/>
        </w:rPr>
        <w:t>из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63C57EE2" w14:textId="77777777" w:rsidR="00FC23A5" w:rsidRPr="00FC23A5" w:rsidRDefault="00FC23A5" w:rsidP="0075346D">
      <w:pPr>
        <w:pStyle w:val="af"/>
      </w:pPr>
      <w:r w:rsidRPr="00FC23A5">
        <w:tab/>
        <w:t xml:space="preserve">FILE* out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file_out</w:t>
      </w:r>
      <w:proofErr w:type="spellEnd"/>
      <w:r w:rsidRPr="00FC23A5">
        <w:t>, "r");</w:t>
      </w:r>
    </w:p>
    <w:p w14:paraId="2AA1965E" w14:textId="77777777" w:rsidR="00FC23A5" w:rsidRPr="00FC23A5" w:rsidRDefault="00FC23A5" w:rsidP="0075346D">
      <w:pPr>
        <w:pStyle w:val="af"/>
      </w:pPr>
      <w:r w:rsidRPr="00FC23A5">
        <w:tab/>
        <w:t xml:space="preserve">if </w:t>
      </w:r>
      <w:proofErr w:type="gramStart"/>
      <w:r w:rsidRPr="00FC23A5">
        <w:t>(!out</w:t>
      </w:r>
      <w:proofErr w:type="gramEnd"/>
      <w:r w:rsidRPr="00FC23A5">
        <w:t>)</w:t>
      </w:r>
      <w:proofErr w:type="spellStart"/>
      <w:r w:rsidRPr="00FC23A5">
        <w:t>FileError</w:t>
      </w:r>
      <w:proofErr w:type="spellEnd"/>
      <w:r w:rsidRPr="00FC23A5">
        <w:t>();</w:t>
      </w:r>
    </w:p>
    <w:p w14:paraId="14126E11" w14:textId="77777777" w:rsidR="00FC23A5" w:rsidRPr="00FC23A5" w:rsidRDefault="00FC23A5" w:rsidP="0075346D">
      <w:pPr>
        <w:pStyle w:val="af"/>
      </w:pPr>
    </w:p>
    <w:p w14:paraId="22153474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fscanf</w:t>
      </w:r>
      <w:proofErr w:type="spellEnd"/>
      <w:r w:rsidRPr="00FC23A5">
        <w:t>(</w:t>
      </w:r>
      <w:proofErr w:type="gramEnd"/>
      <w:r w:rsidRPr="00FC23A5">
        <w:t>out, "%d\n", &amp;</w:t>
      </w:r>
      <w:proofErr w:type="spellStart"/>
      <w:r w:rsidRPr="00FC23A5">
        <w:t>len_bin_text</w:t>
      </w:r>
      <w:proofErr w:type="spellEnd"/>
      <w:r w:rsidRPr="00FC23A5">
        <w:t>);</w:t>
      </w:r>
    </w:p>
    <w:p w14:paraId="228A1B69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fscanf</w:t>
      </w:r>
      <w:proofErr w:type="spellEnd"/>
      <w:r w:rsidRPr="00FC23A5">
        <w:t>(</w:t>
      </w:r>
      <w:proofErr w:type="gramEnd"/>
      <w:r w:rsidRPr="00FC23A5">
        <w:t>out, "%d\n", &amp;</w:t>
      </w:r>
      <w:proofErr w:type="spellStart"/>
      <w:r w:rsidRPr="00FC23A5">
        <w:t>alph_size</w:t>
      </w:r>
      <w:proofErr w:type="spellEnd"/>
      <w:r w:rsidRPr="00FC23A5">
        <w:t>);</w:t>
      </w:r>
    </w:p>
    <w:p w14:paraId="274A59BF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fscanf</w:t>
      </w:r>
      <w:proofErr w:type="spellEnd"/>
      <w:r w:rsidRPr="00FC23A5">
        <w:t>(</w:t>
      </w:r>
      <w:proofErr w:type="gramEnd"/>
      <w:r w:rsidRPr="00FC23A5">
        <w:t>out, "%d\n", &amp;</w:t>
      </w:r>
      <w:proofErr w:type="spellStart"/>
      <w:r w:rsidRPr="00FC23A5">
        <w:t>count_of_sym_compression</w:t>
      </w:r>
      <w:proofErr w:type="spellEnd"/>
      <w:r w:rsidRPr="00FC23A5">
        <w:t>);</w:t>
      </w:r>
    </w:p>
    <w:p w14:paraId="6A61BC9E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alph_size</w:t>
      </w:r>
      <w:proofErr w:type="spellEnd"/>
      <w:r w:rsidRPr="00FC23A5">
        <w:t xml:space="preserve"> == 1)</w:t>
      </w:r>
    </w:p>
    <w:p w14:paraId="428DD722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5683161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fclose</w:t>
      </w:r>
      <w:proofErr w:type="spellEnd"/>
      <w:r w:rsidRPr="00FC23A5">
        <w:t>(out</w:t>
      </w:r>
      <w:proofErr w:type="gramStart"/>
      <w:r w:rsidRPr="00FC23A5">
        <w:t>);</w:t>
      </w:r>
      <w:proofErr w:type="gramEnd"/>
    </w:p>
    <w:p w14:paraId="7DF3F314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OneSymbolDecod</w:t>
      </w:r>
      <w:proofErr w:type="spellEnd"/>
      <w:r w:rsidRPr="00FC23A5">
        <w:t>(</w:t>
      </w:r>
      <w:proofErr w:type="spellStart"/>
      <w:proofErr w:type="gramEnd"/>
      <w:r w:rsidRPr="00FC23A5">
        <w:t>file_out</w:t>
      </w:r>
      <w:proofErr w:type="spellEnd"/>
      <w:r w:rsidRPr="00FC23A5">
        <w:t xml:space="preserve">, </w:t>
      </w:r>
      <w:proofErr w:type="spellStart"/>
      <w:r w:rsidRPr="00FC23A5">
        <w:t>file_res</w:t>
      </w:r>
      <w:proofErr w:type="spellEnd"/>
      <w:r w:rsidRPr="00FC23A5">
        <w:t>);</w:t>
      </w:r>
    </w:p>
    <w:p w14:paraId="12C14E5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gramStart"/>
      <w:r w:rsidRPr="00FC23A5">
        <w:t>return;</w:t>
      </w:r>
      <w:proofErr w:type="gramEnd"/>
    </w:p>
    <w:p w14:paraId="1CE70DB0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6704E79C" w14:textId="77777777" w:rsidR="00FC23A5" w:rsidRPr="00FC23A5" w:rsidRDefault="00FC23A5" w:rsidP="0075346D">
      <w:pPr>
        <w:pStyle w:val="af"/>
      </w:pPr>
    </w:p>
    <w:p w14:paraId="4236413C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alph</w:t>
      </w:r>
      <w:proofErr w:type="spellEnd"/>
      <w:r w:rsidRPr="00FC23A5">
        <w:t xml:space="preserve"> = (</w:t>
      </w:r>
      <w:proofErr w:type="spellStart"/>
      <w:r w:rsidRPr="00FC23A5">
        <w:t>SymbolData</w:t>
      </w:r>
      <w:proofErr w:type="spellEnd"/>
      <w:proofErr w:type="gramStart"/>
      <w:r w:rsidRPr="00FC23A5">
        <w:t>*)</w:t>
      </w:r>
      <w:proofErr w:type="spellStart"/>
      <w:r w:rsidRPr="00FC23A5">
        <w:t>calloc</w:t>
      </w:r>
      <w:proofErr w:type="spellEnd"/>
      <w:proofErr w:type="gramEnd"/>
      <w:r w:rsidRPr="00FC23A5">
        <w:t>(</w:t>
      </w:r>
      <w:proofErr w:type="spellStart"/>
      <w:r w:rsidRPr="00FC23A5">
        <w:t>alph_size,sizeof</w:t>
      </w:r>
      <w:proofErr w:type="spellEnd"/>
      <w:r w:rsidRPr="00FC23A5">
        <w:t>(</w:t>
      </w:r>
      <w:proofErr w:type="spellStart"/>
      <w:r w:rsidRPr="00FC23A5">
        <w:t>SymbolData</w:t>
      </w:r>
      <w:proofErr w:type="spellEnd"/>
      <w:r w:rsidRPr="00FC23A5">
        <w:t>));</w:t>
      </w:r>
    </w:p>
    <w:p w14:paraId="36717469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proofErr w:type="spellStart"/>
      <w:r w:rsidRPr="00FC23A5">
        <w:rPr>
          <w:lang w:val="ru-RU"/>
        </w:rPr>
        <w:t>char</w:t>
      </w:r>
      <w:proofErr w:type="spellEnd"/>
      <w:r w:rsidRPr="00FC23A5">
        <w:rPr>
          <w:lang w:val="ru-RU"/>
        </w:rPr>
        <w:t xml:space="preserve"> c;</w:t>
      </w:r>
    </w:p>
    <w:p w14:paraId="398BC346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//читаем шаблон "символ - код"</w:t>
      </w:r>
    </w:p>
    <w:p w14:paraId="41CF3A2F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alph_size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45F7EA2D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52DF96A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fscanf</w:t>
      </w:r>
      <w:proofErr w:type="spellEnd"/>
      <w:r w:rsidRPr="00FC23A5">
        <w:t>(</w:t>
      </w:r>
      <w:proofErr w:type="gramEnd"/>
      <w:r w:rsidRPr="00FC23A5">
        <w:t>out, "*%c - %s\n", &amp;c, (&amp;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])-&gt;</w:t>
      </w:r>
      <w:proofErr w:type="spellStart"/>
      <w:r w:rsidRPr="00FC23A5">
        <w:t>bin_code</w:t>
      </w:r>
      <w:proofErr w:type="spellEnd"/>
      <w:r w:rsidRPr="00FC23A5">
        <w:t>);</w:t>
      </w:r>
    </w:p>
    <w:p w14:paraId="66A3DB3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(</w:t>
      </w:r>
      <w:proofErr w:type="spellStart"/>
      <w:r w:rsidRPr="00FC23A5">
        <w:t>alph</w:t>
      </w:r>
      <w:proofErr w:type="spellEnd"/>
      <w:r w:rsidRPr="00FC23A5">
        <w:t xml:space="preserve"> + </w:t>
      </w:r>
      <w:proofErr w:type="spellStart"/>
      <w:r w:rsidRPr="00FC23A5">
        <w:t>i</w:t>
      </w:r>
      <w:proofErr w:type="spellEnd"/>
      <w:r w:rsidRPr="00FC23A5">
        <w:t xml:space="preserve">)-&gt;symbol = </w:t>
      </w:r>
      <w:proofErr w:type="gramStart"/>
      <w:r w:rsidRPr="00FC23A5">
        <w:t>c;</w:t>
      </w:r>
      <w:proofErr w:type="gramEnd"/>
    </w:p>
    <w:p w14:paraId="371C9BB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"%c -&gt; %s\n", c, (&amp;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])-&gt;</w:t>
      </w:r>
      <w:proofErr w:type="spellStart"/>
      <w:r w:rsidRPr="00FC23A5">
        <w:t>bin_code</w:t>
      </w:r>
      <w:proofErr w:type="spellEnd"/>
      <w:r w:rsidRPr="00FC23A5">
        <w:t>);</w:t>
      </w:r>
    </w:p>
    <w:p w14:paraId="5F8E0502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6662F58A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"%d\n", </w:t>
      </w:r>
      <w:proofErr w:type="spellStart"/>
      <w:r w:rsidRPr="00FC23A5">
        <w:t>count_of_sym_compression</w:t>
      </w:r>
      <w:proofErr w:type="spellEnd"/>
      <w:r w:rsidRPr="00FC23A5">
        <w:t>);</w:t>
      </w:r>
    </w:p>
    <w:p w14:paraId="7D72AAD6" w14:textId="77777777" w:rsidR="00FC23A5" w:rsidRPr="00FC23A5" w:rsidRDefault="00FC23A5" w:rsidP="0075346D">
      <w:pPr>
        <w:pStyle w:val="af"/>
      </w:pPr>
      <w:r w:rsidRPr="00FC23A5">
        <w:tab/>
        <w:t xml:space="preserve">char* </w:t>
      </w:r>
      <w:proofErr w:type="spellStart"/>
      <w:r w:rsidRPr="00FC23A5">
        <w:t>symbols_from_file</w:t>
      </w:r>
      <w:proofErr w:type="spellEnd"/>
      <w:r w:rsidRPr="00FC23A5">
        <w:t xml:space="preserve"> = (char</w:t>
      </w:r>
      <w:proofErr w:type="gramStart"/>
      <w:r w:rsidRPr="00FC23A5">
        <w:t>*)malloc</w:t>
      </w:r>
      <w:proofErr w:type="gramEnd"/>
      <w:r w:rsidRPr="00FC23A5">
        <w:t>(</w:t>
      </w:r>
      <w:proofErr w:type="spellStart"/>
      <w:r w:rsidRPr="00FC23A5">
        <w:t>sizeof</w:t>
      </w:r>
      <w:proofErr w:type="spellEnd"/>
      <w:r w:rsidRPr="00FC23A5">
        <w:t>(char));</w:t>
      </w:r>
    </w:p>
    <w:p w14:paraId="3310CFAD" w14:textId="77777777" w:rsidR="00FC23A5" w:rsidRPr="00FC23A5" w:rsidRDefault="00FC23A5" w:rsidP="0075346D">
      <w:pPr>
        <w:pStyle w:val="af"/>
      </w:pPr>
      <w:r w:rsidRPr="00FC23A5">
        <w:tab/>
        <w:t xml:space="preserve">char* </w:t>
      </w:r>
      <w:proofErr w:type="spellStart"/>
      <w:r w:rsidRPr="00FC23A5">
        <w:t>tmp</w:t>
      </w:r>
      <w:proofErr w:type="spellEnd"/>
      <w:r w:rsidRPr="00FC23A5">
        <w:t xml:space="preserve"> = </w:t>
      </w:r>
      <w:proofErr w:type="gramStart"/>
      <w:r w:rsidRPr="00FC23A5">
        <w:t>NULL;</w:t>
      </w:r>
      <w:proofErr w:type="gramEnd"/>
    </w:p>
    <w:p w14:paraId="26FBE41C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symbols_for_compression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286ACBDB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//чтение символов (без 0 и 1)</w:t>
      </w:r>
    </w:p>
    <w:p w14:paraId="241B678D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if</w:t>
      </w:r>
      <w:proofErr w:type="spellEnd"/>
      <w:r w:rsidRPr="00FC23A5">
        <w:rPr>
          <w:lang w:val="ru-RU"/>
        </w:rPr>
        <w:t xml:space="preserve"> (</w:t>
      </w:r>
      <w:proofErr w:type="spellStart"/>
      <w:r w:rsidRPr="00FC23A5">
        <w:rPr>
          <w:lang w:val="ru-RU"/>
        </w:rPr>
        <w:t>len_bin_</w:t>
      </w:r>
      <w:proofErr w:type="gramStart"/>
      <w:r w:rsidRPr="00FC23A5">
        <w:rPr>
          <w:lang w:val="ru-RU"/>
        </w:rPr>
        <w:t>text</w:t>
      </w:r>
      <w:proofErr w:type="spellEnd"/>
      <w:r w:rsidRPr="00FC23A5">
        <w:rPr>
          <w:lang w:val="ru-RU"/>
        </w:rPr>
        <w:t xml:space="preserve"> &gt;</w:t>
      </w:r>
      <w:proofErr w:type="gramEnd"/>
      <w:r w:rsidRPr="00FC23A5">
        <w:rPr>
          <w:lang w:val="ru-RU"/>
        </w:rPr>
        <w:t>= BYTE)</w:t>
      </w:r>
    </w:p>
    <w:p w14:paraId="4A6061A4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>{</w:t>
      </w:r>
    </w:p>
    <w:p w14:paraId="6E8EAD1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while (/*</w:t>
      </w:r>
      <w:proofErr w:type="gramStart"/>
      <w:r w:rsidRPr="00FC23A5">
        <w:t>(!</w:t>
      </w:r>
      <w:proofErr w:type="spellStart"/>
      <w:r w:rsidRPr="00FC23A5">
        <w:t>feof</w:t>
      </w:r>
      <w:proofErr w:type="spellEnd"/>
      <w:proofErr w:type="gramEnd"/>
      <w:r w:rsidRPr="00FC23A5">
        <w:t xml:space="preserve">(out))*/ /*&amp;&amp; (c = </w:t>
      </w:r>
      <w:proofErr w:type="spellStart"/>
      <w:r w:rsidRPr="00FC23A5">
        <w:t>fgetc</w:t>
      </w:r>
      <w:proofErr w:type="spellEnd"/>
      <w:r w:rsidRPr="00FC23A5">
        <w:t>(out)) &amp;&amp; (c != '\n') &amp;&amp; (c != -1)*/ (</w:t>
      </w:r>
      <w:proofErr w:type="spellStart"/>
      <w:r w:rsidRPr="00FC23A5">
        <w:t>count_of_sym_compression</w:t>
      </w:r>
      <w:proofErr w:type="spellEnd"/>
      <w:r w:rsidRPr="00FC23A5">
        <w:t>&gt;0))</w:t>
      </w:r>
    </w:p>
    <w:p w14:paraId="729417E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36653E1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count_of_sym_compression</w:t>
      </w:r>
      <w:proofErr w:type="spellEnd"/>
      <w:r w:rsidRPr="00FC23A5">
        <w:t>-</w:t>
      </w:r>
      <w:proofErr w:type="gramStart"/>
      <w:r w:rsidRPr="00FC23A5">
        <w:t>-;</w:t>
      </w:r>
      <w:proofErr w:type="gramEnd"/>
    </w:p>
    <w:p w14:paraId="650C2EC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 xml:space="preserve">c = </w:t>
      </w:r>
      <w:proofErr w:type="spellStart"/>
      <w:r w:rsidRPr="00FC23A5">
        <w:t>fgetc</w:t>
      </w:r>
      <w:proofErr w:type="spellEnd"/>
      <w:r w:rsidRPr="00FC23A5">
        <w:t>(out</w:t>
      </w:r>
      <w:proofErr w:type="gramStart"/>
      <w:r w:rsidRPr="00FC23A5">
        <w:t>);</w:t>
      </w:r>
      <w:proofErr w:type="gramEnd"/>
    </w:p>
    <w:p w14:paraId="1F6C79FE" w14:textId="77777777" w:rsidR="00FC23A5" w:rsidRPr="00FC23A5" w:rsidRDefault="00FC23A5" w:rsidP="0075346D">
      <w:pPr>
        <w:pStyle w:val="af"/>
      </w:pPr>
      <w:r w:rsidRPr="00FC23A5">
        <w:lastRenderedPageBreak/>
        <w:tab/>
      </w:r>
      <w:r w:rsidRPr="00FC23A5">
        <w:tab/>
      </w:r>
      <w:r w:rsidRPr="00FC23A5">
        <w:tab/>
      </w:r>
      <w:proofErr w:type="spellStart"/>
      <w:r w:rsidRPr="00FC23A5">
        <w:t>symbols_for_compression</w:t>
      </w:r>
      <w:proofErr w:type="spellEnd"/>
      <w:r w:rsidRPr="00FC23A5">
        <w:t>+</w:t>
      </w:r>
      <w:proofErr w:type="gramStart"/>
      <w:r w:rsidRPr="00FC23A5">
        <w:t>+;</w:t>
      </w:r>
      <w:proofErr w:type="gramEnd"/>
    </w:p>
    <w:p w14:paraId="1F90C0F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tmp</w:t>
      </w:r>
      <w:proofErr w:type="spellEnd"/>
      <w:r w:rsidRPr="00FC23A5">
        <w:t xml:space="preserve"> = (char</w:t>
      </w:r>
      <w:proofErr w:type="gramStart"/>
      <w:r w:rsidRPr="00FC23A5">
        <w:t>*)</w:t>
      </w:r>
      <w:proofErr w:type="spellStart"/>
      <w:r w:rsidRPr="00FC23A5">
        <w:t>realloc</w:t>
      </w:r>
      <w:proofErr w:type="spellEnd"/>
      <w:proofErr w:type="gramEnd"/>
      <w:r w:rsidRPr="00FC23A5">
        <w:t>(</w:t>
      </w:r>
      <w:proofErr w:type="spellStart"/>
      <w:r w:rsidRPr="00FC23A5">
        <w:t>symbols_from_file</w:t>
      </w:r>
      <w:proofErr w:type="spellEnd"/>
      <w:r w:rsidRPr="00FC23A5">
        <w:t xml:space="preserve">, </w:t>
      </w:r>
      <w:proofErr w:type="spellStart"/>
      <w:r w:rsidRPr="00FC23A5">
        <w:t>symbols_for_compression</w:t>
      </w:r>
      <w:proofErr w:type="spellEnd"/>
      <w:r w:rsidRPr="00FC23A5">
        <w:t xml:space="preserve"> * </w:t>
      </w:r>
      <w:proofErr w:type="spellStart"/>
      <w:r w:rsidRPr="00FC23A5">
        <w:t>sizeof</w:t>
      </w:r>
      <w:proofErr w:type="spellEnd"/>
      <w:r w:rsidRPr="00FC23A5">
        <w:t>(char) + 1);</w:t>
      </w:r>
    </w:p>
    <w:p w14:paraId="0F48A13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symbols_from_file</w:t>
      </w:r>
      <w:proofErr w:type="spellEnd"/>
      <w:r w:rsidRPr="00FC23A5">
        <w:t xml:space="preserve"> = </w:t>
      </w:r>
      <w:proofErr w:type="spellStart"/>
      <w:proofErr w:type="gramStart"/>
      <w:r w:rsidRPr="00FC23A5">
        <w:t>tmp</w:t>
      </w:r>
      <w:proofErr w:type="spellEnd"/>
      <w:r w:rsidRPr="00FC23A5">
        <w:t>;</w:t>
      </w:r>
      <w:proofErr w:type="gramEnd"/>
    </w:p>
    <w:p w14:paraId="705CDB9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symbols_from_</w:t>
      </w:r>
      <w:proofErr w:type="gramStart"/>
      <w:r w:rsidRPr="00FC23A5">
        <w:t>file</w:t>
      </w:r>
      <w:proofErr w:type="spellEnd"/>
      <w:r w:rsidRPr="00FC23A5">
        <w:t>[</w:t>
      </w:r>
      <w:proofErr w:type="spellStart"/>
      <w:proofErr w:type="gramEnd"/>
      <w:r w:rsidRPr="00FC23A5">
        <w:t>symbols_for_compression</w:t>
      </w:r>
      <w:proofErr w:type="spellEnd"/>
      <w:r w:rsidRPr="00FC23A5">
        <w:t xml:space="preserve"> - 1] = c;</w:t>
      </w:r>
    </w:p>
    <w:p w14:paraId="35614DA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70ECEE2F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4C7A7E34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"compression symbols were read\n");</w:t>
      </w:r>
    </w:p>
    <w:p w14:paraId="124877EC" w14:textId="77777777" w:rsidR="00FC23A5" w:rsidRPr="00FC23A5" w:rsidRDefault="00FC23A5" w:rsidP="0075346D">
      <w:pPr>
        <w:pStyle w:val="af"/>
      </w:pPr>
      <w:r w:rsidRPr="00FC23A5">
        <w:tab/>
        <w:t>while (</w:t>
      </w:r>
      <w:proofErr w:type="gramStart"/>
      <w:r w:rsidRPr="00FC23A5">
        <w:t>c !</w:t>
      </w:r>
      <w:proofErr w:type="gramEnd"/>
      <w:r w:rsidRPr="00FC23A5">
        <w:t>= '\n')</w:t>
      </w:r>
    </w:p>
    <w:p w14:paraId="012D42D9" w14:textId="77777777" w:rsidR="00FC23A5" w:rsidRPr="009359BF" w:rsidRDefault="00FC23A5" w:rsidP="0075346D">
      <w:pPr>
        <w:pStyle w:val="af"/>
        <w:rPr>
          <w:lang w:val="ru-RU"/>
        </w:rPr>
      </w:pPr>
      <w:r w:rsidRPr="00FC23A5">
        <w:tab/>
      </w:r>
      <w:r w:rsidRPr="009359BF">
        <w:rPr>
          <w:lang w:val="ru-RU"/>
        </w:rPr>
        <w:t>{</w:t>
      </w:r>
    </w:p>
    <w:p w14:paraId="406A3574" w14:textId="77777777" w:rsidR="00FC23A5" w:rsidRPr="009359BF" w:rsidRDefault="00FC23A5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FC23A5">
        <w:t>c</w:t>
      </w:r>
      <w:r w:rsidRPr="009359BF">
        <w:rPr>
          <w:lang w:val="ru-RU"/>
        </w:rPr>
        <w:t xml:space="preserve"> = </w:t>
      </w:r>
      <w:proofErr w:type="spellStart"/>
      <w:r w:rsidRPr="00FC23A5">
        <w:t>fgetc</w:t>
      </w:r>
      <w:proofErr w:type="spellEnd"/>
      <w:r w:rsidRPr="009359BF">
        <w:rPr>
          <w:lang w:val="ru-RU"/>
        </w:rPr>
        <w:t>(</w:t>
      </w:r>
      <w:r w:rsidRPr="00FC23A5">
        <w:t>out</w:t>
      </w:r>
      <w:proofErr w:type="gramStart"/>
      <w:r w:rsidRPr="009359BF">
        <w:rPr>
          <w:lang w:val="ru-RU"/>
        </w:rPr>
        <w:t>);</w:t>
      </w:r>
      <w:proofErr w:type="gramEnd"/>
    </w:p>
    <w:p w14:paraId="45918CF1" w14:textId="77777777" w:rsidR="00FC23A5" w:rsidRPr="00FC23A5" w:rsidRDefault="00FC23A5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FC23A5">
        <w:rPr>
          <w:lang w:val="ru-RU"/>
        </w:rPr>
        <w:t>}</w:t>
      </w:r>
    </w:p>
    <w:p w14:paraId="7BD8CAC5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</w:p>
    <w:p w14:paraId="46E7E3DF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//чтение 0 и 1 (биты, которые не влезли в запись символа)</w:t>
      </w:r>
    </w:p>
    <w:p w14:paraId="491DC90A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int</w:t>
      </w:r>
      <w:proofErr w:type="spellEnd"/>
      <w:r w:rsidRPr="00FC23A5">
        <w:rPr>
          <w:lang w:val="ru-RU"/>
        </w:rPr>
        <w:t xml:space="preserve"> </w:t>
      </w:r>
      <w:proofErr w:type="spellStart"/>
      <w:r w:rsidRPr="00FC23A5">
        <w:rPr>
          <w:lang w:val="ru-RU"/>
        </w:rPr>
        <w:t>not_fit</w:t>
      </w:r>
      <w:proofErr w:type="spellEnd"/>
      <w:r w:rsidRPr="00FC23A5">
        <w:rPr>
          <w:lang w:val="ru-RU"/>
        </w:rPr>
        <w:t xml:space="preserve"> = 0;///////////////////////////////////////////////////////че делать </w:t>
      </w:r>
      <w:proofErr w:type="spellStart"/>
      <w:r w:rsidRPr="00FC23A5">
        <w:rPr>
          <w:lang w:val="ru-RU"/>
        </w:rPr>
        <w:t>exe</w:t>
      </w:r>
      <w:proofErr w:type="spellEnd"/>
      <w:r w:rsidRPr="00FC23A5">
        <w:rPr>
          <w:lang w:val="ru-RU"/>
        </w:rPr>
        <w:t xml:space="preserve"> не работает, не читает биты, выдает я </w:t>
      </w:r>
      <w:proofErr w:type="spellStart"/>
      <w:r w:rsidRPr="00FC23A5">
        <w:rPr>
          <w:lang w:val="ru-RU"/>
        </w:rPr>
        <w:t>аоаоаоао</w:t>
      </w:r>
      <w:proofErr w:type="spellEnd"/>
    </w:p>
    <w:p w14:paraId="16B6551C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>while (</w:t>
      </w:r>
      <w:proofErr w:type="gramStart"/>
      <w:r w:rsidRPr="00FC23A5">
        <w:t>(!</w:t>
      </w:r>
      <w:proofErr w:type="spellStart"/>
      <w:r w:rsidRPr="00FC23A5">
        <w:t>feof</w:t>
      </w:r>
      <w:proofErr w:type="spellEnd"/>
      <w:proofErr w:type="gramEnd"/>
      <w:r w:rsidRPr="00FC23A5">
        <w:t xml:space="preserve">(out)) /*&amp;&amp; (c = </w:t>
      </w:r>
      <w:proofErr w:type="spellStart"/>
      <w:r w:rsidRPr="00FC23A5">
        <w:t>fgetc</w:t>
      </w:r>
      <w:proofErr w:type="spellEnd"/>
      <w:r w:rsidRPr="00FC23A5">
        <w:t>(out)) &amp;&amp; (c != -1)*//*&amp;&amp;((c=='0') || (c == '1'))*/)</w:t>
      </w:r>
    </w:p>
    <w:p w14:paraId="6BEBC9CB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4FA95A8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c = </w:t>
      </w:r>
      <w:proofErr w:type="spellStart"/>
      <w:r w:rsidRPr="00FC23A5">
        <w:t>fgetc</w:t>
      </w:r>
      <w:proofErr w:type="spellEnd"/>
      <w:r w:rsidRPr="00FC23A5">
        <w:t>(out</w:t>
      </w:r>
      <w:proofErr w:type="gramStart"/>
      <w:r w:rsidRPr="00FC23A5">
        <w:t>);</w:t>
      </w:r>
      <w:proofErr w:type="gramEnd"/>
    </w:p>
    <w:p w14:paraId="2F03729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if ((c == '0') || (c == '1'))</w:t>
      </w:r>
    </w:p>
    <w:p w14:paraId="3250F55C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66E19BB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++</w:t>
      </w:r>
      <w:proofErr w:type="spellStart"/>
      <w:r w:rsidRPr="00FC23A5">
        <w:t>not_</w:t>
      </w:r>
      <w:proofErr w:type="gramStart"/>
      <w:r w:rsidRPr="00FC23A5">
        <w:t>fit</w:t>
      </w:r>
      <w:proofErr w:type="spellEnd"/>
      <w:r w:rsidRPr="00FC23A5">
        <w:t>;</w:t>
      </w:r>
      <w:proofErr w:type="gramEnd"/>
    </w:p>
    <w:p w14:paraId="781FBEC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tmp</w:t>
      </w:r>
      <w:proofErr w:type="spellEnd"/>
      <w:r w:rsidRPr="00FC23A5">
        <w:t xml:space="preserve"> = (char</w:t>
      </w:r>
      <w:proofErr w:type="gramStart"/>
      <w:r w:rsidRPr="00FC23A5">
        <w:t>*)</w:t>
      </w:r>
      <w:proofErr w:type="spellStart"/>
      <w:r w:rsidRPr="00FC23A5">
        <w:t>realloc</w:t>
      </w:r>
      <w:proofErr w:type="spellEnd"/>
      <w:proofErr w:type="gramEnd"/>
      <w:r w:rsidRPr="00FC23A5">
        <w:t>(</w:t>
      </w:r>
      <w:proofErr w:type="spellStart"/>
      <w:r w:rsidRPr="00FC23A5">
        <w:t>symbols_from_file</w:t>
      </w:r>
      <w:proofErr w:type="spellEnd"/>
      <w:r w:rsidRPr="00FC23A5">
        <w:t>, (</w:t>
      </w:r>
      <w:proofErr w:type="spellStart"/>
      <w:r w:rsidRPr="00FC23A5">
        <w:t>symbols_for_compression</w:t>
      </w:r>
      <w:proofErr w:type="spellEnd"/>
      <w:r w:rsidRPr="00FC23A5">
        <w:t xml:space="preserve"> + </w:t>
      </w:r>
      <w:proofErr w:type="spellStart"/>
      <w:r w:rsidRPr="00FC23A5">
        <w:t>not_fit</w:t>
      </w:r>
      <w:proofErr w:type="spellEnd"/>
      <w:r w:rsidRPr="00FC23A5">
        <w:t xml:space="preserve">) * </w:t>
      </w:r>
      <w:proofErr w:type="spellStart"/>
      <w:r w:rsidRPr="00FC23A5">
        <w:t>sizeof</w:t>
      </w:r>
      <w:proofErr w:type="spellEnd"/>
      <w:r w:rsidRPr="00FC23A5">
        <w:t>(char) + 1);</w:t>
      </w:r>
    </w:p>
    <w:p w14:paraId="74E5D4F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if (</w:t>
      </w:r>
      <w:proofErr w:type="spellStart"/>
      <w:r w:rsidRPr="00FC23A5">
        <w:t>tmp</w:t>
      </w:r>
      <w:proofErr w:type="spellEnd"/>
      <w:r w:rsidRPr="00FC23A5">
        <w:t xml:space="preserve"> == NULL) 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"no memory!");</w:t>
      </w:r>
    </w:p>
    <w:p w14:paraId="302711D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symbols_from_file</w:t>
      </w:r>
      <w:proofErr w:type="spellEnd"/>
      <w:r w:rsidRPr="00FC23A5">
        <w:t xml:space="preserve"> = </w:t>
      </w:r>
      <w:proofErr w:type="spellStart"/>
      <w:proofErr w:type="gramStart"/>
      <w:r w:rsidRPr="00FC23A5">
        <w:t>tmp</w:t>
      </w:r>
      <w:proofErr w:type="spellEnd"/>
      <w:r w:rsidRPr="00FC23A5">
        <w:t>;</w:t>
      </w:r>
      <w:proofErr w:type="gramEnd"/>
    </w:p>
    <w:p w14:paraId="65E5564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symbols_from_</w:t>
      </w:r>
      <w:proofErr w:type="gramStart"/>
      <w:r w:rsidRPr="00FC23A5">
        <w:t>file</w:t>
      </w:r>
      <w:proofErr w:type="spellEnd"/>
      <w:r w:rsidRPr="00FC23A5">
        <w:t>[</w:t>
      </w:r>
      <w:proofErr w:type="spellStart"/>
      <w:proofErr w:type="gramEnd"/>
      <w:r w:rsidRPr="00FC23A5">
        <w:t>symbols_for_compression</w:t>
      </w:r>
      <w:proofErr w:type="spellEnd"/>
      <w:r w:rsidRPr="00FC23A5">
        <w:t xml:space="preserve"> + </w:t>
      </w:r>
      <w:proofErr w:type="spellStart"/>
      <w:r w:rsidRPr="00FC23A5">
        <w:t>not_fit</w:t>
      </w:r>
      <w:proofErr w:type="spellEnd"/>
      <w:r w:rsidRPr="00FC23A5">
        <w:t xml:space="preserve"> - 1] = c;</w:t>
      </w:r>
    </w:p>
    <w:p w14:paraId="2A2BB97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6A76AB4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//else </w:t>
      </w:r>
      <w:proofErr w:type="spellStart"/>
      <w:r w:rsidRPr="00FC23A5">
        <w:t>printf</w:t>
      </w:r>
      <w:proofErr w:type="spellEnd"/>
      <w:r w:rsidRPr="00FC23A5">
        <w:t>("error\n"</w:t>
      </w:r>
      <w:proofErr w:type="gramStart"/>
      <w:r w:rsidRPr="00FC23A5">
        <w:t>);</w:t>
      </w:r>
      <w:proofErr w:type="gramEnd"/>
    </w:p>
    <w:p w14:paraId="65957A3D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327F5FE3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"free bits were read\</w:t>
      </w:r>
      <w:proofErr w:type="spellStart"/>
      <w:r w:rsidRPr="00FC23A5">
        <w:t>nnot_fit</w:t>
      </w:r>
      <w:proofErr w:type="spellEnd"/>
      <w:r w:rsidRPr="00FC23A5">
        <w:t xml:space="preserve"> == %d\n", </w:t>
      </w:r>
      <w:proofErr w:type="spellStart"/>
      <w:r w:rsidRPr="00FC23A5">
        <w:t>not_fit</w:t>
      </w:r>
      <w:proofErr w:type="spellEnd"/>
      <w:r w:rsidRPr="00FC23A5">
        <w:t>);</w:t>
      </w:r>
    </w:p>
    <w:p w14:paraId="5B8E4641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symbols_from_</w:t>
      </w:r>
      <w:proofErr w:type="gramStart"/>
      <w:r w:rsidRPr="00FC23A5">
        <w:t>file</w:t>
      </w:r>
      <w:proofErr w:type="spellEnd"/>
      <w:r w:rsidRPr="00FC23A5">
        <w:t>[</w:t>
      </w:r>
      <w:proofErr w:type="spellStart"/>
      <w:proofErr w:type="gramEnd"/>
      <w:r w:rsidRPr="00FC23A5">
        <w:t>symbols_for_compression</w:t>
      </w:r>
      <w:proofErr w:type="spellEnd"/>
      <w:r w:rsidRPr="00FC23A5">
        <w:t xml:space="preserve"> + </w:t>
      </w:r>
      <w:proofErr w:type="spellStart"/>
      <w:r w:rsidRPr="00FC23A5">
        <w:t>not_fit</w:t>
      </w:r>
      <w:proofErr w:type="spellEnd"/>
      <w:r w:rsidRPr="00FC23A5">
        <w:t>] = '\0';</w:t>
      </w:r>
    </w:p>
    <w:p w14:paraId="7C2A0DB1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"%s\n", </w:t>
      </w:r>
      <w:proofErr w:type="spellStart"/>
      <w:r w:rsidRPr="00FC23A5">
        <w:t>symbols_from_file</w:t>
      </w:r>
      <w:proofErr w:type="spellEnd"/>
      <w:r w:rsidRPr="00FC23A5">
        <w:t>);</w:t>
      </w:r>
    </w:p>
    <w:p w14:paraId="745C3695" w14:textId="77777777" w:rsidR="00FC23A5" w:rsidRPr="00FC23A5" w:rsidRDefault="00FC23A5" w:rsidP="0075346D">
      <w:pPr>
        <w:pStyle w:val="af"/>
      </w:pPr>
      <w:r w:rsidRPr="00FC23A5">
        <w:lastRenderedPageBreak/>
        <w:tab/>
      </w:r>
      <w:proofErr w:type="spellStart"/>
      <w:r w:rsidRPr="00FC23A5">
        <w:t>fclose</w:t>
      </w:r>
      <w:proofErr w:type="spellEnd"/>
      <w:r w:rsidRPr="00FC23A5">
        <w:t>(out</w:t>
      </w:r>
      <w:proofErr w:type="gramStart"/>
      <w:r w:rsidRPr="00FC23A5">
        <w:t>);</w:t>
      </w:r>
      <w:proofErr w:type="gramEnd"/>
    </w:p>
    <w:p w14:paraId="10A6F8EE" w14:textId="77777777" w:rsidR="00FC23A5" w:rsidRPr="00FC23A5" w:rsidRDefault="00FC23A5" w:rsidP="0075346D">
      <w:pPr>
        <w:pStyle w:val="af"/>
      </w:pPr>
    </w:p>
    <w:p w14:paraId="70A86D3E" w14:textId="77777777" w:rsidR="00FC23A5" w:rsidRPr="00FC23A5" w:rsidRDefault="00FC23A5" w:rsidP="0075346D">
      <w:pPr>
        <w:pStyle w:val="af"/>
      </w:pPr>
      <w:r w:rsidRPr="00FC23A5">
        <w:tab/>
      </w:r>
    </w:p>
    <w:p w14:paraId="0873D8DD" w14:textId="77777777" w:rsidR="00FC23A5" w:rsidRPr="00FC23A5" w:rsidRDefault="00FC23A5" w:rsidP="0075346D">
      <w:pPr>
        <w:pStyle w:val="af"/>
      </w:pPr>
      <w:r w:rsidRPr="00FC23A5">
        <w:tab/>
        <w:t xml:space="preserve">//int </w:t>
      </w:r>
      <w:proofErr w:type="spellStart"/>
      <w:r w:rsidRPr="00FC23A5">
        <w:t>len_bin_text</w:t>
      </w:r>
      <w:proofErr w:type="spellEnd"/>
      <w:r w:rsidRPr="00FC23A5">
        <w:t xml:space="preserve"> = </w:t>
      </w:r>
      <w:proofErr w:type="spellStart"/>
      <w:r w:rsidRPr="00FC23A5">
        <w:t>symbols_for_compression</w:t>
      </w:r>
      <w:proofErr w:type="spellEnd"/>
      <w:r w:rsidRPr="00FC23A5">
        <w:t xml:space="preserve"> * BYTE + </w:t>
      </w:r>
      <w:proofErr w:type="spellStart"/>
      <w:r w:rsidRPr="00FC23A5">
        <w:t>not_fit</w:t>
      </w:r>
      <w:proofErr w:type="spellEnd"/>
      <w:r w:rsidRPr="00FC23A5">
        <w:t>; //</w:t>
      </w:r>
      <w:r w:rsidRPr="00FC23A5">
        <w:rPr>
          <w:lang w:val="ru-RU"/>
        </w:rPr>
        <w:t>длина</w:t>
      </w:r>
      <w:r w:rsidRPr="00FC23A5">
        <w:t xml:space="preserve"> </w:t>
      </w:r>
      <w:r w:rsidRPr="00FC23A5">
        <w:rPr>
          <w:lang w:val="ru-RU"/>
        </w:rPr>
        <w:t>двоичного</w:t>
      </w:r>
      <w:r w:rsidRPr="00FC23A5">
        <w:t xml:space="preserve"> </w:t>
      </w:r>
      <w:r w:rsidRPr="00FC23A5">
        <w:rPr>
          <w:lang w:val="ru-RU"/>
        </w:rPr>
        <w:t>кода</w:t>
      </w:r>
      <w:r w:rsidRPr="00FC23A5">
        <w:t xml:space="preserve">, </w:t>
      </w:r>
      <w:r w:rsidRPr="00FC23A5">
        <w:rPr>
          <w:lang w:val="ru-RU"/>
        </w:rPr>
        <w:t>который</w:t>
      </w:r>
      <w:r w:rsidRPr="00FC23A5">
        <w:t xml:space="preserve"> </w:t>
      </w:r>
      <w:r w:rsidRPr="00FC23A5">
        <w:rPr>
          <w:lang w:val="ru-RU"/>
        </w:rPr>
        <w:t>подвергался</w:t>
      </w:r>
      <w:r w:rsidRPr="00FC23A5">
        <w:t xml:space="preserve"> </w:t>
      </w:r>
      <w:r w:rsidRPr="00FC23A5">
        <w:rPr>
          <w:lang w:val="ru-RU"/>
        </w:rPr>
        <w:t>сжатию</w:t>
      </w:r>
    </w:p>
    <w:p w14:paraId="5F535B25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index_in_symbol_array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1BDC7183" w14:textId="77777777" w:rsidR="00FC23A5" w:rsidRPr="00FC23A5" w:rsidRDefault="00FC23A5" w:rsidP="0075346D">
      <w:pPr>
        <w:pStyle w:val="af"/>
      </w:pPr>
      <w:r w:rsidRPr="00FC23A5">
        <w:tab/>
        <w:t xml:space="preserve">int* </w:t>
      </w:r>
      <w:proofErr w:type="spellStart"/>
      <w:r w:rsidRPr="00FC23A5">
        <w:t>bin_text_from_file</w:t>
      </w:r>
      <w:proofErr w:type="spellEnd"/>
      <w:r w:rsidRPr="00FC23A5">
        <w:t xml:space="preserve"> = (int</w:t>
      </w:r>
      <w:proofErr w:type="gramStart"/>
      <w:r w:rsidRPr="00FC23A5">
        <w:t>*)</w:t>
      </w:r>
      <w:proofErr w:type="spellStart"/>
      <w:r w:rsidRPr="00FC23A5">
        <w:t>calloc</w:t>
      </w:r>
      <w:proofErr w:type="spellEnd"/>
      <w:proofErr w:type="gramEnd"/>
      <w:r w:rsidRPr="00FC23A5">
        <w:t>(</w:t>
      </w:r>
      <w:proofErr w:type="spellStart"/>
      <w:r w:rsidRPr="00FC23A5">
        <w:t>len_bin_text</w:t>
      </w:r>
      <w:proofErr w:type="spellEnd"/>
      <w:r w:rsidRPr="00FC23A5">
        <w:t xml:space="preserve"> + 1, </w:t>
      </w:r>
      <w:proofErr w:type="spellStart"/>
      <w:r w:rsidRPr="00FC23A5">
        <w:t>sizeof</w:t>
      </w:r>
      <w:proofErr w:type="spellEnd"/>
      <w:r w:rsidRPr="00FC23A5">
        <w:t>(int));</w:t>
      </w:r>
    </w:p>
    <w:p w14:paraId="72FB649C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bin_text_from_file</w:t>
      </w:r>
      <w:proofErr w:type="spellEnd"/>
      <w:r w:rsidRPr="00FC23A5">
        <w:t xml:space="preserve"> == NULL) 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"no memory!");</w:t>
      </w:r>
    </w:p>
    <w:p w14:paraId="314FB374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index_in_bin_text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59A42981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gramStart"/>
      <w:r w:rsidRPr="00FC23A5">
        <w:t>tmp2;</w:t>
      </w:r>
      <w:proofErr w:type="gramEnd"/>
    </w:p>
    <w:p w14:paraId="09D914D4" w14:textId="77777777" w:rsidR="00FC23A5" w:rsidRPr="00FC23A5" w:rsidRDefault="00FC23A5" w:rsidP="0075346D">
      <w:pPr>
        <w:pStyle w:val="af"/>
      </w:pPr>
      <w:r w:rsidRPr="00FC23A5">
        <w:tab/>
        <w:t xml:space="preserve">unsigned char </w:t>
      </w:r>
      <w:proofErr w:type="gramStart"/>
      <w:r w:rsidRPr="00FC23A5">
        <w:t>x;</w:t>
      </w:r>
      <w:proofErr w:type="gramEnd"/>
    </w:p>
    <w:p w14:paraId="6800D01F" w14:textId="77777777" w:rsidR="00FC23A5" w:rsidRPr="00FC23A5" w:rsidRDefault="00FC23A5" w:rsidP="0075346D">
      <w:pPr>
        <w:pStyle w:val="af"/>
      </w:pPr>
      <w:r w:rsidRPr="00FC23A5">
        <w:tab/>
        <w:t xml:space="preserve">for (; </w:t>
      </w:r>
      <w:proofErr w:type="spellStart"/>
      <w:r w:rsidRPr="00FC23A5">
        <w:t>index_in_symbol_array</w:t>
      </w:r>
      <w:proofErr w:type="spellEnd"/>
      <w:r w:rsidRPr="00FC23A5">
        <w:t xml:space="preserve"> &lt; </w:t>
      </w:r>
      <w:proofErr w:type="spellStart"/>
      <w:r w:rsidRPr="00FC23A5">
        <w:t>symbols_for_</w:t>
      </w:r>
      <w:proofErr w:type="gramStart"/>
      <w:r w:rsidRPr="00FC23A5">
        <w:t>compression</w:t>
      </w:r>
      <w:proofErr w:type="spellEnd"/>
      <w:r w:rsidRPr="00FC23A5">
        <w:t>;+</w:t>
      </w:r>
      <w:proofErr w:type="gramEnd"/>
      <w:r w:rsidRPr="00FC23A5">
        <w:t>+</w:t>
      </w:r>
      <w:proofErr w:type="spellStart"/>
      <w:r w:rsidRPr="00FC23A5">
        <w:t>index_in_symbol_array</w:t>
      </w:r>
      <w:proofErr w:type="spellEnd"/>
      <w:r w:rsidRPr="00FC23A5">
        <w:t>)</w:t>
      </w:r>
    </w:p>
    <w:p w14:paraId="023D1D91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7DA3F12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index_in_bin_text</w:t>
      </w:r>
      <w:proofErr w:type="spellEnd"/>
      <w:r w:rsidRPr="00FC23A5">
        <w:t xml:space="preserve"> = BYTE * (</w:t>
      </w:r>
      <w:proofErr w:type="spellStart"/>
      <w:r w:rsidRPr="00FC23A5">
        <w:t>index_in_symbol_array</w:t>
      </w:r>
      <w:proofErr w:type="spellEnd"/>
      <w:r w:rsidRPr="00FC23A5">
        <w:t xml:space="preserve"> + 1) - </w:t>
      </w:r>
      <w:proofErr w:type="gramStart"/>
      <w:r w:rsidRPr="00FC23A5">
        <w:t>1;</w:t>
      </w:r>
      <w:proofErr w:type="gramEnd"/>
    </w:p>
    <w:p w14:paraId="15676F3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x = </w:t>
      </w:r>
      <w:proofErr w:type="spellStart"/>
      <w:r w:rsidRPr="00FC23A5">
        <w:t>symbols_from_file</w:t>
      </w:r>
      <w:proofErr w:type="spellEnd"/>
      <w:r w:rsidRPr="00FC23A5">
        <w:t>[</w:t>
      </w:r>
      <w:proofErr w:type="spellStart"/>
      <w:r w:rsidRPr="00FC23A5">
        <w:t>index_in_symbol_array</w:t>
      </w:r>
      <w:proofErr w:type="spellEnd"/>
      <w:proofErr w:type="gramStart"/>
      <w:r w:rsidRPr="00FC23A5">
        <w:t>];</w:t>
      </w:r>
      <w:proofErr w:type="gramEnd"/>
    </w:p>
    <w:p w14:paraId="3C21655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DecToBin</w:t>
      </w:r>
      <w:proofErr w:type="spellEnd"/>
      <w:r w:rsidRPr="00FC23A5">
        <w:t>(</w:t>
      </w:r>
      <w:proofErr w:type="gramEnd"/>
      <w:r w:rsidRPr="00FC23A5">
        <w:t xml:space="preserve">x, </w:t>
      </w:r>
      <w:proofErr w:type="spellStart"/>
      <w:r w:rsidRPr="00FC23A5">
        <w:t>bin_text_from_file</w:t>
      </w:r>
      <w:proofErr w:type="spellEnd"/>
      <w:r w:rsidRPr="00FC23A5">
        <w:t>, &amp;</w:t>
      </w:r>
      <w:proofErr w:type="spellStart"/>
      <w:r w:rsidRPr="00FC23A5">
        <w:t>index_in_bin_text</w:t>
      </w:r>
      <w:proofErr w:type="spellEnd"/>
      <w:r w:rsidRPr="00FC23A5">
        <w:t>, -1);</w:t>
      </w:r>
    </w:p>
    <w:p w14:paraId="6838CF4E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6675DF57" w14:textId="77777777" w:rsidR="00FC23A5" w:rsidRPr="00FC23A5" w:rsidRDefault="00FC23A5" w:rsidP="0075346D">
      <w:pPr>
        <w:pStyle w:val="af"/>
      </w:pPr>
    </w:p>
    <w:p w14:paraId="5305FE0C" w14:textId="77777777" w:rsidR="00FC23A5" w:rsidRPr="00FC23A5" w:rsidRDefault="00FC23A5" w:rsidP="0075346D">
      <w:pPr>
        <w:pStyle w:val="af"/>
      </w:pPr>
    </w:p>
    <w:p w14:paraId="27EFEC5A" w14:textId="77777777" w:rsidR="00FC23A5" w:rsidRPr="00FC23A5" w:rsidRDefault="00FC23A5" w:rsidP="0075346D">
      <w:pPr>
        <w:pStyle w:val="af"/>
      </w:pPr>
      <w:r w:rsidRPr="00FC23A5">
        <w:tab/>
        <w:t>if(</w:t>
      </w:r>
      <w:proofErr w:type="spellStart"/>
      <w:r w:rsidRPr="00FC23A5">
        <w:t>index_in_bin_</w:t>
      </w:r>
      <w:proofErr w:type="gramStart"/>
      <w:r w:rsidRPr="00FC23A5">
        <w:t>text</w:t>
      </w:r>
      <w:proofErr w:type="spellEnd"/>
      <w:r w:rsidRPr="00FC23A5">
        <w:t>!=</w:t>
      </w:r>
      <w:proofErr w:type="gramEnd"/>
      <w:r w:rsidRPr="00FC23A5">
        <w:t xml:space="preserve">0) </w:t>
      </w:r>
      <w:proofErr w:type="spellStart"/>
      <w:r w:rsidRPr="00FC23A5">
        <w:t>index_in_bin_text</w:t>
      </w:r>
      <w:proofErr w:type="spellEnd"/>
      <w:r w:rsidRPr="00FC23A5">
        <w:t>++;</w:t>
      </w:r>
    </w:p>
    <w:p w14:paraId="3A4AF1F1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//запись 0 и 1 в бинарный массив</w:t>
      </w:r>
    </w:p>
    <w:p w14:paraId="68307BB2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</w:t>
      </w:r>
      <w:proofErr w:type="spellStart"/>
      <w:r w:rsidRPr="00FC23A5">
        <w:rPr>
          <w:lang w:val="ru-RU"/>
        </w:rPr>
        <w:t>int</w:t>
      </w:r>
      <w:proofErr w:type="spellEnd"/>
      <w:r w:rsidRPr="00FC23A5">
        <w:rPr>
          <w:lang w:val="ru-RU"/>
        </w:rPr>
        <w:t xml:space="preserve"> </w:t>
      </w:r>
      <w:proofErr w:type="spellStart"/>
      <w:r w:rsidRPr="00FC23A5">
        <w:rPr>
          <w:lang w:val="ru-RU"/>
        </w:rPr>
        <w:t>not_fit</w:t>
      </w:r>
      <w:proofErr w:type="spellEnd"/>
      <w:r w:rsidRPr="00FC23A5">
        <w:rPr>
          <w:lang w:val="ru-RU"/>
        </w:rPr>
        <w:t xml:space="preserve"> = </w:t>
      </w:r>
      <w:proofErr w:type="spellStart"/>
      <w:r w:rsidRPr="00FC23A5">
        <w:rPr>
          <w:lang w:val="ru-RU"/>
        </w:rPr>
        <w:t>len_bin_text</w:t>
      </w:r>
      <w:proofErr w:type="spellEnd"/>
      <w:r w:rsidRPr="00FC23A5">
        <w:rPr>
          <w:lang w:val="ru-RU"/>
        </w:rPr>
        <w:t xml:space="preserve"> - </w:t>
      </w:r>
      <w:proofErr w:type="spellStart"/>
      <w:r w:rsidRPr="00FC23A5">
        <w:rPr>
          <w:lang w:val="ru-RU"/>
        </w:rPr>
        <w:t>symbols_for_compression</w:t>
      </w:r>
      <w:proofErr w:type="spellEnd"/>
      <w:r w:rsidRPr="00FC23A5">
        <w:rPr>
          <w:lang w:val="ru-RU"/>
        </w:rPr>
        <w:t xml:space="preserve"> * BYTE; //единицы и нолики, которые не влезли в символы</w:t>
      </w:r>
    </w:p>
    <w:p w14:paraId="27065101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 xml:space="preserve">for (; </w:t>
      </w:r>
      <w:proofErr w:type="spellStart"/>
      <w:r w:rsidRPr="00FC23A5">
        <w:t>index_in_bin_text</w:t>
      </w:r>
      <w:proofErr w:type="spellEnd"/>
      <w:r w:rsidRPr="00FC23A5">
        <w:t xml:space="preserve"> &lt; </w:t>
      </w:r>
      <w:proofErr w:type="spellStart"/>
      <w:r w:rsidRPr="00FC23A5">
        <w:t>len_bin_</w:t>
      </w:r>
      <w:proofErr w:type="gramStart"/>
      <w:r w:rsidRPr="00FC23A5">
        <w:t>text</w:t>
      </w:r>
      <w:proofErr w:type="spellEnd"/>
      <w:r w:rsidRPr="00FC23A5">
        <w:t>;+</w:t>
      </w:r>
      <w:proofErr w:type="gramEnd"/>
      <w:r w:rsidRPr="00FC23A5">
        <w:t>+</w:t>
      </w:r>
      <w:proofErr w:type="spellStart"/>
      <w:r w:rsidRPr="00FC23A5">
        <w:t>index_in_bin_text</w:t>
      </w:r>
      <w:proofErr w:type="spellEnd"/>
      <w:r w:rsidRPr="00FC23A5">
        <w:t>)</w:t>
      </w:r>
    </w:p>
    <w:p w14:paraId="385E5813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16659A0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bin_text_from_file</w:t>
      </w:r>
      <w:proofErr w:type="spellEnd"/>
      <w:r w:rsidRPr="00FC23A5">
        <w:t>[</w:t>
      </w:r>
      <w:proofErr w:type="spellStart"/>
      <w:r w:rsidRPr="00FC23A5">
        <w:t>index_in_bin_text</w:t>
      </w:r>
      <w:proofErr w:type="spellEnd"/>
      <w:r w:rsidRPr="00FC23A5">
        <w:t xml:space="preserve">] = </w:t>
      </w:r>
      <w:proofErr w:type="spellStart"/>
      <w:r w:rsidRPr="00FC23A5">
        <w:t>symbols_from_file</w:t>
      </w:r>
      <w:proofErr w:type="spellEnd"/>
      <w:r w:rsidRPr="00FC23A5">
        <w:t>[</w:t>
      </w:r>
      <w:proofErr w:type="spellStart"/>
      <w:r w:rsidRPr="00FC23A5">
        <w:t>index_in_symbol_array</w:t>
      </w:r>
      <w:proofErr w:type="spellEnd"/>
      <w:r w:rsidRPr="00FC23A5">
        <w:t>] - '0</w:t>
      </w:r>
      <w:proofErr w:type="gramStart"/>
      <w:r w:rsidRPr="00FC23A5">
        <w:t>';</w:t>
      </w:r>
      <w:proofErr w:type="gramEnd"/>
    </w:p>
    <w:p w14:paraId="52D3098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++</w:t>
      </w:r>
      <w:proofErr w:type="spellStart"/>
      <w:r w:rsidRPr="00FC23A5">
        <w:t>index_in_symbol_</w:t>
      </w:r>
      <w:proofErr w:type="gramStart"/>
      <w:r w:rsidRPr="00FC23A5">
        <w:t>array</w:t>
      </w:r>
      <w:proofErr w:type="spellEnd"/>
      <w:r w:rsidRPr="00FC23A5">
        <w:t>;</w:t>
      </w:r>
      <w:proofErr w:type="gramEnd"/>
    </w:p>
    <w:p w14:paraId="0521A471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76AE2417" w14:textId="77777777" w:rsidR="00FC23A5" w:rsidRPr="00FC23A5" w:rsidRDefault="00FC23A5" w:rsidP="0075346D">
      <w:pPr>
        <w:pStyle w:val="af"/>
      </w:pPr>
    </w:p>
    <w:p w14:paraId="11AB8A88" w14:textId="77777777" w:rsidR="00FC23A5" w:rsidRPr="00FC23A5" w:rsidRDefault="00FC23A5" w:rsidP="0075346D">
      <w:pPr>
        <w:pStyle w:val="af"/>
      </w:pPr>
    </w:p>
    <w:p w14:paraId="7CEE46C3" w14:textId="77777777" w:rsidR="00FC23A5" w:rsidRPr="00FC23A5" w:rsidRDefault="00FC23A5" w:rsidP="0075346D">
      <w:pPr>
        <w:pStyle w:val="af"/>
      </w:pPr>
      <w:r w:rsidRPr="00FC23A5">
        <w:tab/>
        <w:t xml:space="preserve">//for (int e = 0; e &lt; </w:t>
      </w:r>
      <w:proofErr w:type="spellStart"/>
      <w:r w:rsidRPr="00FC23A5">
        <w:t>len_bin_</w:t>
      </w:r>
      <w:proofErr w:type="gramStart"/>
      <w:r w:rsidRPr="00FC23A5">
        <w:t>text;e</w:t>
      </w:r>
      <w:proofErr w:type="spellEnd"/>
      <w:proofErr w:type="gramEnd"/>
      <w:r w:rsidRPr="00FC23A5">
        <w:t>++) //</w:t>
      </w:r>
      <w:r w:rsidRPr="00FC23A5">
        <w:rPr>
          <w:lang w:val="ru-RU"/>
        </w:rPr>
        <w:t>отладка</w:t>
      </w:r>
    </w:p>
    <w:p w14:paraId="5C1DB25B" w14:textId="77777777" w:rsidR="00FC23A5" w:rsidRPr="00FC23A5" w:rsidRDefault="00FC23A5" w:rsidP="0075346D">
      <w:pPr>
        <w:pStyle w:val="af"/>
      </w:pPr>
      <w:r w:rsidRPr="00FC23A5">
        <w:tab/>
        <w:t>//{</w:t>
      </w:r>
    </w:p>
    <w:p w14:paraId="7A502F49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"%d ", </w:t>
      </w:r>
      <w:proofErr w:type="spellStart"/>
      <w:r w:rsidRPr="00FC23A5">
        <w:t>bin_text_from_file</w:t>
      </w:r>
      <w:proofErr w:type="spellEnd"/>
      <w:r w:rsidRPr="00FC23A5">
        <w:t>[e]);</w:t>
      </w:r>
    </w:p>
    <w:p w14:paraId="713308BD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lastRenderedPageBreak/>
        <w:tab/>
      </w:r>
      <w:r w:rsidRPr="00FC23A5">
        <w:rPr>
          <w:lang w:val="ru-RU"/>
        </w:rPr>
        <w:t>//}</w:t>
      </w:r>
    </w:p>
    <w:p w14:paraId="4DE3395D" w14:textId="77777777" w:rsidR="00FC23A5" w:rsidRPr="00FC23A5" w:rsidRDefault="00FC23A5" w:rsidP="0075346D">
      <w:pPr>
        <w:pStyle w:val="af"/>
        <w:rPr>
          <w:lang w:val="ru-RU"/>
        </w:rPr>
      </w:pPr>
    </w:p>
    <w:p w14:paraId="211C849F" w14:textId="77777777" w:rsidR="00FC23A5" w:rsidRPr="00FC23A5" w:rsidRDefault="00FC23A5" w:rsidP="0075346D">
      <w:pPr>
        <w:pStyle w:val="af"/>
        <w:rPr>
          <w:lang w:val="ru-RU"/>
        </w:rPr>
      </w:pPr>
    </w:p>
    <w:p w14:paraId="5E188773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//начинаем дешифрование и запись результата в файл</w:t>
      </w:r>
    </w:p>
    <w:p w14:paraId="6E112FC0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 xml:space="preserve">FILE* res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file_res</w:t>
      </w:r>
      <w:proofErr w:type="spellEnd"/>
      <w:r w:rsidRPr="00FC23A5">
        <w:t>, "w");</w:t>
      </w:r>
    </w:p>
    <w:p w14:paraId="2461C4F3" w14:textId="77777777" w:rsidR="00FC23A5" w:rsidRPr="00FC23A5" w:rsidRDefault="00FC23A5" w:rsidP="0075346D">
      <w:pPr>
        <w:pStyle w:val="af"/>
      </w:pPr>
      <w:r w:rsidRPr="00FC23A5">
        <w:tab/>
        <w:t xml:space="preserve">if </w:t>
      </w:r>
      <w:proofErr w:type="gramStart"/>
      <w:r w:rsidRPr="00FC23A5">
        <w:t>(!res</w:t>
      </w:r>
      <w:proofErr w:type="gramEnd"/>
      <w:r w:rsidRPr="00FC23A5">
        <w:t>)</w:t>
      </w:r>
      <w:proofErr w:type="spellStart"/>
      <w:r w:rsidRPr="00FC23A5">
        <w:t>FileError</w:t>
      </w:r>
      <w:proofErr w:type="spellEnd"/>
      <w:r w:rsidRPr="00FC23A5">
        <w:t>();</w:t>
      </w:r>
    </w:p>
    <w:p w14:paraId="55CD5CD7" w14:textId="77777777" w:rsidR="00FC23A5" w:rsidRPr="00FC23A5" w:rsidRDefault="00FC23A5" w:rsidP="0075346D">
      <w:pPr>
        <w:pStyle w:val="af"/>
      </w:pPr>
    </w:p>
    <w:p w14:paraId="426F97A5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symbol_</w:t>
      </w:r>
      <w:proofErr w:type="gramStart"/>
      <w:r w:rsidRPr="00FC23A5">
        <w:t>index</w:t>
      </w:r>
      <w:proofErr w:type="spellEnd"/>
      <w:r w:rsidRPr="00FC23A5">
        <w:t>;</w:t>
      </w:r>
      <w:proofErr w:type="gramEnd"/>
    </w:p>
    <w:p w14:paraId="4E19723A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count_of_</w:t>
      </w:r>
      <w:proofErr w:type="gramStart"/>
      <w:r w:rsidRPr="00FC23A5">
        <w:t>bin</w:t>
      </w:r>
      <w:proofErr w:type="spellEnd"/>
      <w:r w:rsidRPr="00FC23A5">
        <w:t>;</w:t>
      </w:r>
      <w:proofErr w:type="gramEnd"/>
    </w:p>
    <w:p w14:paraId="413FFA61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enum</w:t>
      </w:r>
      <w:proofErr w:type="spellEnd"/>
      <w:r w:rsidRPr="00FC23A5">
        <w:t xml:space="preserve"> COINCIDENCE </w:t>
      </w:r>
      <w:proofErr w:type="spellStart"/>
      <w:r w:rsidRPr="00FC23A5">
        <w:t>flag_</w:t>
      </w:r>
      <w:proofErr w:type="gramStart"/>
      <w:r w:rsidRPr="00FC23A5">
        <w:t>coincidence</w:t>
      </w:r>
      <w:proofErr w:type="spellEnd"/>
      <w:r w:rsidRPr="00FC23A5">
        <w:t>;</w:t>
      </w:r>
      <w:proofErr w:type="gramEnd"/>
    </w:p>
    <w:p w14:paraId="4E7536E0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readed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01C70ED6" w14:textId="77777777" w:rsidR="00FC23A5" w:rsidRPr="00FC23A5" w:rsidRDefault="00FC23A5" w:rsidP="0075346D">
      <w:pPr>
        <w:pStyle w:val="af"/>
      </w:pPr>
      <w:r w:rsidRPr="00FC23A5">
        <w:tab/>
        <w:t>while (</w:t>
      </w:r>
      <w:proofErr w:type="spellStart"/>
      <w:r w:rsidRPr="00FC23A5">
        <w:t>readed</w:t>
      </w:r>
      <w:proofErr w:type="spellEnd"/>
      <w:r w:rsidRPr="00FC23A5">
        <w:t xml:space="preserve"> &lt; </w:t>
      </w:r>
      <w:proofErr w:type="spellStart"/>
      <w:r w:rsidRPr="00FC23A5">
        <w:t>len_bin_text</w:t>
      </w:r>
      <w:proofErr w:type="spellEnd"/>
      <w:r w:rsidRPr="00FC23A5">
        <w:t>)</w:t>
      </w:r>
    </w:p>
    <w:p w14:paraId="4C90EAF4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{</w:t>
      </w:r>
    </w:p>
    <w:p w14:paraId="6E9269DB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symbol_index</w:t>
      </w:r>
      <w:proofErr w:type="spellEnd"/>
      <w:r w:rsidRPr="00FC23A5">
        <w:rPr>
          <w:lang w:val="ru-RU"/>
        </w:rPr>
        <w:t xml:space="preserve"> = 0;//чтобы ходить по алфавиту</w:t>
      </w:r>
    </w:p>
    <w:p w14:paraId="01F3F7E4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count_of_bin</w:t>
      </w:r>
      <w:proofErr w:type="spellEnd"/>
      <w:r w:rsidRPr="00FC23A5">
        <w:rPr>
          <w:lang w:val="ru-RU"/>
        </w:rPr>
        <w:t xml:space="preserve"> = 0;//кол-во битов в коде символа</w:t>
      </w:r>
    </w:p>
    <w:p w14:paraId="077986BA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proofErr w:type="spellStart"/>
      <w:r w:rsidRPr="00FC23A5">
        <w:t>flag_coincidence</w:t>
      </w:r>
      <w:proofErr w:type="spellEnd"/>
      <w:r w:rsidRPr="00FC23A5">
        <w:t xml:space="preserve"> = YES;//</w:t>
      </w:r>
      <w:r w:rsidRPr="00FC23A5">
        <w:rPr>
          <w:lang w:val="ru-RU"/>
        </w:rPr>
        <w:t>совпадение</w:t>
      </w:r>
      <w:r w:rsidRPr="00FC23A5">
        <w:t>/</w:t>
      </w:r>
      <w:r w:rsidRPr="00FC23A5">
        <w:rPr>
          <w:lang w:val="ru-RU"/>
        </w:rPr>
        <w:t>несовпадение</w:t>
      </w:r>
    </w:p>
    <w:p w14:paraId="5C323715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while (</w:t>
      </w:r>
      <w:proofErr w:type="spellStart"/>
      <w:r w:rsidRPr="00FC23A5">
        <w:t>flag_coincidence</w:t>
      </w:r>
      <w:proofErr w:type="spellEnd"/>
      <w:r w:rsidRPr="00FC23A5">
        <w:t xml:space="preserve"> == YES)</w:t>
      </w:r>
    </w:p>
    <w:p w14:paraId="0D78033B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tab/>
      </w:r>
      <w:r w:rsidRPr="00FC23A5">
        <w:rPr>
          <w:lang w:val="ru-RU"/>
        </w:rPr>
        <w:t>{</w:t>
      </w:r>
    </w:p>
    <w:p w14:paraId="5020941F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r w:rsidRPr="00FC23A5">
        <w:rPr>
          <w:lang w:val="ru-RU"/>
        </w:rPr>
        <w:tab/>
        <w:t>//считаем, сколько битов занимает код символа</w:t>
      </w:r>
    </w:p>
    <w:p w14:paraId="0CDF511E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r w:rsidRPr="00FC23A5">
        <w:rPr>
          <w:lang w:val="ru-RU"/>
        </w:rPr>
        <w:tab/>
      </w:r>
      <w:r w:rsidRPr="00FC23A5">
        <w:t>for (</w:t>
      </w:r>
      <w:proofErr w:type="spellStart"/>
      <w:r w:rsidRPr="00FC23A5">
        <w:t>count_of_bin</w:t>
      </w:r>
      <w:proofErr w:type="spellEnd"/>
      <w:r w:rsidRPr="00FC23A5">
        <w:t xml:space="preserve"> = 0;(</w:t>
      </w:r>
      <w:proofErr w:type="spellStart"/>
      <w:r w:rsidRPr="00FC23A5">
        <w:t>symbol_index</w:t>
      </w:r>
      <w:proofErr w:type="spellEnd"/>
      <w:r w:rsidRPr="00FC23A5">
        <w:t xml:space="preserve"> &lt; </w:t>
      </w:r>
      <w:proofErr w:type="spellStart"/>
      <w:r w:rsidRPr="00FC23A5">
        <w:t>alph_size</w:t>
      </w:r>
      <w:proofErr w:type="spellEnd"/>
      <w:r w:rsidRPr="00FC23A5">
        <w:t>) &amp;&amp; (</w:t>
      </w:r>
      <w:proofErr w:type="spellStart"/>
      <w:r w:rsidRPr="00FC23A5">
        <w:t>count_of_bin</w:t>
      </w:r>
      <w:proofErr w:type="spellEnd"/>
      <w:r w:rsidRPr="00FC23A5">
        <w:t xml:space="preserve"> &lt; BYTE) &amp;&amp; (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symbol_index</w:t>
      </w:r>
      <w:proofErr w:type="spellEnd"/>
      <w:r w:rsidRPr="00FC23A5">
        <w:t>].</w:t>
      </w:r>
      <w:proofErr w:type="spellStart"/>
      <w:r w:rsidRPr="00FC23A5">
        <w:t>bin_code</w:t>
      </w:r>
      <w:proofErr w:type="spellEnd"/>
      <w:r w:rsidRPr="00FC23A5">
        <w:t>[</w:t>
      </w:r>
      <w:proofErr w:type="spellStart"/>
      <w:r w:rsidRPr="00FC23A5">
        <w:t>count_of_bin</w:t>
      </w:r>
      <w:proofErr w:type="spellEnd"/>
      <w:proofErr w:type="gramStart"/>
      <w:r w:rsidRPr="00FC23A5">
        <w:t>] !</w:t>
      </w:r>
      <w:proofErr w:type="gramEnd"/>
      <w:r w:rsidRPr="00FC23A5">
        <w:t xml:space="preserve">= '\0'); </w:t>
      </w:r>
      <w:proofErr w:type="spellStart"/>
      <w:r w:rsidRPr="00FC23A5">
        <w:t>count_of_bin</w:t>
      </w:r>
      <w:proofErr w:type="spellEnd"/>
      <w:r w:rsidRPr="00FC23A5">
        <w:t>++);</w:t>
      </w:r>
    </w:p>
    <w:p w14:paraId="6E3795E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 xml:space="preserve">for (int q = 0; q &lt; </w:t>
      </w:r>
      <w:proofErr w:type="spellStart"/>
      <w:r w:rsidRPr="00FC23A5">
        <w:t>count_of_bin</w:t>
      </w:r>
      <w:proofErr w:type="spellEnd"/>
      <w:r w:rsidRPr="00FC23A5">
        <w:t>; q++)</w:t>
      </w:r>
    </w:p>
    <w:p w14:paraId="657FC7D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{</w:t>
      </w:r>
    </w:p>
    <w:p w14:paraId="7222710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if ((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symbol_index</w:t>
      </w:r>
      <w:proofErr w:type="spellEnd"/>
      <w:r w:rsidRPr="00FC23A5">
        <w:t>].</w:t>
      </w:r>
      <w:proofErr w:type="spellStart"/>
      <w:r w:rsidRPr="00FC23A5">
        <w:t>bin_code</w:t>
      </w:r>
      <w:proofErr w:type="spellEnd"/>
      <w:r w:rsidRPr="00FC23A5">
        <w:t>[q] - '0'</w:t>
      </w:r>
      <w:proofErr w:type="gramStart"/>
      <w:r w:rsidRPr="00FC23A5">
        <w:t>) !</w:t>
      </w:r>
      <w:proofErr w:type="gramEnd"/>
      <w:r w:rsidRPr="00FC23A5">
        <w:t xml:space="preserve">= </w:t>
      </w:r>
      <w:proofErr w:type="spellStart"/>
      <w:r w:rsidRPr="00FC23A5">
        <w:t>bin_text_from_file</w:t>
      </w:r>
      <w:proofErr w:type="spellEnd"/>
      <w:r w:rsidRPr="00FC23A5">
        <w:t>[</w:t>
      </w:r>
      <w:proofErr w:type="spellStart"/>
      <w:r w:rsidRPr="00FC23A5">
        <w:t>readed</w:t>
      </w:r>
      <w:proofErr w:type="spellEnd"/>
      <w:r w:rsidRPr="00FC23A5">
        <w:t xml:space="preserve"> + q])</w:t>
      </w:r>
    </w:p>
    <w:p w14:paraId="2E56DEE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  <w:t>//</w:t>
      </w:r>
      <w:r w:rsidRPr="00FC23A5">
        <w:rPr>
          <w:lang w:val="ru-RU"/>
        </w:rPr>
        <w:t>несовпадение</w:t>
      </w:r>
    </w:p>
    <w:p w14:paraId="55B30BB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{</w:t>
      </w:r>
    </w:p>
    <w:p w14:paraId="50D5D26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flag_coincidence</w:t>
      </w:r>
      <w:proofErr w:type="spellEnd"/>
      <w:r w:rsidRPr="00FC23A5">
        <w:t xml:space="preserve"> = </w:t>
      </w:r>
      <w:proofErr w:type="gramStart"/>
      <w:r w:rsidRPr="00FC23A5">
        <w:t>NO;</w:t>
      </w:r>
      <w:proofErr w:type="gramEnd"/>
    </w:p>
    <w:p w14:paraId="35F5D8F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gramStart"/>
      <w:r w:rsidRPr="00FC23A5">
        <w:t>break;</w:t>
      </w:r>
      <w:proofErr w:type="gramEnd"/>
    </w:p>
    <w:p w14:paraId="3390646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}</w:t>
      </w:r>
    </w:p>
    <w:p w14:paraId="4567940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}</w:t>
      </w:r>
    </w:p>
    <w:p w14:paraId="31A6087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if (</w:t>
      </w:r>
      <w:proofErr w:type="spellStart"/>
      <w:r w:rsidRPr="00FC23A5">
        <w:t>flag_coincidence</w:t>
      </w:r>
      <w:proofErr w:type="spellEnd"/>
      <w:r w:rsidRPr="00FC23A5">
        <w:t xml:space="preserve"> == YES) </w:t>
      </w:r>
      <w:proofErr w:type="gramStart"/>
      <w:r w:rsidRPr="00FC23A5">
        <w:t>break;</w:t>
      </w:r>
      <w:proofErr w:type="gramEnd"/>
    </w:p>
    <w:p w14:paraId="499F7AB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else</w:t>
      </w:r>
    </w:p>
    <w:p w14:paraId="0634D01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{</w:t>
      </w:r>
    </w:p>
    <w:p w14:paraId="3320195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symbol_index</w:t>
      </w:r>
      <w:proofErr w:type="spellEnd"/>
      <w:r w:rsidRPr="00FC23A5">
        <w:t>+</w:t>
      </w:r>
      <w:proofErr w:type="gramStart"/>
      <w:r w:rsidRPr="00FC23A5">
        <w:t>+;</w:t>
      </w:r>
      <w:proofErr w:type="gramEnd"/>
    </w:p>
    <w:p w14:paraId="7178D24E" w14:textId="77777777" w:rsidR="00FC23A5" w:rsidRPr="00FC23A5" w:rsidRDefault="00FC23A5" w:rsidP="0075346D">
      <w:pPr>
        <w:pStyle w:val="af"/>
      </w:pPr>
      <w:r w:rsidRPr="00FC23A5">
        <w:lastRenderedPageBreak/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flag_coincidence</w:t>
      </w:r>
      <w:proofErr w:type="spellEnd"/>
      <w:r w:rsidRPr="00FC23A5">
        <w:t xml:space="preserve"> = </w:t>
      </w:r>
      <w:proofErr w:type="gramStart"/>
      <w:r w:rsidRPr="00FC23A5">
        <w:t>YES;</w:t>
      </w:r>
      <w:proofErr w:type="gramEnd"/>
    </w:p>
    <w:p w14:paraId="4328E0E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}</w:t>
      </w:r>
    </w:p>
    <w:p w14:paraId="12493E1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1EE08E7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if (</w:t>
      </w:r>
      <w:proofErr w:type="spellStart"/>
      <w:r w:rsidRPr="00FC23A5">
        <w:t>flag_coincidence</w:t>
      </w:r>
      <w:proofErr w:type="spellEnd"/>
      <w:r w:rsidRPr="00FC23A5">
        <w:t xml:space="preserve"> == YES)</w:t>
      </w:r>
    </w:p>
    <w:p w14:paraId="27C734D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2042F75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 xml:space="preserve">res, "%c",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symbol_index</w:t>
      </w:r>
      <w:proofErr w:type="spellEnd"/>
      <w:r w:rsidRPr="00FC23A5">
        <w:t>].symbol);</w:t>
      </w:r>
    </w:p>
    <w:p w14:paraId="4418B42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readed</w:t>
      </w:r>
      <w:proofErr w:type="spellEnd"/>
      <w:r w:rsidRPr="00FC23A5">
        <w:t xml:space="preserve"> += </w:t>
      </w:r>
      <w:proofErr w:type="spellStart"/>
      <w:r w:rsidRPr="00FC23A5">
        <w:t>count_of_</w:t>
      </w:r>
      <w:proofErr w:type="gramStart"/>
      <w:r w:rsidRPr="00FC23A5">
        <w:t>bin</w:t>
      </w:r>
      <w:proofErr w:type="spellEnd"/>
      <w:r w:rsidRPr="00FC23A5">
        <w:t>;</w:t>
      </w:r>
      <w:proofErr w:type="gramEnd"/>
    </w:p>
    <w:p w14:paraId="02C32DC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14C10D2F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4D237348" w14:textId="77777777" w:rsidR="00FC23A5" w:rsidRPr="00FC23A5" w:rsidRDefault="00FC23A5" w:rsidP="0075346D">
      <w:pPr>
        <w:pStyle w:val="af"/>
      </w:pPr>
    </w:p>
    <w:p w14:paraId="640A6C44" w14:textId="77777777" w:rsidR="00FC23A5" w:rsidRPr="00FC23A5" w:rsidRDefault="00FC23A5" w:rsidP="0075346D">
      <w:pPr>
        <w:pStyle w:val="af"/>
      </w:pPr>
      <w:r w:rsidRPr="00FC23A5">
        <w:tab/>
        <w:t>free(</w:t>
      </w:r>
      <w:proofErr w:type="spellStart"/>
      <w:r w:rsidRPr="00FC23A5">
        <w:t>symbols_from_file</w:t>
      </w:r>
      <w:proofErr w:type="spellEnd"/>
      <w:proofErr w:type="gramStart"/>
      <w:r w:rsidRPr="00FC23A5">
        <w:t>);</w:t>
      </w:r>
      <w:proofErr w:type="gramEnd"/>
    </w:p>
    <w:p w14:paraId="7EE8681B" w14:textId="77777777" w:rsidR="00FC23A5" w:rsidRPr="00FC23A5" w:rsidRDefault="00FC23A5" w:rsidP="0075346D">
      <w:pPr>
        <w:pStyle w:val="af"/>
      </w:pPr>
      <w:r w:rsidRPr="00FC23A5">
        <w:t>}</w:t>
      </w:r>
    </w:p>
    <w:p w14:paraId="34EEDA3B" w14:textId="77777777" w:rsidR="00FC23A5" w:rsidRPr="00FC23A5" w:rsidRDefault="00FC23A5" w:rsidP="0075346D">
      <w:pPr>
        <w:pStyle w:val="af"/>
      </w:pPr>
    </w:p>
    <w:p w14:paraId="4A36DE2D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FanoEncod</w:t>
      </w:r>
      <w:proofErr w:type="spellEnd"/>
      <w:r w:rsidRPr="00FC23A5">
        <w:t>(</w:t>
      </w:r>
      <w:proofErr w:type="gramEnd"/>
      <w:r w:rsidRPr="00FC23A5">
        <w:t xml:space="preserve">char* </w:t>
      </w:r>
      <w:proofErr w:type="spellStart"/>
      <w:r w:rsidRPr="00FC23A5">
        <w:t>file_in</w:t>
      </w:r>
      <w:proofErr w:type="spellEnd"/>
      <w:r w:rsidRPr="00FC23A5">
        <w:t xml:space="preserve">, char* </w:t>
      </w:r>
      <w:proofErr w:type="spellStart"/>
      <w:r w:rsidRPr="00FC23A5">
        <w:t>file_out</w:t>
      </w:r>
      <w:proofErr w:type="spellEnd"/>
      <w:r w:rsidRPr="00FC23A5">
        <w:t>)</w:t>
      </w:r>
    </w:p>
    <w:p w14:paraId="35F64EE6" w14:textId="77777777" w:rsidR="00FC23A5" w:rsidRPr="00FC23A5" w:rsidRDefault="00FC23A5" w:rsidP="0075346D">
      <w:pPr>
        <w:pStyle w:val="af"/>
      </w:pPr>
      <w:r w:rsidRPr="00FC23A5">
        <w:t>{</w:t>
      </w:r>
    </w:p>
    <w:p w14:paraId="453D8C45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</w:t>
      </w:r>
      <w:proofErr w:type="spellStart"/>
      <w:r w:rsidRPr="00FC23A5">
        <w:t>file_in</w:t>
      </w:r>
      <w:proofErr w:type="spellEnd"/>
      <w:r w:rsidRPr="00FC23A5">
        <w:t xml:space="preserve"> %s\</w:t>
      </w:r>
      <w:proofErr w:type="spellStart"/>
      <w:r w:rsidRPr="00FC23A5">
        <w:t>tfile_out</w:t>
      </w:r>
      <w:proofErr w:type="spellEnd"/>
      <w:r w:rsidRPr="00FC23A5">
        <w:t xml:space="preserve"> %s\n", </w:t>
      </w:r>
      <w:proofErr w:type="spellStart"/>
      <w:r w:rsidRPr="00FC23A5">
        <w:t>file_in</w:t>
      </w:r>
      <w:proofErr w:type="spellEnd"/>
      <w:r w:rsidRPr="00FC23A5">
        <w:t xml:space="preserve">, </w:t>
      </w:r>
      <w:proofErr w:type="spellStart"/>
      <w:r w:rsidRPr="00FC23A5">
        <w:t>file_out</w:t>
      </w:r>
      <w:proofErr w:type="spellEnd"/>
      <w:r w:rsidRPr="00FC23A5">
        <w:t>);</w:t>
      </w:r>
    </w:p>
    <w:p w14:paraId="653B0E2D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text_size_for_report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259BCFC2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enum</w:t>
      </w:r>
      <w:proofErr w:type="spellEnd"/>
      <w:r w:rsidRPr="00FC23A5">
        <w:t xml:space="preserve"> FILES f1 = ERROR, f2 = </w:t>
      </w:r>
      <w:proofErr w:type="gramStart"/>
      <w:r w:rsidRPr="00FC23A5">
        <w:t>ERROR;  /</w:t>
      </w:r>
      <w:proofErr w:type="gramEnd"/>
      <w:r w:rsidRPr="00FC23A5">
        <w:t>/</w:t>
      </w:r>
      <w:r w:rsidRPr="00FC23A5">
        <w:rPr>
          <w:lang w:val="ru-RU"/>
        </w:rPr>
        <w:t>для</w:t>
      </w:r>
      <w:r w:rsidRPr="00FC23A5">
        <w:t xml:space="preserve"> </w:t>
      </w:r>
      <w:r w:rsidRPr="00FC23A5">
        <w:rPr>
          <w:lang w:val="ru-RU"/>
        </w:rPr>
        <w:t>хранения</w:t>
      </w:r>
      <w:r w:rsidRPr="00FC23A5">
        <w:t xml:space="preserve"> </w:t>
      </w:r>
      <w:r w:rsidRPr="00FC23A5">
        <w:rPr>
          <w:lang w:val="ru-RU"/>
        </w:rPr>
        <w:t>расширения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657DFF2B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proofErr w:type="spellStart"/>
      <w:r w:rsidRPr="00FC23A5">
        <w:rPr>
          <w:lang w:val="ru-RU"/>
        </w:rPr>
        <w:t>int</w:t>
      </w:r>
      <w:proofErr w:type="spellEnd"/>
      <w:r w:rsidRPr="00FC23A5">
        <w:rPr>
          <w:lang w:val="ru-RU"/>
        </w:rPr>
        <w:t xml:space="preserve"> </w:t>
      </w:r>
      <w:proofErr w:type="spellStart"/>
      <w:r w:rsidRPr="00FC23A5">
        <w:rPr>
          <w:lang w:val="ru-RU"/>
        </w:rPr>
        <w:t>count_of_name</w:t>
      </w:r>
      <w:proofErr w:type="spellEnd"/>
      <w:r w:rsidRPr="00FC23A5">
        <w:rPr>
          <w:lang w:val="ru-RU"/>
        </w:rPr>
        <w:t xml:space="preserve"> = 0; //для передачи другой переменной имени входного файла, чтобы при перезаписи исходника не портить переменную</w:t>
      </w:r>
    </w:p>
    <w:p w14:paraId="2DB30F94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t>while (</w:t>
      </w:r>
      <w:proofErr w:type="spellStart"/>
      <w:r w:rsidRPr="00FC23A5">
        <w:t>file_in</w:t>
      </w:r>
      <w:proofErr w:type="spellEnd"/>
      <w:r w:rsidRPr="00FC23A5">
        <w:t>[</w:t>
      </w:r>
      <w:proofErr w:type="spellStart"/>
      <w:r w:rsidRPr="00FC23A5">
        <w:t>count_of_name</w:t>
      </w:r>
      <w:proofErr w:type="spellEnd"/>
      <w:proofErr w:type="gramStart"/>
      <w:r w:rsidRPr="00FC23A5">
        <w:t>] !</w:t>
      </w:r>
      <w:proofErr w:type="gramEnd"/>
      <w:r w:rsidRPr="00FC23A5">
        <w:t xml:space="preserve">= </w:t>
      </w:r>
      <w:r w:rsidRPr="00FC23A5">
        <w:rPr>
          <w:lang w:val="ru-RU"/>
        </w:rPr>
        <w:t>'\0') //сколько символов в имени файла</w:t>
      </w:r>
    </w:p>
    <w:p w14:paraId="49697D60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>{</w:t>
      </w:r>
    </w:p>
    <w:p w14:paraId="6EFBB93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++</w:t>
      </w:r>
      <w:proofErr w:type="spellStart"/>
      <w:r w:rsidRPr="00FC23A5">
        <w:t>count_of_</w:t>
      </w:r>
      <w:proofErr w:type="gramStart"/>
      <w:r w:rsidRPr="00FC23A5">
        <w:t>name</w:t>
      </w:r>
      <w:proofErr w:type="spellEnd"/>
      <w:r w:rsidRPr="00FC23A5">
        <w:t>;</w:t>
      </w:r>
      <w:proofErr w:type="gramEnd"/>
    </w:p>
    <w:p w14:paraId="49FC8D87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78CE5047" w14:textId="77777777" w:rsidR="00FC23A5" w:rsidRPr="00FC23A5" w:rsidRDefault="00FC23A5" w:rsidP="0075346D">
      <w:pPr>
        <w:pStyle w:val="af"/>
      </w:pPr>
      <w:r w:rsidRPr="00FC23A5">
        <w:tab/>
        <w:t xml:space="preserve">char* </w:t>
      </w:r>
      <w:proofErr w:type="spellStart"/>
      <w:r w:rsidRPr="00FC23A5">
        <w:t>new_name</w:t>
      </w:r>
      <w:proofErr w:type="spellEnd"/>
      <w:r w:rsidRPr="00FC23A5">
        <w:t xml:space="preserve"> = (char</w:t>
      </w:r>
      <w:proofErr w:type="gramStart"/>
      <w:r w:rsidRPr="00FC23A5">
        <w:t>*)malloc</w:t>
      </w:r>
      <w:proofErr w:type="gramEnd"/>
      <w:r w:rsidRPr="00FC23A5">
        <w:t>(</w:t>
      </w:r>
      <w:proofErr w:type="spellStart"/>
      <w:r w:rsidRPr="00FC23A5">
        <w:t>count_of_name</w:t>
      </w:r>
      <w:proofErr w:type="spellEnd"/>
      <w:r w:rsidRPr="00FC23A5">
        <w:t xml:space="preserve"> * </w:t>
      </w:r>
      <w:proofErr w:type="spellStart"/>
      <w:r w:rsidRPr="00FC23A5">
        <w:t>sizeof</w:t>
      </w:r>
      <w:proofErr w:type="spellEnd"/>
      <w:r w:rsidRPr="00FC23A5">
        <w:t>(char));</w:t>
      </w:r>
    </w:p>
    <w:p w14:paraId="1DEAA4A3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new_name</w:t>
      </w:r>
      <w:proofErr w:type="spellEnd"/>
      <w:r w:rsidRPr="00FC23A5">
        <w:t xml:space="preserve"> == NULL) 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"no memory!");</w:t>
      </w:r>
    </w:p>
    <w:p w14:paraId="4DBAC9F8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strcpy</w:t>
      </w:r>
      <w:proofErr w:type="spellEnd"/>
      <w:r w:rsidRPr="00FC23A5">
        <w:t>(</w:t>
      </w:r>
      <w:proofErr w:type="spellStart"/>
      <w:proofErr w:type="gramEnd"/>
      <w:r w:rsidRPr="00FC23A5">
        <w:t>new_name</w:t>
      </w:r>
      <w:proofErr w:type="spellEnd"/>
      <w:r w:rsidRPr="00FC23A5">
        <w:t xml:space="preserve">, </w:t>
      </w:r>
      <w:proofErr w:type="spellStart"/>
      <w:r w:rsidRPr="00FC23A5">
        <w:t>file_in</w:t>
      </w:r>
      <w:proofErr w:type="spellEnd"/>
      <w:r w:rsidRPr="00FC23A5">
        <w:t>);//</w:t>
      </w:r>
      <w:r w:rsidRPr="00FC23A5">
        <w:rPr>
          <w:lang w:val="ru-RU"/>
        </w:rPr>
        <w:t>копируем</w:t>
      </w:r>
      <w:r w:rsidRPr="00FC23A5">
        <w:t xml:space="preserve"> </w:t>
      </w:r>
      <w:r w:rsidRPr="00FC23A5">
        <w:rPr>
          <w:lang w:val="ru-RU"/>
        </w:rPr>
        <w:t>название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11E3173F" w14:textId="77777777" w:rsidR="00FC23A5" w:rsidRPr="00FC23A5" w:rsidRDefault="00FC23A5" w:rsidP="0075346D">
      <w:pPr>
        <w:pStyle w:val="af"/>
      </w:pPr>
    </w:p>
    <w:p w14:paraId="4FFF91CB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//далее имена двух файлов проверяются на расширение.</w:t>
      </w:r>
    </w:p>
    <w:p w14:paraId="1A8904A5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 xml:space="preserve">//если первый придет файл </w:t>
      </w:r>
      <w:proofErr w:type="spellStart"/>
      <w:r w:rsidRPr="00FC23A5">
        <w:rPr>
          <w:lang w:val="ru-RU"/>
        </w:rPr>
        <w:t>doc</w:t>
      </w:r>
      <w:proofErr w:type="spellEnd"/>
      <w:r w:rsidRPr="00FC23A5">
        <w:rPr>
          <w:lang w:val="ru-RU"/>
        </w:rPr>
        <w:t>, нужно переписать его в текстовый. остальные вариации файлов приведут к ошибке</w:t>
      </w:r>
    </w:p>
    <w:p w14:paraId="1583F700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 xml:space="preserve">f1 = </w:t>
      </w:r>
      <w:proofErr w:type="spellStart"/>
      <w:r w:rsidRPr="00FC23A5">
        <w:t>WhatFile</w:t>
      </w:r>
      <w:proofErr w:type="spellEnd"/>
      <w:r w:rsidRPr="00FC23A5">
        <w:t>(</w:t>
      </w:r>
      <w:proofErr w:type="spellStart"/>
      <w:r w:rsidRPr="00FC23A5">
        <w:t>new_name</w:t>
      </w:r>
      <w:proofErr w:type="spellEnd"/>
      <w:proofErr w:type="gramStart"/>
      <w:r w:rsidRPr="00FC23A5">
        <w:t>);</w:t>
      </w:r>
      <w:proofErr w:type="gramEnd"/>
    </w:p>
    <w:p w14:paraId="02A7724D" w14:textId="77777777" w:rsidR="00FC23A5" w:rsidRPr="00FC23A5" w:rsidRDefault="00FC23A5" w:rsidP="0075346D">
      <w:pPr>
        <w:pStyle w:val="af"/>
      </w:pPr>
      <w:r w:rsidRPr="00FC23A5">
        <w:tab/>
        <w:t xml:space="preserve">f2 = </w:t>
      </w:r>
      <w:proofErr w:type="spellStart"/>
      <w:r w:rsidRPr="00FC23A5">
        <w:t>WhatFile</w:t>
      </w:r>
      <w:proofErr w:type="spellEnd"/>
      <w:r w:rsidRPr="00FC23A5">
        <w:t>(</w:t>
      </w:r>
      <w:proofErr w:type="spellStart"/>
      <w:r w:rsidRPr="00FC23A5">
        <w:t>file_out</w:t>
      </w:r>
      <w:proofErr w:type="spellEnd"/>
      <w:proofErr w:type="gramStart"/>
      <w:r w:rsidRPr="00FC23A5">
        <w:t>);</w:t>
      </w:r>
      <w:proofErr w:type="gramEnd"/>
    </w:p>
    <w:p w14:paraId="6CD8A965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textSize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4EE77517" w14:textId="77777777" w:rsidR="00FC23A5" w:rsidRPr="00FC23A5" w:rsidRDefault="00FC23A5" w:rsidP="0075346D">
      <w:pPr>
        <w:pStyle w:val="af"/>
      </w:pPr>
      <w:r w:rsidRPr="00FC23A5">
        <w:lastRenderedPageBreak/>
        <w:tab/>
        <w:t>if (f1 == TEXT &amp;&amp; f2 == TEXT)</w:t>
      </w:r>
    </w:p>
    <w:p w14:paraId="2083C567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7A38D64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r w:rsidRPr="00FC23A5">
        <w:t>printf</w:t>
      </w:r>
      <w:proofErr w:type="spellEnd"/>
      <w:r w:rsidRPr="00FC23A5">
        <w:t>("TXT\n"); ////</w:t>
      </w:r>
      <w:r w:rsidRPr="00FC23A5">
        <w:rPr>
          <w:lang w:val="ru-RU"/>
        </w:rPr>
        <w:t>для</w:t>
      </w:r>
      <w:r w:rsidRPr="00FC23A5">
        <w:t xml:space="preserve"> </w:t>
      </w:r>
      <w:r w:rsidRPr="00FC23A5">
        <w:rPr>
          <w:lang w:val="ru-RU"/>
        </w:rPr>
        <w:t>отладки</w:t>
      </w:r>
    </w:p>
    <w:p w14:paraId="71818E8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textSize</w:t>
      </w:r>
      <w:proofErr w:type="spellEnd"/>
      <w:r w:rsidRPr="00FC23A5">
        <w:t xml:space="preserve"> = </w:t>
      </w:r>
      <w:proofErr w:type="spellStart"/>
      <w:r w:rsidRPr="00FC23A5">
        <w:t>TXTSize</w:t>
      </w:r>
      <w:proofErr w:type="spellEnd"/>
      <w:r w:rsidRPr="00FC23A5">
        <w:t>(</w:t>
      </w:r>
      <w:proofErr w:type="spellStart"/>
      <w:r w:rsidRPr="00FC23A5">
        <w:t>new_name</w:t>
      </w:r>
      <w:proofErr w:type="spellEnd"/>
      <w:proofErr w:type="gramStart"/>
      <w:r w:rsidRPr="00FC23A5">
        <w:t>);</w:t>
      </w:r>
      <w:proofErr w:type="gramEnd"/>
    </w:p>
    <w:p w14:paraId="1244B891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71695416" w14:textId="77777777" w:rsidR="00FC23A5" w:rsidRPr="00FC23A5" w:rsidRDefault="00FC23A5" w:rsidP="0075346D">
      <w:pPr>
        <w:pStyle w:val="af"/>
      </w:pPr>
      <w:r w:rsidRPr="00FC23A5">
        <w:tab/>
        <w:t>else if (f1 == BIN &amp;&amp; f2 == TEXT)</w:t>
      </w:r>
    </w:p>
    <w:p w14:paraId="70CBBFC8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53895C2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r w:rsidRPr="00FC23A5">
        <w:t>printf</w:t>
      </w:r>
      <w:proofErr w:type="spellEnd"/>
      <w:r w:rsidRPr="00FC23A5">
        <w:t xml:space="preserve">("DOC\n"); /// </w:t>
      </w:r>
      <w:r w:rsidRPr="00FC23A5">
        <w:rPr>
          <w:lang w:val="ru-RU"/>
        </w:rPr>
        <w:t>для</w:t>
      </w:r>
      <w:r w:rsidRPr="00FC23A5">
        <w:t xml:space="preserve"> </w:t>
      </w:r>
      <w:r w:rsidRPr="00FC23A5">
        <w:rPr>
          <w:lang w:val="ru-RU"/>
        </w:rPr>
        <w:t>отладки</w:t>
      </w:r>
    </w:p>
    <w:p w14:paraId="57A1582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textSize</w:t>
      </w:r>
      <w:proofErr w:type="spellEnd"/>
      <w:r w:rsidRPr="00FC23A5">
        <w:t xml:space="preserve"> = </w:t>
      </w:r>
      <w:proofErr w:type="spellStart"/>
      <w:r w:rsidRPr="00FC23A5">
        <w:t>DocToText</w:t>
      </w:r>
      <w:proofErr w:type="spellEnd"/>
      <w:r w:rsidRPr="00FC23A5">
        <w:t>(</w:t>
      </w:r>
      <w:proofErr w:type="spellStart"/>
      <w:r w:rsidRPr="00FC23A5">
        <w:t>new_name</w:t>
      </w:r>
      <w:proofErr w:type="spellEnd"/>
      <w:r w:rsidRPr="00FC23A5">
        <w:t>); //</w:t>
      </w:r>
      <w:r w:rsidRPr="00FC23A5">
        <w:rPr>
          <w:lang w:val="ru-RU"/>
        </w:rPr>
        <w:t>копирование</w:t>
      </w:r>
      <w:r w:rsidRPr="00FC23A5">
        <w:t xml:space="preserve"> </w:t>
      </w:r>
      <w:r w:rsidRPr="00FC23A5">
        <w:rPr>
          <w:lang w:val="ru-RU"/>
        </w:rPr>
        <w:t>текста</w:t>
      </w:r>
      <w:r w:rsidRPr="00FC23A5">
        <w:t xml:space="preserve"> </w:t>
      </w:r>
      <w:r w:rsidRPr="00FC23A5">
        <w:rPr>
          <w:lang w:val="ru-RU"/>
        </w:rPr>
        <w:t>из</w:t>
      </w:r>
      <w:r w:rsidRPr="00FC23A5">
        <w:t xml:space="preserve"> doc </w:t>
      </w:r>
      <w:r w:rsidRPr="00FC23A5">
        <w:rPr>
          <w:lang w:val="ru-RU"/>
        </w:rPr>
        <w:t>в</w:t>
      </w:r>
      <w:r w:rsidRPr="00FC23A5">
        <w:t xml:space="preserve"> txt</w:t>
      </w:r>
    </w:p>
    <w:p w14:paraId="63BFA00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r w:rsidRPr="00FC23A5">
        <w:t>printf</w:t>
      </w:r>
      <w:proofErr w:type="spellEnd"/>
      <w:r w:rsidRPr="00FC23A5">
        <w:t>("</w:t>
      </w:r>
      <w:proofErr w:type="spellStart"/>
      <w:r w:rsidRPr="00FC23A5">
        <w:t>qwer</w:t>
      </w:r>
      <w:proofErr w:type="spellEnd"/>
      <w:r w:rsidRPr="00FC23A5">
        <w:t>\n"</w:t>
      </w:r>
      <w:proofErr w:type="gramStart"/>
      <w:r w:rsidRPr="00FC23A5">
        <w:t>);</w:t>
      </w:r>
      <w:proofErr w:type="gramEnd"/>
    </w:p>
    <w:p w14:paraId="496B9199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3EBD7EFD" w14:textId="77777777" w:rsidR="00FC23A5" w:rsidRPr="00FC23A5" w:rsidRDefault="00FC23A5" w:rsidP="0075346D">
      <w:pPr>
        <w:pStyle w:val="af"/>
      </w:pPr>
      <w:r w:rsidRPr="00FC23A5">
        <w:tab/>
        <w:t>else if (f1 == EXE &amp;&amp; f2 == TEXT)</w:t>
      </w:r>
    </w:p>
    <w:p w14:paraId="06BD72AD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2CE5044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r w:rsidRPr="00FC23A5">
        <w:t>printf</w:t>
      </w:r>
      <w:proofErr w:type="spellEnd"/>
      <w:r w:rsidRPr="00FC23A5">
        <w:t xml:space="preserve">("EXE\n"); /// </w:t>
      </w:r>
      <w:r w:rsidRPr="00FC23A5">
        <w:rPr>
          <w:lang w:val="ru-RU"/>
        </w:rPr>
        <w:t>для</w:t>
      </w:r>
      <w:r w:rsidRPr="00FC23A5">
        <w:t xml:space="preserve"> </w:t>
      </w:r>
      <w:r w:rsidRPr="00FC23A5">
        <w:rPr>
          <w:lang w:val="ru-RU"/>
        </w:rPr>
        <w:t>отладки</w:t>
      </w:r>
    </w:p>
    <w:p w14:paraId="68E10E4C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textSize</w:t>
      </w:r>
      <w:proofErr w:type="spellEnd"/>
      <w:r w:rsidRPr="00FC23A5">
        <w:t xml:space="preserve"> = </w:t>
      </w:r>
      <w:proofErr w:type="spellStart"/>
      <w:r w:rsidRPr="00FC23A5">
        <w:t>ExeToText</w:t>
      </w:r>
      <w:proofErr w:type="spellEnd"/>
      <w:r w:rsidRPr="00FC23A5">
        <w:t>(</w:t>
      </w:r>
      <w:proofErr w:type="spellStart"/>
      <w:r w:rsidRPr="00FC23A5">
        <w:t>new_name</w:t>
      </w:r>
      <w:proofErr w:type="spellEnd"/>
      <w:r w:rsidRPr="00FC23A5">
        <w:t>); //</w:t>
      </w:r>
      <w:r w:rsidRPr="00FC23A5">
        <w:rPr>
          <w:lang w:val="ru-RU"/>
        </w:rPr>
        <w:t>копирование</w:t>
      </w:r>
      <w:r w:rsidRPr="00FC23A5">
        <w:t xml:space="preserve"> </w:t>
      </w:r>
      <w:r w:rsidRPr="00FC23A5">
        <w:rPr>
          <w:lang w:val="ru-RU"/>
        </w:rPr>
        <w:t>текста</w:t>
      </w:r>
      <w:r w:rsidRPr="00FC23A5">
        <w:t xml:space="preserve"> </w:t>
      </w:r>
      <w:r w:rsidRPr="00FC23A5">
        <w:rPr>
          <w:lang w:val="ru-RU"/>
        </w:rPr>
        <w:t>из</w:t>
      </w:r>
      <w:r w:rsidRPr="00FC23A5">
        <w:t xml:space="preserve"> exe </w:t>
      </w:r>
      <w:r w:rsidRPr="00FC23A5">
        <w:rPr>
          <w:lang w:val="ru-RU"/>
        </w:rPr>
        <w:t>в</w:t>
      </w:r>
      <w:r w:rsidRPr="00FC23A5">
        <w:t xml:space="preserve"> txt</w:t>
      </w:r>
    </w:p>
    <w:p w14:paraId="1CEE6DE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gramStart"/>
      <w:r w:rsidRPr="00FC23A5">
        <w:t>rename(</w:t>
      </w:r>
      <w:proofErr w:type="spellStart"/>
      <w:proofErr w:type="gramEnd"/>
      <w:r w:rsidRPr="00FC23A5">
        <w:t>file_in</w:t>
      </w:r>
      <w:proofErr w:type="spellEnd"/>
      <w:r w:rsidRPr="00FC23A5">
        <w:t>, "1.txt");</w:t>
      </w:r>
    </w:p>
    <w:p w14:paraId="01FAE6C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//if (</w:t>
      </w:r>
      <w:proofErr w:type="gramStart"/>
      <w:r w:rsidRPr="00FC23A5">
        <w:t>rename(</w:t>
      </w:r>
      <w:proofErr w:type="spellStart"/>
      <w:proofErr w:type="gramEnd"/>
      <w:r w:rsidRPr="00FC23A5">
        <w:t>file_in</w:t>
      </w:r>
      <w:proofErr w:type="spellEnd"/>
      <w:r w:rsidRPr="00FC23A5">
        <w:t xml:space="preserve">, "1.txt") == 0)            // </w:t>
      </w:r>
      <w:r w:rsidRPr="00FC23A5">
        <w:rPr>
          <w:lang w:val="ru-RU"/>
        </w:rPr>
        <w:t>переименование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1174FC9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 "</w:t>
      </w:r>
      <w:proofErr w:type="gramEnd"/>
      <w:r w:rsidRPr="00FC23A5">
        <w:t>File was renamed. Good\n"</w:t>
      </w:r>
      <w:proofErr w:type="gramStart"/>
      <w:r w:rsidRPr="00FC23A5">
        <w:t>);</w:t>
      </w:r>
      <w:proofErr w:type="gramEnd"/>
    </w:p>
    <w:p w14:paraId="500A4C6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//else</w:t>
      </w:r>
    </w:p>
    <w:p w14:paraId="3622C4D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//{</w:t>
      </w:r>
    </w:p>
    <w:p w14:paraId="6EE664B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"Invalid file name!\n");</w:t>
      </w:r>
    </w:p>
    <w:p w14:paraId="17B3917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r w:rsidRPr="00FC23A5">
        <w:tab/>
      </w:r>
      <w:proofErr w:type="gramStart"/>
      <w:r w:rsidRPr="00FC23A5">
        <w:t>exit(</w:t>
      </w:r>
      <w:proofErr w:type="gramEnd"/>
      <w:r w:rsidRPr="00FC23A5">
        <w:t>-1);</w:t>
      </w:r>
    </w:p>
    <w:p w14:paraId="5EDF2304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//}</w:t>
      </w:r>
    </w:p>
    <w:p w14:paraId="314F4C8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</w:p>
    <w:p w14:paraId="4A37F5D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proofErr w:type="gramStart"/>
      <w:r w:rsidRPr="00FC23A5">
        <w:t>strcpy</w:t>
      </w:r>
      <w:proofErr w:type="spellEnd"/>
      <w:r w:rsidRPr="00FC23A5">
        <w:t>(</w:t>
      </w:r>
      <w:proofErr w:type="spellStart"/>
      <w:proofErr w:type="gramEnd"/>
      <w:r w:rsidRPr="00FC23A5">
        <w:t>new_name</w:t>
      </w:r>
      <w:proofErr w:type="spellEnd"/>
      <w:r w:rsidRPr="00FC23A5">
        <w:t>, "1.txt");</w:t>
      </w:r>
    </w:p>
    <w:p w14:paraId="5FDE28C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r w:rsidRPr="00FC23A5">
        <w:t>printf</w:t>
      </w:r>
      <w:proofErr w:type="spellEnd"/>
      <w:r w:rsidRPr="00FC23A5">
        <w:t>("okey\n"</w:t>
      </w:r>
      <w:proofErr w:type="gramStart"/>
      <w:r w:rsidRPr="00FC23A5">
        <w:t>);</w:t>
      </w:r>
      <w:proofErr w:type="gramEnd"/>
    </w:p>
    <w:p w14:paraId="68CFD3BA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07FA7A90" w14:textId="77777777" w:rsidR="00FC23A5" w:rsidRPr="00FC23A5" w:rsidRDefault="00FC23A5" w:rsidP="0075346D">
      <w:pPr>
        <w:pStyle w:val="af"/>
      </w:pPr>
      <w:r w:rsidRPr="00FC23A5">
        <w:tab/>
        <w:t>else</w:t>
      </w:r>
    </w:p>
    <w:p w14:paraId="2F3CA0AF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43ED202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"Invalid file name!\n");</w:t>
      </w:r>
    </w:p>
    <w:p w14:paraId="7AF77C6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gramStart"/>
      <w:r w:rsidRPr="00FC23A5">
        <w:t>exit(</w:t>
      </w:r>
      <w:proofErr w:type="gramEnd"/>
      <w:r w:rsidRPr="00FC23A5">
        <w:t>-1);</w:t>
      </w:r>
    </w:p>
    <w:p w14:paraId="036CDF34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02BB8890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text_size_for_report</w:t>
      </w:r>
      <w:proofErr w:type="spellEnd"/>
      <w:r w:rsidRPr="00FC23A5">
        <w:t xml:space="preserve"> = </w:t>
      </w:r>
      <w:proofErr w:type="spellStart"/>
      <w:proofErr w:type="gramStart"/>
      <w:r w:rsidRPr="00FC23A5">
        <w:t>textSize</w:t>
      </w:r>
      <w:proofErr w:type="spellEnd"/>
      <w:r w:rsidRPr="00FC23A5">
        <w:t>;</w:t>
      </w:r>
      <w:proofErr w:type="gramEnd"/>
    </w:p>
    <w:p w14:paraId="6F72B867" w14:textId="77777777" w:rsidR="00FC23A5" w:rsidRPr="00FC23A5" w:rsidRDefault="00FC23A5" w:rsidP="0075346D">
      <w:pPr>
        <w:pStyle w:val="af"/>
      </w:pPr>
    </w:p>
    <w:p w14:paraId="1F193B30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rPr>
          <w:lang w:val="ru-RU"/>
        </w:rPr>
        <w:t>открытие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26005CE8" w14:textId="77777777" w:rsidR="00FC23A5" w:rsidRPr="00FC23A5" w:rsidRDefault="00FC23A5" w:rsidP="0075346D">
      <w:pPr>
        <w:pStyle w:val="af"/>
      </w:pPr>
      <w:r w:rsidRPr="00FC23A5">
        <w:tab/>
        <w:t xml:space="preserve">FILE* </w:t>
      </w:r>
      <w:proofErr w:type="spellStart"/>
      <w:r w:rsidRPr="00FC23A5">
        <w:t>f_in</w:t>
      </w:r>
      <w:proofErr w:type="spellEnd"/>
      <w:r w:rsidRPr="00FC23A5">
        <w:t xml:space="preserve">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new_name</w:t>
      </w:r>
      <w:proofErr w:type="spellEnd"/>
      <w:r w:rsidRPr="00FC23A5">
        <w:t>, "r");</w:t>
      </w:r>
    </w:p>
    <w:p w14:paraId="76F8FA28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proofErr w:type="spellStart"/>
      <w:r w:rsidRPr="00FC23A5">
        <w:rPr>
          <w:lang w:val="ru-RU"/>
        </w:rPr>
        <w:t>if</w:t>
      </w:r>
      <w:proofErr w:type="spellEnd"/>
      <w:r w:rsidRPr="00FC23A5">
        <w:rPr>
          <w:lang w:val="ru-RU"/>
        </w:rPr>
        <w:t xml:space="preserve"> </w:t>
      </w:r>
      <w:proofErr w:type="gramStart"/>
      <w:r w:rsidRPr="00FC23A5">
        <w:rPr>
          <w:lang w:val="ru-RU"/>
        </w:rPr>
        <w:t>(!</w:t>
      </w:r>
      <w:proofErr w:type="spellStart"/>
      <w:r w:rsidRPr="00FC23A5">
        <w:rPr>
          <w:lang w:val="ru-RU"/>
        </w:rPr>
        <w:t>f</w:t>
      </w:r>
      <w:proofErr w:type="gramEnd"/>
      <w:r w:rsidRPr="00FC23A5">
        <w:rPr>
          <w:lang w:val="ru-RU"/>
        </w:rPr>
        <w:t>_in</w:t>
      </w:r>
      <w:proofErr w:type="spellEnd"/>
      <w:r w:rsidRPr="00FC23A5">
        <w:rPr>
          <w:lang w:val="ru-RU"/>
        </w:rPr>
        <w:t>)</w:t>
      </w:r>
      <w:proofErr w:type="spellStart"/>
      <w:r w:rsidRPr="00FC23A5">
        <w:rPr>
          <w:lang w:val="ru-RU"/>
        </w:rPr>
        <w:t>FileError</w:t>
      </w:r>
      <w:proofErr w:type="spellEnd"/>
      <w:r w:rsidRPr="00FC23A5">
        <w:rPr>
          <w:lang w:val="ru-RU"/>
        </w:rPr>
        <w:t>();</w:t>
      </w:r>
    </w:p>
    <w:p w14:paraId="48A1D47B" w14:textId="77777777" w:rsidR="00FC23A5" w:rsidRPr="00FC23A5" w:rsidRDefault="00FC23A5" w:rsidP="0075346D">
      <w:pPr>
        <w:pStyle w:val="af"/>
        <w:rPr>
          <w:lang w:val="ru-RU"/>
        </w:rPr>
      </w:pPr>
    </w:p>
    <w:p w14:paraId="03614795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//подготовка к чтению входного файла</w:t>
      </w:r>
    </w:p>
    <w:p w14:paraId="4603CAE3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 xml:space="preserve">int </w:t>
      </w:r>
      <w:proofErr w:type="spellStart"/>
      <w:r w:rsidRPr="00FC23A5">
        <w:t>text_size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1A8B434E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alph_size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6BA1BCD5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alph</w:t>
      </w:r>
      <w:proofErr w:type="spellEnd"/>
      <w:r w:rsidRPr="00FC23A5">
        <w:t xml:space="preserve"> = (</w:t>
      </w:r>
      <w:proofErr w:type="spellStart"/>
      <w:r w:rsidRPr="00FC23A5">
        <w:t>SymbolData</w:t>
      </w:r>
      <w:proofErr w:type="spellEnd"/>
      <w:proofErr w:type="gramStart"/>
      <w:r w:rsidRPr="00FC23A5">
        <w:t>*)malloc</w:t>
      </w:r>
      <w:proofErr w:type="gramEnd"/>
      <w:r w:rsidRPr="00FC23A5">
        <w:t>(</w:t>
      </w:r>
      <w:proofErr w:type="spellStart"/>
      <w:r w:rsidRPr="00FC23A5">
        <w:t>sizeof</w:t>
      </w:r>
      <w:proofErr w:type="spellEnd"/>
      <w:r w:rsidRPr="00FC23A5">
        <w:t>(</w:t>
      </w:r>
      <w:proofErr w:type="spellStart"/>
      <w:r w:rsidRPr="00FC23A5">
        <w:t>SymbolData</w:t>
      </w:r>
      <w:proofErr w:type="spellEnd"/>
      <w:r w:rsidRPr="00FC23A5">
        <w:t>));</w:t>
      </w:r>
    </w:p>
    <w:p w14:paraId="36D62BBE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tmp</w:t>
      </w:r>
      <w:proofErr w:type="spellEnd"/>
      <w:r w:rsidRPr="00FC23A5">
        <w:t xml:space="preserve"> = </w:t>
      </w:r>
      <w:proofErr w:type="gramStart"/>
      <w:r w:rsidRPr="00FC23A5">
        <w:t>NULL;</w:t>
      </w:r>
      <w:proofErr w:type="gramEnd"/>
    </w:p>
    <w:p w14:paraId="5158F54F" w14:textId="77777777" w:rsidR="00FC23A5" w:rsidRPr="00FC23A5" w:rsidRDefault="00FC23A5" w:rsidP="0075346D">
      <w:pPr>
        <w:pStyle w:val="af"/>
      </w:pPr>
      <w:r w:rsidRPr="00FC23A5">
        <w:tab/>
        <w:t xml:space="preserve">char c = </w:t>
      </w:r>
      <w:proofErr w:type="gramStart"/>
      <w:r w:rsidRPr="00FC23A5">
        <w:t>0;</w:t>
      </w:r>
      <w:proofErr w:type="gramEnd"/>
    </w:p>
    <w:p w14:paraId="5CC7B702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proofErr w:type="spellStart"/>
      <w:r w:rsidRPr="00FC23A5">
        <w:rPr>
          <w:lang w:val="ru-RU"/>
        </w:rPr>
        <w:t>int</w:t>
      </w:r>
      <w:proofErr w:type="spellEnd"/>
      <w:r w:rsidRPr="00FC23A5">
        <w:rPr>
          <w:lang w:val="ru-RU"/>
        </w:rPr>
        <w:t xml:space="preserve"> k = 0;</w:t>
      </w:r>
    </w:p>
    <w:p w14:paraId="74C4A35C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 xml:space="preserve">//чтение </w:t>
      </w:r>
      <w:proofErr w:type="spellStart"/>
      <w:r w:rsidRPr="00FC23A5">
        <w:rPr>
          <w:lang w:val="ru-RU"/>
        </w:rPr>
        <w:t>тектового</w:t>
      </w:r>
      <w:proofErr w:type="spellEnd"/>
      <w:r w:rsidRPr="00FC23A5">
        <w:rPr>
          <w:lang w:val="ru-RU"/>
        </w:rPr>
        <w:t xml:space="preserve"> файла и создание алфавита</w:t>
      </w:r>
    </w:p>
    <w:p w14:paraId="36BC063F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>while (</w:t>
      </w:r>
      <w:proofErr w:type="gramStart"/>
      <w:r w:rsidRPr="00FC23A5">
        <w:t>(!</w:t>
      </w:r>
      <w:proofErr w:type="spellStart"/>
      <w:r w:rsidRPr="00FC23A5">
        <w:t>feof</w:t>
      </w:r>
      <w:proofErr w:type="spellEnd"/>
      <w:proofErr w:type="gramEnd"/>
      <w:r w:rsidRPr="00FC23A5">
        <w:t>(</w:t>
      </w:r>
      <w:proofErr w:type="spellStart"/>
      <w:r w:rsidRPr="00FC23A5">
        <w:t>f_in</w:t>
      </w:r>
      <w:proofErr w:type="spellEnd"/>
      <w:r w:rsidRPr="00FC23A5">
        <w:t xml:space="preserve">)) /*&amp;&amp; (c = </w:t>
      </w:r>
      <w:proofErr w:type="spellStart"/>
      <w:r w:rsidRPr="00FC23A5">
        <w:t>fgetc</w:t>
      </w:r>
      <w:proofErr w:type="spellEnd"/>
      <w:r w:rsidRPr="00FC23A5">
        <w:t>(</w:t>
      </w:r>
      <w:proofErr w:type="spellStart"/>
      <w:r w:rsidRPr="00FC23A5">
        <w:t>f_in</w:t>
      </w:r>
      <w:proofErr w:type="spellEnd"/>
      <w:r w:rsidRPr="00FC23A5">
        <w:t>)) &amp;&amp; (c != EOF)*/&amp;&amp;(</w:t>
      </w:r>
      <w:proofErr w:type="spellStart"/>
      <w:r w:rsidRPr="00FC23A5">
        <w:t>textSize</w:t>
      </w:r>
      <w:proofErr w:type="spellEnd"/>
      <w:r w:rsidRPr="00FC23A5">
        <w:t>!=0))</w:t>
      </w:r>
    </w:p>
    <w:p w14:paraId="6648623F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01EDF00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textSize</w:t>
      </w:r>
      <w:proofErr w:type="spellEnd"/>
      <w:r w:rsidRPr="00FC23A5">
        <w:t>-</w:t>
      </w:r>
      <w:proofErr w:type="gramStart"/>
      <w:r w:rsidRPr="00FC23A5">
        <w:t>-;</w:t>
      </w:r>
      <w:proofErr w:type="gramEnd"/>
    </w:p>
    <w:p w14:paraId="201E91B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text_size</w:t>
      </w:r>
      <w:proofErr w:type="spellEnd"/>
      <w:r w:rsidRPr="00FC23A5">
        <w:t>+</w:t>
      </w:r>
      <w:proofErr w:type="gramStart"/>
      <w:r w:rsidRPr="00FC23A5">
        <w:t>+;</w:t>
      </w:r>
      <w:proofErr w:type="gramEnd"/>
    </w:p>
    <w:p w14:paraId="4FC8EA6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c = </w:t>
      </w:r>
      <w:proofErr w:type="spellStart"/>
      <w:r w:rsidRPr="00FC23A5">
        <w:t>fgetc</w:t>
      </w:r>
      <w:proofErr w:type="spellEnd"/>
      <w:r w:rsidRPr="00FC23A5">
        <w:t>(</w:t>
      </w:r>
      <w:proofErr w:type="spellStart"/>
      <w:r w:rsidRPr="00FC23A5">
        <w:t>f_in</w:t>
      </w:r>
      <w:proofErr w:type="spellEnd"/>
      <w:proofErr w:type="gramStart"/>
      <w:r w:rsidRPr="00FC23A5">
        <w:t>);</w:t>
      </w:r>
      <w:proofErr w:type="gramEnd"/>
    </w:p>
    <w:p w14:paraId="69D568DA" w14:textId="77777777" w:rsidR="00FC23A5" w:rsidRPr="00FC23A5" w:rsidRDefault="00FC23A5" w:rsidP="0075346D">
      <w:pPr>
        <w:pStyle w:val="af"/>
      </w:pPr>
    </w:p>
    <w:p w14:paraId="3B24619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k = </w:t>
      </w:r>
      <w:proofErr w:type="spellStart"/>
      <w:proofErr w:type="gramStart"/>
      <w:r w:rsidRPr="00FC23A5">
        <w:t>StructStrstr</w:t>
      </w:r>
      <w:proofErr w:type="spellEnd"/>
      <w:r w:rsidRPr="00FC23A5">
        <w:t>(</w:t>
      </w:r>
      <w:proofErr w:type="gramEnd"/>
      <w:r w:rsidRPr="00FC23A5">
        <w:t xml:space="preserve">c, </w:t>
      </w:r>
      <w:proofErr w:type="spellStart"/>
      <w:r w:rsidRPr="00FC23A5">
        <w:t>alph</w:t>
      </w:r>
      <w:proofErr w:type="spellEnd"/>
      <w:r w:rsidRPr="00FC23A5">
        <w:t xml:space="preserve">, </w:t>
      </w:r>
      <w:proofErr w:type="spellStart"/>
      <w:r w:rsidRPr="00FC23A5">
        <w:t>alph_size</w:t>
      </w:r>
      <w:proofErr w:type="spellEnd"/>
      <w:r w:rsidRPr="00FC23A5">
        <w:t>);</w:t>
      </w:r>
    </w:p>
    <w:p w14:paraId="7DBFC081" w14:textId="77777777" w:rsidR="00FC23A5" w:rsidRPr="00FC23A5" w:rsidRDefault="00FC23A5" w:rsidP="0075346D">
      <w:pPr>
        <w:pStyle w:val="af"/>
      </w:pPr>
    </w:p>
    <w:p w14:paraId="404903FB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tab/>
      </w:r>
      <w:proofErr w:type="spellStart"/>
      <w:r w:rsidRPr="00FC23A5">
        <w:rPr>
          <w:lang w:val="ru-RU"/>
        </w:rPr>
        <w:t>if</w:t>
      </w:r>
      <w:proofErr w:type="spellEnd"/>
      <w:r w:rsidRPr="00FC23A5">
        <w:rPr>
          <w:lang w:val="ru-RU"/>
        </w:rPr>
        <w:t xml:space="preserve"> (</w:t>
      </w:r>
      <w:proofErr w:type="gramStart"/>
      <w:r w:rsidRPr="00FC23A5">
        <w:rPr>
          <w:lang w:val="ru-RU"/>
        </w:rPr>
        <w:t>k !</w:t>
      </w:r>
      <w:proofErr w:type="gramEnd"/>
      <w:r w:rsidRPr="00FC23A5">
        <w:rPr>
          <w:lang w:val="ru-RU"/>
        </w:rPr>
        <w:t>= NOTFOUND)//символ "с" уже есть в алфавите, добавляем единицу в счетчик</w:t>
      </w:r>
    </w:p>
    <w:p w14:paraId="4C2A9C69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  <w:t>{</w:t>
      </w:r>
    </w:p>
    <w:p w14:paraId="19BF3506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alph</w:t>
      </w:r>
      <w:proofErr w:type="spellEnd"/>
      <w:r w:rsidRPr="00FC23A5">
        <w:rPr>
          <w:lang w:val="ru-RU"/>
        </w:rPr>
        <w:t>[k</w:t>
      </w:r>
      <w:proofErr w:type="gramStart"/>
      <w:r w:rsidRPr="00FC23A5">
        <w:rPr>
          <w:lang w:val="ru-RU"/>
        </w:rPr>
        <w:t>].</w:t>
      </w:r>
      <w:proofErr w:type="spellStart"/>
      <w:r w:rsidRPr="00FC23A5">
        <w:rPr>
          <w:lang w:val="ru-RU"/>
        </w:rPr>
        <w:t>repetitions</w:t>
      </w:r>
      <w:proofErr w:type="spellEnd"/>
      <w:proofErr w:type="gramEnd"/>
      <w:r w:rsidRPr="00FC23A5">
        <w:rPr>
          <w:lang w:val="ru-RU"/>
        </w:rPr>
        <w:t>++;</w:t>
      </w:r>
    </w:p>
    <w:p w14:paraId="5761E897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  <w:t>}</w:t>
      </w:r>
    </w:p>
    <w:p w14:paraId="6224D8A6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else</w:t>
      </w:r>
      <w:proofErr w:type="spellEnd"/>
      <w:r w:rsidRPr="00FC23A5">
        <w:rPr>
          <w:lang w:val="ru-RU"/>
        </w:rPr>
        <w:t>//такого символа еще не было, записываем в алфавит</w:t>
      </w:r>
    </w:p>
    <w:p w14:paraId="3A983272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  <w:t>{</w:t>
      </w:r>
    </w:p>
    <w:p w14:paraId="7BD40698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alph_size</w:t>
      </w:r>
      <w:proofErr w:type="spellEnd"/>
      <w:r w:rsidRPr="00FC23A5">
        <w:rPr>
          <w:lang w:val="ru-RU"/>
        </w:rPr>
        <w:t>++;</w:t>
      </w:r>
    </w:p>
    <w:p w14:paraId="100DE47E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if</w:t>
      </w:r>
      <w:proofErr w:type="spellEnd"/>
      <w:r w:rsidRPr="00FC23A5">
        <w:rPr>
          <w:lang w:val="ru-RU"/>
        </w:rPr>
        <w:t xml:space="preserve"> ((</w:t>
      </w:r>
      <w:proofErr w:type="spellStart"/>
      <w:r w:rsidRPr="00FC23A5">
        <w:rPr>
          <w:lang w:val="ru-RU"/>
        </w:rPr>
        <w:t>tmp</w:t>
      </w:r>
      <w:proofErr w:type="spellEnd"/>
      <w:r w:rsidRPr="00FC23A5">
        <w:rPr>
          <w:lang w:val="ru-RU"/>
        </w:rPr>
        <w:t xml:space="preserve"> = (</w:t>
      </w:r>
      <w:proofErr w:type="spellStart"/>
      <w:r w:rsidRPr="00FC23A5">
        <w:rPr>
          <w:lang w:val="ru-RU"/>
        </w:rPr>
        <w:t>SymbolData</w:t>
      </w:r>
      <w:proofErr w:type="spellEnd"/>
      <w:proofErr w:type="gramStart"/>
      <w:r w:rsidRPr="00FC23A5">
        <w:rPr>
          <w:lang w:val="ru-RU"/>
        </w:rPr>
        <w:t>*)</w:t>
      </w:r>
      <w:proofErr w:type="spellStart"/>
      <w:r w:rsidRPr="00FC23A5">
        <w:rPr>
          <w:lang w:val="ru-RU"/>
        </w:rPr>
        <w:t>realloc</w:t>
      </w:r>
      <w:proofErr w:type="spellEnd"/>
      <w:proofErr w:type="gramEnd"/>
      <w:r w:rsidRPr="00FC23A5">
        <w:rPr>
          <w:lang w:val="ru-RU"/>
        </w:rPr>
        <w:t>(</w:t>
      </w:r>
      <w:proofErr w:type="spellStart"/>
      <w:r w:rsidRPr="00FC23A5">
        <w:rPr>
          <w:lang w:val="ru-RU"/>
        </w:rPr>
        <w:t>alph</w:t>
      </w:r>
      <w:proofErr w:type="spellEnd"/>
      <w:r w:rsidRPr="00FC23A5">
        <w:rPr>
          <w:lang w:val="ru-RU"/>
        </w:rPr>
        <w:t xml:space="preserve">, </w:t>
      </w:r>
      <w:proofErr w:type="spellStart"/>
      <w:r w:rsidRPr="00FC23A5">
        <w:rPr>
          <w:lang w:val="ru-RU"/>
        </w:rPr>
        <w:t>alph_size</w:t>
      </w:r>
      <w:proofErr w:type="spellEnd"/>
      <w:r w:rsidRPr="00FC23A5">
        <w:rPr>
          <w:lang w:val="ru-RU"/>
        </w:rPr>
        <w:t xml:space="preserve"> * </w:t>
      </w:r>
      <w:proofErr w:type="spellStart"/>
      <w:r w:rsidRPr="00FC23A5">
        <w:rPr>
          <w:lang w:val="ru-RU"/>
        </w:rPr>
        <w:t>sizeof</w:t>
      </w:r>
      <w:proofErr w:type="spellEnd"/>
      <w:r w:rsidRPr="00FC23A5">
        <w:rPr>
          <w:lang w:val="ru-RU"/>
        </w:rPr>
        <w:t>(</w:t>
      </w:r>
      <w:proofErr w:type="spellStart"/>
      <w:r w:rsidRPr="00FC23A5">
        <w:rPr>
          <w:lang w:val="ru-RU"/>
        </w:rPr>
        <w:t>SymbolData</w:t>
      </w:r>
      <w:proofErr w:type="spellEnd"/>
      <w:r w:rsidRPr="00FC23A5">
        <w:rPr>
          <w:lang w:val="ru-RU"/>
        </w:rPr>
        <w:t>))))//выделяем место для еще одного символа</w:t>
      </w:r>
    </w:p>
    <w:p w14:paraId="00035F37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r w:rsidRPr="00FC23A5">
        <w:rPr>
          <w:lang w:val="ru-RU"/>
        </w:rPr>
        <w:tab/>
      </w:r>
      <w:r w:rsidRPr="00FC23A5">
        <w:t>{</w:t>
      </w:r>
    </w:p>
    <w:p w14:paraId="1C685F4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alph</w:t>
      </w:r>
      <w:proofErr w:type="spellEnd"/>
      <w:r w:rsidRPr="00FC23A5">
        <w:t xml:space="preserve"> = </w:t>
      </w:r>
      <w:proofErr w:type="spellStart"/>
      <w:proofErr w:type="gramStart"/>
      <w:r w:rsidRPr="00FC23A5">
        <w:t>tmp</w:t>
      </w:r>
      <w:proofErr w:type="spellEnd"/>
      <w:r w:rsidRPr="00FC23A5">
        <w:t>;</w:t>
      </w:r>
      <w:proofErr w:type="gramEnd"/>
    </w:p>
    <w:p w14:paraId="6B1B02C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alph</w:t>
      </w:r>
      <w:proofErr w:type="spellEnd"/>
      <w:r w:rsidRPr="00FC23A5">
        <w:t>[</w:t>
      </w:r>
      <w:proofErr w:type="spellStart"/>
      <w:proofErr w:type="gramEnd"/>
      <w:r w:rsidRPr="00FC23A5">
        <w:t>alph_size</w:t>
      </w:r>
      <w:proofErr w:type="spellEnd"/>
      <w:r w:rsidRPr="00FC23A5">
        <w:t xml:space="preserve"> - 1].symbol = c;</w:t>
      </w:r>
    </w:p>
    <w:p w14:paraId="06465C8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alph</w:t>
      </w:r>
      <w:proofErr w:type="spellEnd"/>
      <w:r w:rsidRPr="00FC23A5">
        <w:t>[</w:t>
      </w:r>
      <w:proofErr w:type="spellStart"/>
      <w:proofErr w:type="gramEnd"/>
      <w:r w:rsidRPr="00FC23A5">
        <w:t>alph_size</w:t>
      </w:r>
      <w:proofErr w:type="spellEnd"/>
      <w:r w:rsidRPr="00FC23A5">
        <w:t xml:space="preserve"> - 1].repetitions = 1;</w:t>
      </w:r>
    </w:p>
    <w:p w14:paraId="545798C1" w14:textId="77777777" w:rsidR="00FC23A5" w:rsidRPr="00FC23A5" w:rsidRDefault="00FC23A5" w:rsidP="0075346D">
      <w:pPr>
        <w:pStyle w:val="af"/>
      </w:pPr>
      <w:r w:rsidRPr="00FC23A5">
        <w:lastRenderedPageBreak/>
        <w:tab/>
      </w:r>
      <w:r w:rsidRPr="00FC23A5">
        <w:tab/>
      </w:r>
      <w:r w:rsidRPr="00FC23A5">
        <w:tab/>
        <w:t>}</w:t>
      </w:r>
    </w:p>
    <w:p w14:paraId="3F8C006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else</w:t>
      </w:r>
    </w:p>
    <w:p w14:paraId="78F9270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{</w:t>
      </w:r>
    </w:p>
    <w:p w14:paraId="095BBBD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perror</w:t>
      </w:r>
      <w:proofErr w:type="spellEnd"/>
      <w:r w:rsidRPr="00FC23A5">
        <w:t>(</w:t>
      </w:r>
      <w:proofErr w:type="gramEnd"/>
      <w:r w:rsidRPr="00FC23A5">
        <w:t xml:space="preserve">"Error! No </w:t>
      </w:r>
      <w:proofErr w:type="gramStart"/>
      <w:r w:rsidRPr="00FC23A5">
        <w:t>memory!\</w:t>
      </w:r>
      <w:proofErr w:type="gramEnd"/>
      <w:r w:rsidRPr="00FC23A5">
        <w:t>n");</w:t>
      </w:r>
    </w:p>
    <w:p w14:paraId="1F42283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gramStart"/>
      <w:r w:rsidRPr="00FC23A5">
        <w:t>exit(</w:t>
      </w:r>
      <w:proofErr w:type="gramEnd"/>
      <w:r w:rsidRPr="00FC23A5">
        <w:t>-1);</w:t>
      </w:r>
    </w:p>
    <w:p w14:paraId="480D51D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}</w:t>
      </w:r>
    </w:p>
    <w:p w14:paraId="4208B39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62DE7A93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0C1147A0" w14:textId="77777777" w:rsidR="00FC23A5" w:rsidRPr="00FC23A5" w:rsidRDefault="00FC23A5" w:rsidP="0075346D">
      <w:pPr>
        <w:pStyle w:val="af"/>
      </w:pPr>
    </w:p>
    <w:p w14:paraId="0DF58006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</w:t>
      </w:r>
      <w:proofErr w:type="spellStart"/>
      <w:r w:rsidRPr="00FC23A5">
        <w:t>text_size</w:t>
      </w:r>
      <w:proofErr w:type="spellEnd"/>
      <w:r w:rsidRPr="00FC23A5">
        <w:t xml:space="preserve"> = %d\n", </w:t>
      </w:r>
      <w:proofErr w:type="spellStart"/>
      <w:r w:rsidRPr="00FC23A5">
        <w:t>text_size</w:t>
      </w:r>
      <w:proofErr w:type="spellEnd"/>
      <w:r w:rsidRPr="00FC23A5">
        <w:t>);</w:t>
      </w:r>
    </w:p>
    <w:p w14:paraId="1E3D10D1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</w:t>
      </w:r>
      <w:proofErr w:type="spellStart"/>
      <w:r w:rsidRPr="00FC23A5">
        <w:t>alph_size</w:t>
      </w:r>
      <w:proofErr w:type="spellEnd"/>
      <w:r w:rsidRPr="00FC23A5">
        <w:t xml:space="preserve"> = %d\n", </w:t>
      </w:r>
      <w:proofErr w:type="spellStart"/>
      <w:r w:rsidRPr="00FC23A5">
        <w:t>alph_size</w:t>
      </w:r>
      <w:proofErr w:type="spellEnd"/>
      <w:r w:rsidRPr="00FC23A5">
        <w:t>);</w:t>
      </w:r>
    </w:p>
    <w:p w14:paraId="27BAE2F7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alph_size</w:t>
      </w:r>
      <w:proofErr w:type="spellEnd"/>
      <w:r w:rsidRPr="00FC23A5">
        <w:t xml:space="preserve"> == 0)</w:t>
      </w:r>
    </w:p>
    <w:p w14:paraId="47A1EAAF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29B503F5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"Error! </w:t>
      </w:r>
      <w:r w:rsidRPr="00FC23A5">
        <w:rPr>
          <w:lang w:val="ru-RU"/>
        </w:rPr>
        <w:t xml:space="preserve">No </w:t>
      </w:r>
      <w:proofErr w:type="spellStart"/>
      <w:r w:rsidRPr="00FC23A5">
        <w:rPr>
          <w:lang w:val="ru-RU"/>
        </w:rPr>
        <w:t>text</w:t>
      </w:r>
      <w:proofErr w:type="spellEnd"/>
      <w:r w:rsidRPr="00FC23A5">
        <w:rPr>
          <w:lang w:val="ru-RU"/>
        </w:rPr>
        <w:t>!");</w:t>
      </w:r>
    </w:p>
    <w:p w14:paraId="20659351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r w:rsidRPr="00FC23A5">
        <w:rPr>
          <w:lang w:val="ru-RU"/>
        </w:rPr>
        <w:tab/>
      </w:r>
      <w:proofErr w:type="spellStart"/>
      <w:proofErr w:type="gramStart"/>
      <w:r w:rsidRPr="00FC23A5">
        <w:rPr>
          <w:lang w:val="ru-RU"/>
        </w:rPr>
        <w:t>exit</w:t>
      </w:r>
      <w:proofErr w:type="spellEnd"/>
      <w:r w:rsidRPr="00FC23A5">
        <w:rPr>
          <w:lang w:val="ru-RU"/>
        </w:rPr>
        <w:t>(</w:t>
      </w:r>
      <w:proofErr w:type="gramEnd"/>
      <w:r w:rsidRPr="00FC23A5">
        <w:rPr>
          <w:lang w:val="ru-RU"/>
        </w:rPr>
        <w:t>-1);</w:t>
      </w:r>
    </w:p>
    <w:p w14:paraId="73D13E93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}</w:t>
      </w:r>
    </w:p>
    <w:p w14:paraId="3D5A776D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proofErr w:type="spellStart"/>
      <w:r w:rsidRPr="00FC23A5">
        <w:rPr>
          <w:lang w:val="ru-RU"/>
        </w:rPr>
        <w:t>if</w:t>
      </w:r>
      <w:proofErr w:type="spellEnd"/>
      <w:r w:rsidRPr="00FC23A5">
        <w:rPr>
          <w:lang w:val="ru-RU"/>
        </w:rPr>
        <w:t xml:space="preserve"> (</w:t>
      </w:r>
      <w:proofErr w:type="spellStart"/>
      <w:r w:rsidRPr="00FC23A5">
        <w:rPr>
          <w:lang w:val="ru-RU"/>
        </w:rPr>
        <w:t>alph_size</w:t>
      </w:r>
      <w:proofErr w:type="spellEnd"/>
      <w:r w:rsidRPr="00FC23A5">
        <w:rPr>
          <w:lang w:val="ru-RU"/>
        </w:rPr>
        <w:t xml:space="preserve"> == 1)//отдельная обработка для одного символа!</w:t>
      </w:r>
    </w:p>
    <w:p w14:paraId="52A46B56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>{</w:t>
      </w:r>
    </w:p>
    <w:p w14:paraId="08B69AD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OneSymbolEncod</w:t>
      </w:r>
      <w:proofErr w:type="spellEnd"/>
      <w:r w:rsidRPr="00FC23A5">
        <w:t>(</w:t>
      </w:r>
      <w:proofErr w:type="spellStart"/>
      <w:proofErr w:type="gramEnd"/>
      <w:r w:rsidRPr="00FC23A5">
        <w:t>file_out</w:t>
      </w:r>
      <w:proofErr w:type="spellEnd"/>
      <w:r w:rsidRPr="00FC23A5">
        <w:t xml:space="preserve">, </w:t>
      </w:r>
      <w:proofErr w:type="spellStart"/>
      <w:r w:rsidRPr="00FC23A5">
        <w:t>alph</w:t>
      </w:r>
      <w:proofErr w:type="spellEnd"/>
      <w:r w:rsidRPr="00FC23A5">
        <w:t>);</w:t>
      </w:r>
    </w:p>
    <w:p w14:paraId="605DC57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gramStart"/>
      <w:r w:rsidRPr="00FC23A5">
        <w:t>return;</w:t>
      </w:r>
      <w:proofErr w:type="gramEnd"/>
    </w:p>
    <w:p w14:paraId="086E9239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}</w:t>
      </w:r>
    </w:p>
    <w:p w14:paraId="14EC5C91" w14:textId="77777777" w:rsidR="00FC23A5" w:rsidRPr="00FC23A5" w:rsidRDefault="00FC23A5" w:rsidP="0075346D">
      <w:pPr>
        <w:pStyle w:val="af"/>
        <w:rPr>
          <w:lang w:val="ru-RU"/>
        </w:rPr>
      </w:pPr>
    </w:p>
    <w:p w14:paraId="4AA7E192" w14:textId="77777777" w:rsidR="00FC23A5" w:rsidRPr="00FC23A5" w:rsidRDefault="00FC23A5" w:rsidP="0075346D">
      <w:pPr>
        <w:pStyle w:val="af"/>
        <w:rPr>
          <w:lang w:val="ru-RU"/>
        </w:rPr>
      </w:pPr>
    </w:p>
    <w:p w14:paraId="25856F0A" w14:textId="77777777" w:rsidR="00FC23A5" w:rsidRPr="00FC23A5" w:rsidRDefault="00FC23A5" w:rsidP="0075346D">
      <w:pPr>
        <w:pStyle w:val="af"/>
        <w:rPr>
          <w:lang w:val="ru-RU"/>
        </w:rPr>
      </w:pPr>
    </w:p>
    <w:p w14:paraId="0B0193AD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//сортировка букв по убыванию повторений</w:t>
      </w:r>
    </w:p>
    <w:p w14:paraId="568AFA6F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proofErr w:type="spellStart"/>
      <w:proofErr w:type="gramStart"/>
      <w:r w:rsidRPr="00FC23A5">
        <w:rPr>
          <w:lang w:val="ru-RU"/>
        </w:rPr>
        <w:t>Sorting</w:t>
      </w:r>
      <w:proofErr w:type="spellEnd"/>
      <w:r w:rsidRPr="00FC23A5">
        <w:rPr>
          <w:lang w:val="ru-RU"/>
        </w:rPr>
        <w:t>(</w:t>
      </w:r>
      <w:proofErr w:type="spellStart"/>
      <w:proofErr w:type="gramEnd"/>
      <w:r w:rsidRPr="00FC23A5">
        <w:rPr>
          <w:lang w:val="ru-RU"/>
        </w:rPr>
        <w:t>alph</w:t>
      </w:r>
      <w:proofErr w:type="spellEnd"/>
      <w:r w:rsidRPr="00FC23A5">
        <w:rPr>
          <w:lang w:val="ru-RU"/>
        </w:rPr>
        <w:t xml:space="preserve">, </w:t>
      </w:r>
      <w:proofErr w:type="spellStart"/>
      <w:r w:rsidRPr="00FC23A5">
        <w:rPr>
          <w:lang w:val="ru-RU"/>
        </w:rPr>
        <w:t>alph_size</w:t>
      </w:r>
      <w:proofErr w:type="spellEnd"/>
      <w:r w:rsidRPr="00FC23A5">
        <w:rPr>
          <w:lang w:val="ru-RU"/>
        </w:rPr>
        <w:t>);</w:t>
      </w:r>
    </w:p>
    <w:p w14:paraId="2CB66312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//кодирование алфавита</w:t>
      </w:r>
    </w:p>
    <w:p w14:paraId="6C036ED8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</w:r>
      <w:proofErr w:type="spellStart"/>
      <w:proofErr w:type="gramStart"/>
      <w:r w:rsidRPr="00FC23A5">
        <w:rPr>
          <w:lang w:val="ru-RU"/>
        </w:rPr>
        <w:t>MakeBinCode</w:t>
      </w:r>
      <w:proofErr w:type="spellEnd"/>
      <w:r w:rsidRPr="00FC23A5">
        <w:rPr>
          <w:lang w:val="ru-RU"/>
        </w:rPr>
        <w:t>(</w:t>
      </w:r>
      <w:proofErr w:type="spellStart"/>
      <w:proofErr w:type="gramEnd"/>
      <w:r w:rsidRPr="00FC23A5">
        <w:rPr>
          <w:lang w:val="ru-RU"/>
        </w:rPr>
        <w:t>alph</w:t>
      </w:r>
      <w:proofErr w:type="spellEnd"/>
      <w:r w:rsidRPr="00FC23A5">
        <w:rPr>
          <w:lang w:val="ru-RU"/>
        </w:rPr>
        <w:t xml:space="preserve">, </w:t>
      </w:r>
      <w:proofErr w:type="spellStart"/>
      <w:r w:rsidRPr="00FC23A5">
        <w:rPr>
          <w:lang w:val="ru-RU"/>
        </w:rPr>
        <w:t>alph_size</w:t>
      </w:r>
      <w:proofErr w:type="spellEnd"/>
      <w:r w:rsidRPr="00FC23A5">
        <w:rPr>
          <w:lang w:val="ru-RU"/>
        </w:rPr>
        <w:t>, 0);</w:t>
      </w:r>
    </w:p>
    <w:p w14:paraId="5AC05558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//печать алфавита и кода каждого символа</w:t>
      </w:r>
    </w:p>
    <w:p w14:paraId="1F96FAFF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</w:t>
      </w:r>
      <w:proofErr w:type="spellStart"/>
      <w:proofErr w:type="gramStart"/>
      <w:r w:rsidRPr="00FC23A5">
        <w:rPr>
          <w:lang w:val="ru-RU"/>
        </w:rPr>
        <w:t>PrintData</w:t>
      </w:r>
      <w:proofErr w:type="spellEnd"/>
      <w:r w:rsidRPr="00FC23A5">
        <w:rPr>
          <w:lang w:val="ru-RU"/>
        </w:rPr>
        <w:t>(</w:t>
      </w:r>
      <w:proofErr w:type="spellStart"/>
      <w:proofErr w:type="gramEnd"/>
      <w:r w:rsidRPr="00FC23A5">
        <w:rPr>
          <w:lang w:val="ru-RU"/>
        </w:rPr>
        <w:t>alph</w:t>
      </w:r>
      <w:proofErr w:type="spellEnd"/>
      <w:r w:rsidRPr="00FC23A5">
        <w:rPr>
          <w:lang w:val="ru-RU"/>
        </w:rPr>
        <w:t xml:space="preserve">, </w:t>
      </w:r>
      <w:proofErr w:type="spellStart"/>
      <w:r w:rsidRPr="00FC23A5">
        <w:rPr>
          <w:lang w:val="ru-RU"/>
        </w:rPr>
        <w:t>alph_size</w:t>
      </w:r>
      <w:proofErr w:type="spellEnd"/>
      <w:r w:rsidRPr="00FC23A5">
        <w:rPr>
          <w:lang w:val="ru-RU"/>
        </w:rPr>
        <w:t>);</w:t>
      </w:r>
    </w:p>
    <w:p w14:paraId="7E27BCEF" w14:textId="77777777" w:rsidR="00FC23A5" w:rsidRPr="00FC23A5" w:rsidRDefault="00FC23A5" w:rsidP="0075346D">
      <w:pPr>
        <w:pStyle w:val="af"/>
        <w:rPr>
          <w:lang w:val="ru-RU"/>
        </w:rPr>
      </w:pPr>
    </w:p>
    <w:p w14:paraId="558814C9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//подготовка к кодированию текста</w:t>
      </w:r>
    </w:p>
    <w:p w14:paraId="60923584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 xml:space="preserve">int* </w:t>
      </w:r>
      <w:proofErr w:type="spellStart"/>
      <w:r w:rsidRPr="00FC23A5">
        <w:t>bin_text</w:t>
      </w:r>
      <w:proofErr w:type="spellEnd"/>
      <w:r w:rsidRPr="00FC23A5">
        <w:t xml:space="preserve"> = (int</w:t>
      </w:r>
      <w:proofErr w:type="gramStart"/>
      <w:r w:rsidRPr="00FC23A5">
        <w:t>*)malloc</w:t>
      </w:r>
      <w:proofErr w:type="gramEnd"/>
      <w:r w:rsidRPr="00FC23A5">
        <w:t>(</w:t>
      </w:r>
      <w:proofErr w:type="spellStart"/>
      <w:r w:rsidRPr="00FC23A5">
        <w:t>sizeof</w:t>
      </w:r>
      <w:proofErr w:type="spellEnd"/>
      <w:r w:rsidRPr="00FC23A5">
        <w:t>(int));</w:t>
      </w:r>
    </w:p>
    <w:p w14:paraId="641BE244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len_bin_text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1CC43853" w14:textId="77777777" w:rsidR="00FC23A5" w:rsidRPr="00FC23A5" w:rsidRDefault="00FC23A5" w:rsidP="0075346D">
      <w:pPr>
        <w:pStyle w:val="af"/>
      </w:pPr>
    </w:p>
    <w:p w14:paraId="2EB19807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f_in</w:t>
      </w:r>
      <w:proofErr w:type="spellEnd"/>
      <w:r w:rsidRPr="00FC23A5">
        <w:t xml:space="preserve">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new_name</w:t>
      </w:r>
      <w:proofErr w:type="spellEnd"/>
      <w:r w:rsidRPr="00FC23A5">
        <w:t>, "r");</w:t>
      </w:r>
    </w:p>
    <w:p w14:paraId="6E221025" w14:textId="77777777" w:rsidR="00FC23A5" w:rsidRPr="00FC23A5" w:rsidRDefault="00FC23A5" w:rsidP="0075346D">
      <w:pPr>
        <w:pStyle w:val="af"/>
      </w:pPr>
      <w:r w:rsidRPr="00FC23A5">
        <w:lastRenderedPageBreak/>
        <w:tab/>
        <w:t xml:space="preserve">if </w:t>
      </w:r>
      <w:proofErr w:type="gramStart"/>
      <w:r w:rsidRPr="00FC23A5">
        <w:t>(!</w:t>
      </w:r>
      <w:proofErr w:type="spellStart"/>
      <w:r w:rsidRPr="00FC23A5">
        <w:t>f</w:t>
      </w:r>
      <w:proofErr w:type="gramEnd"/>
      <w:r w:rsidRPr="00FC23A5">
        <w:t>_in</w:t>
      </w:r>
      <w:proofErr w:type="spellEnd"/>
      <w:r w:rsidRPr="00FC23A5">
        <w:t>)</w:t>
      </w:r>
      <w:proofErr w:type="spellStart"/>
      <w:r w:rsidRPr="00FC23A5">
        <w:t>FileError</w:t>
      </w:r>
      <w:proofErr w:type="spellEnd"/>
      <w:r w:rsidRPr="00FC23A5">
        <w:t>();</w:t>
      </w:r>
    </w:p>
    <w:p w14:paraId="2BD23FD9" w14:textId="77777777" w:rsidR="00FC23A5" w:rsidRPr="00FC23A5" w:rsidRDefault="00FC23A5" w:rsidP="0075346D">
      <w:pPr>
        <w:pStyle w:val="af"/>
      </w:pPr>
    </w:p>
    <w:p w14:paraId="3BE82A98" w14:textId="77777777" w:rsidR="00FC23A5" w:rsidRPr="00FC23A5" w:rsidRDefault="00FC23A5" w:rsidP="0075346D">
      <w:pPr>
        <w:pStyle w:val="af"/>
      </w:pPr>
      <w:r w:rsidRPr="00FC23A5">
        <w:tab/>
        <w:t xml:space="preserve">int* </w:t>
      </w:r>
      <w:proofErr w:type="spellStart"/>
      <w:r w:rsidRPr="00FC23A5">
        <w:t>tmpB</w:t>
      </w:r>
      <w:proofErr w:type="spellEnd"/>
      <w:r w:rsidRPr="00FC23A5">
        <w:t xml:space="preserve"> = </w:t>
      </w:r>
      <w:proofErr w:type="gramStart"/>
      <w:r w:rsidRPr="00FC23A5">
        <w:t>NULL;</w:t>
      </w:r>
      <w:proofErr w:type="gramEnd"/>
    </w:p>
    <w:p w14:paraId="54B6DCFD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len_sym_bc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0648B29A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rPr>
          <w:lang w:val="ru-RU"/>
        </w:rPr>
        <w:t>кодирование</w:t>
      </w:r>
    </w:p>
    <w:p w14:paraId="2DF86582" w14:textId="77777777" w:rsidR="00FC23A5" w:rsidRPr="00FC23A5" w:rsidRDefault="00FC23A5" w:rsidP="0075346D">
      <w:pPr>
        <w:pStyle w:val="af"/>
      </w:pPr>
      <w:r w:rsidRPr="00FC23A5">
        <w:tab/>
        <w:t>while (</w:t>
      </w:r>
      <w:proofErr w:type="gramStart"/>
      <w:r w:rsidRPr="00FC23A5">
        <w:t>(!</w:t>
      </w:r>
      <w:proofErr w:type="spellStart"/>
      <w:r w:rsidRPr="00FC23A5">
        <w:t>feof</w:t>
      </w:r>
      <w:proofErr w:type="spellEnd"/>
      <w:proofErr w:type="gramEnd"/>
      <w:r w:rsidRPr="00FC23A5">
        <w:t>(</w:t>
      </w:r>
      <w:proofErr w:type="spellStart"/>
      <w:r w:rsidRPr="00FC23A5">
        <w:t>f_in</w:t>
      </w:r>
      <w:proofErr w:type="spellEnd"/>
      <w:r w:rsidRPr="00FC23A5">
        <w:t>)) &amp;&amp; (</w:t>
      </w:r>
      <w:proofErr w:type="spellStart"/>
      <w:r w:rsidRPr="00FC23A5">
        <w:t>text_size</w:t>
      </w:r>
      <w:proofErr w:type="spellEnd"/>
      <w:r w:rsidRPr="00FC23A5">
        <w:t xml:space="preserve"> != 0) /*&amp;&amp; (c = </w:t>
      </w:r>
      <w:proofErr w:type="spellStart"/>
      <w:r w:rsidRPr="00FC23A5">
        <w:t>fgetc</w:t>
      </w:r>
      <w:proofErr w:type="spellEnd"/>
      <w:r w:rsidRPr="00FC23A5">
        <w:t>(</w:t>
      </w:r>
      <w:proofErr w:type="spellStart"/>
      <w:r w:rsidRPr="00FC23A5">
        <w:t>f_in</w:t>
      </w:r>
      <w:proofErr w:type="spellEnd"/>
      <w:r w:rsidRPr="00FC23A5">
        <w:t>)) &amp;&amp; (c != -1)*/)</w:t>
      </w:r>
    </w:p>
    <w:p w14:paraId="2D5B0278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177A920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text_size</w:t>
      </w:r>
      <w:proofErr w:type="spellEnd"/>
      <w:r w:rsidRPr="00FC23A5">
        <w:t>-</w:t>
      </w:r>
      <w:proofErr w:type="gramStart"/>
      <w:r w:rsidRPr="00FC23A5">
        <w:t>-;</w:t>
      </w:r>
      <w:proofErr w:type="gramEnd"/>
    </w:p>
    <w:p w14:paraId="5442027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c = </w:t>
      </w:r>
      <w:proofErr w:type="spellStart"/>
      <w:r w:rsidRPr="00FC23A5">
        <w:t>fgetc</w:t>
      </w:r>
      <w:proofErr w:type="spellEnd"/>
      <w:r w:rsidRPr="00FC23A5">
        <w:t>(</w:t>
      </w:r>
      <w:proofErr w:type="spellStart"/>
      <w:r w:rsidRPr="00FC23A5">
        <w:t>f_in</w:t>
      </w:r>
      <w:proofErr w:type="spellEnd"/>
      <w:proofErr w:type="gramStart"/>
      <w:r w:rsidRPr="00FC23A5">
        <w:t>);</w:t>
      </w:r>
      <w:proofErr w:type="gramEnd"/>
    </w:p>
    <w:p w14:paraId="03659834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len_sym_bc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6B8CB7D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alph_size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1076833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2D9568A5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 xml:space="preserve">if (c ==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proofErr w:type="gramStart"/>
      <w:r w:rsidRPr="00FC23A5">
        <w:t>].symbol</w:t>
      </w:r>
      <w:proofErr w:type="gramEnd"/>
      <w:r w:rsidRPr="00FC23A5">
        <w:t>)</w:t>
      </w:r>
    </w:p>
    <w:p w14:paraId="57DC3F3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{</w:t>
      </w:r>
    </w:p>
    <w:p w14:paraId="3772AA9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 xml:space="preserve">for (int q = 0;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].</w:t>
      </w:r>
      <w:proofErr w:type="spellStart"/>
      <w:r w:rsidRPr="00FC23A5">
        <w:t>bin_code</w:t>
      </w:r>
      <w:proofErr w:type="spellEnd"/>
      <w:r w:rsidRPr="00FC23A5">
        <w:t>[q</w:t>
      </w:r>
      <w:proofErr w:type="gramStart"/>
      <w:r w:rsidRPr="00FC23A5">
        <w:t>] !</w:t>
      </w:r>
      <w:proofErr w:type="gramEnd"/>
      <w:r w:rsidRPr="00FC23A5">
        <w:t>= '\0'; q++)</w:t>
      </w:r>
    </w:p>
    <w:p w14:paraId="4507AC9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{</w:t>
      </w:r>
    </w:p>
    <w:p w14:paraId="5273E94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len_sym_bc</w:t>
      </w:r>
      <w:proofErr w:type="spellEnd"/>
      <w:r w:rsidRPr="00FC23A5">
        <w:t>+</w:t>
      </w:r>
      <w:proofErr w:type="gramStart"/>
      <w:r w:rsidRPr="00FC23A5">
        <w:t>+;</w:t>
      </w:r>
      <w:proofErr w:type="gramEnd"/>
    </w:p>
    <w:p w14:paraId="43C82D64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}</w:t>
      </w:r>
    </w:p>
    <w:p w14:paraId="718239C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len_bin_text</w:t>
      </w:r>
      <w:proofErr w:type="spellEnd"/>
      <w:r w:rsidRPr="00FC23A5">
        <w:t xml:space="preserve"> += </w:t>
      </w:r>
      <w:proofErr w:type="spellStart"/>
      <w:r w:rsidRPr="00FC23A5">
        <w:t>len_sym_</w:t>
      </w:r>
      <w:proofErr w:type="gramStart"/>
      <w:r w:rsidRPr="00FC23A5">
        <w:t>bc</w:t>
      </w:r>
      <w:proofErr w:type="spellEnd"/>
      <w:r w:rsidRPr="00FC23A5">
        <w:t>;</w:t>
      </w:r>
      <w:proofErr w:type="gramEnd"/>
    </w:p>
    <w:p w14:paraId="2BF083E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if (</w:t>
      </w:r>
      <w:proofErr w:type="spellStart"/>
      <w:r w:rsidRPr="00FC23A5">
        <w:t>tmpB</w:t>
      </w:r>
      <w:proofErr w:type="spellEnd"/>
      <w:r w:rsidRPr="00FC23A5">
        <w:t xml:space="preserve"> = (int</w:t>
      </w:r>
      <w:proofErr w:type="gramStart"/>
      <w:r w:rsidRPr="00FC23A5">
        <w:t>*)</w:t>
      </w:r>
      <w:proofErr w:type="spellStart"/>
      <w:r w:rsidRPr="00FC23A5">
        <w:t>realloc</w:t>
      </w:r>
      <w:proofErr w:type="spellEnd"/>
      <w:proofErr w:type="gramEnd"/>
      <w:r w:rsidRPr="00FC23A5">
        <w:t>(</w:t>
      </w:r>
      <w:proofErr w:type="spellStart"/>
      <w:r w:rsidRPr="00FC23A5">
        <w:t>bin_text</w:t>
      </w:r>
      <w:proofErr w:type="spellEnd"/>
      <w:r w:rsidRPr="00FC23A5">
        <w:t xml:space="preserve">, </w:t>
      </w:r>
      <w:proofErr w:type="spellStart"/>
      <w:r w:rsidRPr="00FC23A5">
        <w:t>len_bin_text</w:t>
      </w:r>
      <w:proofErr w:type="spellEnd"/>
      <w:r w:rsidRPr="00FC23A5">
        <w:t xml:space="preserve"> * </w:t>
      </w:r>
      <w:proofErr w:type="spellStart"/>
      <w:r w:rsidRPr="00FC23A5">
        <w:t>sizeof</w:t>
      </w:r>
      <w:proofErr w:type="spellEnd"/>
      <w:r w:rsidRPr="00FC23A5">
        <w:t>(int)))</w:t>
      </w:r>
    </w:p>
    <w:p w14:paraId="4502111C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{</w:t>
      </w:r>
    </w:p>
    <w:p w14:paraId="7B573C3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bin_text</w:t>
      </w:r>
      <w:proofErr w:type="spellEnd"/>
      <w:r w:rsidRPr="00FC23A5">
        <w:t xml:space="preserve"> = </w:t>
      </w:r>
      <w:proofErr w:type="spellStart"/>
      <w:proofErr w:type="gramStart"/>
      <w:r w:rsidRPr="00FC23A5">
        <w:t>tmpB</w:t>
      </w:r>
      <w:proofErr w:type="spellEnd"/>
      <w:r w:rsidRPr="00FC23A5">
        <w:t>;</w:t>
      </w:r>
      <w:proofErr w:type="gramEnd"/>
    </w:p>
    <w:p w14:paraId="5CAE943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  <w:t xml:space="preserve">for (int k = 0; k &lt; </w:t>
      </w:r>
      <w:proofErr w:type="spellStart"/>
      <w:r w:rsidRPr="00FC23A5">
        <w:t>len_sym_bc</w:t>
      </w:r>
      <w:proofErr w:type="spellEnd"/>
      <w:r w:rsidRPr="00FC23A5">
        <w:t>; k++)</w:t>
      </w:r>
    </w:p>
    <w:p w14:paraId="3078509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  <w:t>{</w:t>
      </w:r>
    </w:p>
    <w:p w14:paraId="12B9094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bin_</w:t>
      </w:r>
      <w:proofErr w:type="gramStart"/>
      <w:r w:rsidRPr="00FC23A5">
        <w:t>text</w:t>
      </w:r>
      <w:proofErr w:type="spellEnd"/>
      <w:r w:rsidRPr="00FC23A5">
        <w:t>[</w:t>
      </w:r>
      <w:proofErr w:type="spellStart"/>
      <w:proofErr w:type="gramEnd"/>
      <w:r w:rsidRPr="00FC23A5">
        <w:t>len_bin_text</w:t>
      </w:r>
      <w:proofErr w:type="spellEnd"/>
      <w:r w:rsidRPr="00FC23A5">
        <w:t xml:space="preserve"> - </w:t>
      </w:r>
      <w:proofErr w:type="spellStart"/>
      <w:r w:rsidRPr="00FC23A5">
        <w:t>len_sym_bc</w:t>
      </w:r>
      <w:proofErr w:type="spellEnd"/>
      <w:r w:rsidRPr="00FC23A5">
        <w:t xml:space="preserve"> + k] =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].</w:t>
      </w:r>
      <w:proofErr w:type="spellStart"/>
      <w:r w:rsidRPr="00FC23A5">
        <w:t>bin_code</w:t>
      </w:r>
      <w:proofErr w:type="spellEnd"/>
      <w:r w:rsidRPr="00FC23A5">
        <w:t>[k] - '0';</w:t>
      </w:r>
    </w:p>
    <w:p w14:paraId="5FA4A5E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  <w:t>}</w:t>
      </w:r>
    </w:p>
    <w:p w14:paraId="4A7D7DF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gramStart"/>
      <w:r w:rsidRPr="00FC23A5">
        <w:t>break;</w:t>
      </w:r>
      <w:proofErr w:type="gramEnd"/>
    </w:p>
    <w:p w14:paraId="4B56278C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}</w:t>
      </w:r>
    </w:p>
    <w:p w14:paraId="4338164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else</w:t>
      </w:r>
    </w:p>
    <w:p w14:paraId="59BA80C5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{</w:t>
      </w:r>
    </w:p>
    <w:p w14:paraId="62EAF88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perror</w:t>
      </w:r>
      <w:proofErr w:type="spellEnd"/>
      <w:r w:rsidRPr="00FC23A5">
        <w:t>(</w:t>
      </w:r>
      <w:proofErr w:type="gramEnd"/>
      <w:r w:rsidRPr="00FC23A5">
        <w:t xml:space="preserve">"Error! No </w:t>
      </w:r>
      <w:proofErr w:type="gramStart"/>
      <w:r w:rsidRPr="00FC23A5">
        <w:t>memory!\</w:t>
      </w:r>
      <w:proofErr w:type="gramEnd"/>
      <w:r w:rsidRPr="00FC23A5">
        <w:t>n");</w:t>
      </w:r>
    </w:p>
    <w:p w14:paraId="6B4C5F2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gramStart"/>
      <w:r w:rsidRPr="00FC23A5">
        <w:t>exit(</w:t>
      </w:r>
      <w:proofErr w:type="gramEnd"/>
      <w:r w:rsidRPr="00FC23A5">
        <w:t>-1);</w:t>
      </w:r>
    </w:p>
    <w:p w14:paraId="6BEA4EE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}</w:t>
      </w:r>
    </w:p>
    <w:p w14:paraId="16E1CC90" w14:textId="77777777" w:rsidR="00FC23A5" w:rsidRPr="00FC23A5" w:rsidRDefault="00FC23A5" w:rsidP="0075346D">
      <w:pPr>
        <w:pStyle w:val="af"/>
      </w:pPr>
      <w:r w:rsidRPr="00FC23A5">
        <w:lastRenderedPageBreak/>
        <w:tab/>
      </w:r>
      <w:r w:rsidRPr="00FC23A5">
        <w:tab/>
      </w:r>
      <w:r w:rsidRPr="00FC23A5">
        <w:tab/>
        <w:t>}</w:t>
      </w:r>
    </w:p>
    <w:p w14:paraId="6F715F4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6B6195D0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19BD3730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</w:t>
      </w:r>
      <w:proofErr w:type="spellStart"/>
      <w:r w:rsidRPr="00FC23A5">
        <w:t>f_in</w:t>
      </w:r>
      <w:proofErr w:type="spellEnd"/>
      <w:proofErr w:type="gramStart"/>
      <w:r w:rsidRPr="00FC23A5">
        <w:t>);</w:t>
      </w:r>
      <w:proofErr w:type="gramEnd"/>
    </w:p>
    <w:p w14:paraId="0AFAF233" w14:textId="77777777" w:rsidR="00FC23A5" w:rsidRPr="00FC23A5" w:rsidRDefault="00FC23A5" w:rsidP="0075346D">
      <w:pPr>
        <w:pStyle w:val="af"/>
      </w:pPr>
    </w:p>
    <w:p w14:paraId="582A461F" w14:textId="77777777" w:rsidR="00FC23A5" w:rsidRPr="00FC23A5" w:rsidRDefault="00FC23A5" w:rsidP="0075346D">
      <w:pPr>
        <w:pStyle w:val="af"/>
      </w:pPr>
    </w:p>
    <w:p w14:paraId="68D10AEC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rPr>
          <w:lang w:val="ru-RU"/>
        </w:rPr>
        <w:t>для</w:t>
      </w:r>
      <w:r w:rsidRPr="00FC23A5">
        <w:t xml:space="preserve"> </w:t>
      </w:r>
      <w:r w:rsidRPr="00FC23A5">
        <w:rPr>
          <w:lang w:val="ru-RU"/>
        </w:rPr>
        <w:t>отладки</w:t>
      </w:r>
    </w:p>
    <w:p w14:paraId="369CDCA5" w14:textId="77777777" w:rsidR="00FC23A5" w:rsidRPr="00FC23A5" w:rsidRDefault="00FC23A5" w:rsidP="0075346D">
      <w:pPr>
        <w:pStyle w:val="af"/>
      </w:pPr>
      <w:r w:rsidRPr="00FC23A5">
        <w:tab/>
        <w:t xml:space="preserve">/*for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len_bin_text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3AC988C6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6090DDC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"%d ", </w:t>
      </w:r>
      <w:proofErr w:type="spellStart"/>
      <w:r w:rsidRPr="00FC23A5">
        <w:t>bin_text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]);</w:t>
      </w:r>
    </w:p>
    <w:p w14:paraId="309A2BC9" w14:textId="77777777" w:rsidR="00FC23A5" w:rsidRPr="00FC23A5" w:rsidRDefault="00FC23A5" w:rsidP="0075346D">
      <w:pPr>
        <w:pStyle w:val="af"/>
      </w:pPr>
      <w:r w:rsidRPr="00FC23A5">
        <w:tab/>
        <w:t>}*/</w:t>
      </w:r>
    </w:p>
    <w:p w14:paraId="258E92D7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"\</w:t>
      </w:r>
      <w:proofErr w:type="spellStart"/>
      <w:r w:rsidRPr="00FC23A5">
        <w:t>n%d</w:t>
      </w:r>
      <w:proofErr w:type="spellEnd"/>
      <w:r w:rsidRPr="00FC23A5">
        <w:t xml:space="preserve">\n", </w:t>
      </w:r>
      <w:proofErr w:type="spellStart"/>
      <w:r w:rsidRPr="00FC23A5">
        <w:t>len_bin_text</w:t>
      </w:r>
      <w:proofErr w:type="spellEnd"/>
      <w:r w:rsidRPr="00FC23A5">
        <w:t>);</w:t>
      </w:r>
    </w:p>
    <w:p w14:paraId="69A40D42" w14:textId="77777777" w:rsidR="00FC23A5" w:rsidRPr="00FC23A5" w:rsidRDefault="00FC23A5" w:rsidP="0075346D">
      <w:pPr>
        <w:pStyle w:val="af"/>
      </w:pPr>
      <w:r w:rsidRPr="00FC23A5">
        <w:tab/>
      </w:r>
    </w:p>
    <w:p w14:paraId="559D7DEF" w14:textId="77777777" w:rsidR="00FC23A5" w:rsidRPr="00FC23A5" w:rsidRDefault="00FC23A5" w:rsidP="0075346D">
      <w:pPr>
        <w:pStyle w:val="af"/>
      </w:pPr>
    </w:p>
    <w:p w14:paraId="15F51551" w14:textId="77777777" w:rsidR="00FC23A5" w:rsidRPr="00FC23A5" w:rsidRDefault="00FC23A5" w:rsidP="0075346D">
      <w:pPr>
        <w:pStyle w:val="af"/>
      </w:pPr>
    </w:p>
    <w:p w14:paraId="763F6F95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rPr>
          <w:lang w:val="ru-RU"/>
        </w:rPr>
        <w:t>запись</w:t>
      </w:r>
      <w:r w:rsidRPr="00FC23A5">
        <w:t xml:space="preserve"> </w:t>
      </w:r>
      <w:r w:rsidRPr="00FC23A5">
        <w:rPr>
          <w:lang w:val="ru-RU"/>
        </w:rPr>
        <w:t>алфавита</w:t>
      </w:r>
      <w:r w:rsidRPr="00FC23A5">
        <w:t xml:space="preserve"> </w:t>
      </w:r>
      <w:r w:rsidRPr="00FC23A5">
        <w:rPr>
          <w:lang w:val="ru-RU"/>
        </w:rPr>
        <w:t>для</w:t>
      </w:r>
      <w:r w:rsidRPr="00FC23A5">
        <w:t xml:space="preserve"> </w:t>
      </w:r>
      <w:r w:rsidRPr="00FC23A5">
        <w:rPr>
          <w:lang w:val="ru-RU"/>
        </w:rPr>
        <w:t>декодирования</w:t>
      </w:r>
    </w:p>
    <w:p w14:paraId="7AA898F1" w14:textId="77777777" w:rsidR="00FC23A5" w:rsidRPr="00FC23A5" w:rsidRDefault="00FC23A5" w:rsidP="0075346D">
      <w:pPr>
        <w:pStyle w:val="af"/>
      </w:pPr>
      <w:r w:rsidRPr="00FC23A5">
        <w:tab/>
        <w:t xml:space="preserve">FILE* out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file_out</w:t>
      </w:r>
      <w:proofErr w:type="spellEnd"/>
      <w:r w:rsidRPr="00FC23A5">
        <w:t>, "w");</w:t>
      </w:r>
    </w:p>
    <w:p w14:paraId="31005275" w14:textId="77777777" w:rsidR="00FC23A5" w:rsidRPr="00FC23A5" w:rsidRDefault="00FC23A5" w:rsidP="0075346D">
      <w:pPr>
        <w:pStyle w:val="af"/>
      </w:pPr>
      <w:r w:rsidRPr="00FC23A5">
        <w:tab/>
        <w:t xml:space="preserve">if (out == </w:t>
      </w:r>
      <w:proofErr w:type="gramStart"/>
      <w:r w:rsidRPr="00FC23A5">
        <w:t>NULL)</w:t>
      </w:r>
      <w:proofErr w:type="spellStart"/>
      <w:r w:rsidRPr="00FC23A5">
        <w:t>FileError</w:t>
      </w:r>
      <w:proofErr w:type="spellEnd"/>
      <w:proofErr w:type="gramEnd"/>
      <w:r w:rsidRPr="00FC23A5">
        <w:t>();</w:t>
      </w:r>
    </w:p>
    <w:p w14:paraId="7468248C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spellStart"/>
      <w:proofErr w:type="gramEnd"/>
      <w:r w:rsidRPr="00FC23A5">
        <w:t>out,"%d</w:t>
      </w:r>
      <w:proofErr w:type="spellEnd"/>
      <w:r w:rsidRPr="00FC23A5">
        <w:t>\</w:t>
      </w:r>
      <w:proofErr w:type="spellStart"/>
      <w:r w:rsidRPr="00FC23A5">
        <w:t>n%d</w:t>
      </w:r>
      <w:proofErr w:type="spellEnd"/>
      <w:r w:rsidRPr="00FC23A5">
        <w:t>\</w:t>
      </w:r>
      <w:proofErr w:type="spellStart"/>
      <w:r w:rsidRPr="00FC23A5">
        <w:t>n%d</w:t>
      </w:r>
      <w:proofErr w:type="spellEnd"/>
      <w:r w:rsidRPr="00FC23A5">
        <w:t xml:space="preserve">\n", </w:t>
      </w:r>
      <w:proofErr w:type="spellStart"/>
      <w:r w:rsidRPr="00FC23A5">
        <w:t>len_bin_text</w:t>
      </w:r>
      <w:proofErr w:type="spellEnd"/>
      <w:r w:rsidRPr="00FC23A5">
        <w:t xml:space="preserve">, </w:t>
      </w:r>
      <w:proofErr w:type="spellStart"/>
      <w:r w:rsidRPr="00FC23A5">
        <w:t>alph_size</w:t>
      </w:r>
      <w:proofErr w:type="spellEnd"/>
      <w:r w:rsidRPr="00FC23A5">
        <w:t xml:space="preserve">, </w:t>
      </w:r>
      <w:proofErr w:type="spellStart"/>
      <w:r w:rsidRPr="00FC23A5">
        <w:t>len_bin_text</w:t>
      </w:r>
      <w:proofErr w:type="spellEnd"/>
      <w:r w:rsidRPr="00FC23A5">
        <w:t xml:space="preserve"> / BYTE);//</w:t>
      </w:r>
      <w:r w:rsidRPr="00FC23A5">
        <w:rPr>
          <w:lang w:val="ru-RU"/>
        </w:rPr>
        <w:t>длина</w:t>
      </w:r>
      <w:r w:rsidRPr="00FC23A5">
        <w:t xml:space="preserve"> </w:t>
      </w:r>
      <w:r w:rsidRPr="00FC23A5">
        <w:rPr>
          <w:lang w:val="ru-RU"/>
        </w:rPr>
        <w:t>зашифрованного</w:t>
      </w:r>
      <w:r w:rsidRPr="00FC23A5">
        <w:t xml:space="preserve"> </w:t>
      </w:r>
      <w:r w:rsidRPr="00FC23A5">
        <w:rPr>
          <w:lang w:val="ru-RU"/>
        </w:rPr>
        <w:t>текста</w:t>
      </w:r>
      <w:r w:rsidRPr="00FC23A5">
        <w:t xml:space="preserve"> </w:t>
      </w:r>
      <w:r w:rsidRPr="00FC23A5">
        <w:rPr>
          <w:lang w:val="ru-RU"/>
        </w:rPr>
        <w:t>и</w:t>
      </w:r>
      <w:r w:rsidRPr="00FC23A5">
        <w:t xml:space="preserve"> </w:t>
      </w:r>
      <w:r w:rsidRPr="00FC23A5">
        <w:rPr>
          <w:lang w:val="ru-RU"/>
        </w:rPr>
        <w:t>размер</w:t>
      </w:r>
      <w:r w:rsidRPr="00FC23A5">
        <w:t xml:space="preserve"> </w:t>
      </w:r>
      <w:r w:rsidRPr="00FC23A5">
        <w:rPr>
          <w:lang w:val="ru-RU"/>
        </w:rPr>
        <w:t>алфавита</w:t>
      </w:r>
    </w:p>
    <w:p w14:paraId="5A4F0B17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alph_size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2569517E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546803F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 xml:space="preserve">out, "*%c - %s\n",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 xml:space="preserve">].symbol,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].</w:t>
      </w:r>
      <w:proofErr w:type="spellStart"/>
      <w:r w:rsidRPr="00FC23A5">
        <w:t>bin_code</w:t>
      </w:r>
      <w:proofErr w:type="spellEnd"/>
      <w:r w:rsidRPr="00FC23A5">
        <w:t>);</w:t>
      </w:r>
    </w:p>
    <w:p w14:paraId="356D3FF3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3B3B149C" w14:textId="77777777" w:rsidR="00FC23A5" w:rsidRPr="00FC23A5" w:rsidRDefault="00FC23A5" w:rsidP="0075346D">
      <w:pPr>
        <w:pStyle w:val="af"/>
      </w:pPr>
    </w:p>
    <w:p w14:paraId="64927B83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(out</w:t>
      </w:r>
      <w:proofErr w:type="gramStart"/>
      <w:r w:rsidRPr="00FC23A5">
        <w:t>);</w:t>
      </w:r>
      <w:proofErr w:type="gramEnd"/>
    </w:p>
    <w:p w14:paraId="62993E6F" w14:textId="77777777" w:rsidR="00FC23A5" w:rsidRPr="00FC23A5" w:rsidRDefault="00FC23A5" w:rsidP="0075346D">
      <w:pPr>
        <w:pStyle w:val="af"/>
      </w:pPr>
      <w:r w:rsidRPr="00FC23A5">
        <w:tab/>
      </w:r>
    </w:p>
    <w:p w14:paraId="2BFD0D1B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symbols_for_compression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25EC840D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not_fit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7D92A5E2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PrintBinToFile</w:t>
      </w:r>
      <w:proofErr w:type="spellEnd"/>
      <w:r w:rsidRPr="00FC23A5">
        <w:t>(</w:t>
      </w:r>
      <w:proofErr w:type="spellStart"/>
      <w:proofErr w:type="gramEnd"/>
      <w:r w:rsidRPr="00FC23A5">
        <w:t>file_out</w:t>
      </w:r>
      <w:proofErr w:type="spellEnd"/>
      <w:r w:rsidRPr="00FC23A5">
        <w:t xml:space="preserve">, </w:t>
      </w:r>
      <w:proofErr w:type="spellStart"/>
      <w:r w:rsidRPr="00FC23A5">
        <w:t>bin_text</w:t>
      </w:r>
      <w:proofErr w:type="spellEnd"/>
      <w:r w:rsidRPr="00FC23A5">
        <w:t xml:space="preserve">, </w:t>
      </w:r>
      <w:proofErr w:type="spellStart"/>
      <w:r w:rsidRPr="00FC23A5">
        <w:t>len_bin_text</w:t>
      </w:r>
      <w:proofErr w:type="spellEnd"/>
      <w:r w:rsidRPr="00FC23A5">
        <w:t>, &amp;</w:t>
      </w:r>
      <w:proofErr w:type="spellStart"/>
      <w:r w:rsidRPr="00FC23A5">
        <w:t>symbols_for_compression</w:t>
      </w:r>
      <w:proofErr w:type="spellEnd"/>
      <w:r w:rsidRPr="00FC23A5">
        <w:t>, &amp;</w:t>
      </w:r>
      <w:proofErr w:type="spellStart"/>
      <w:r w:rsidRPr="00FC23A5">
        <w:t>not_fit</w:t>
      </w:r>
      <w:proofErr w:type="spellEnd"/>
      <w:r w:rsidRPr="00FC23A5">
        <w:t>);</w:t>
      </w:r>
    </w:p>
    <w:p w14:paraId="7DF2D405" w14:textId="77777777" w:rsidR="00FC23A5" w:rsidRPr="00FC23A5" w:rsidRDefault="00FC23A5" w:rsidP="0075346D">
      <w:pPr>
        <w:pStyle w:val="af"/>
      </w:pPr>
    </w:p>
    <w:p w14:paraId="67BCCD02" w14:textId="77777777" w:rsidR="00FC23A5" w:rsidRPr="00FC23A5" w:rsidRDefault="00FC23A5" w:rsidP="0075346D">
      <w:pPr>
        <w:pStyle w:val="af"/>
      </w:pPr>
      <w:r w:rsidRPr="00FC23A5">
        <w:tab/>
        <w:t>free(</w:t>
      </w:r>
      <w:proofErr w:type="spellStart"/>
      <w:r w:rsidRPr="00FC23A5">
        <w:t>alph</w:t>
      </w:r>
      <w:proofErr w:type="spellEnd"/>
      <w:proofErr w:type="gramStart"/>
      <w:r w:rsidRPr="00FC23A5">
        <w:t>);</w:t>
      </w:r>
      <w:proofErr w:type="gramEnd"/>
    </w:p>
    <w:p w14:paraId="5111B60B" w14:textId="77777777" w:rsidR="00FC23A5" w:rsidRPr="00FC23A5" w:rsidRDefault="00FC23A5" w:rsidP="0075346D">
      <w:pPr>
        <w:pStyle w:val="af"/>
      </w:pPr>
      <w:r w:rsidRPr="00FC23A5">
        <w:tab/>
        <w:t>free(</w:t>
      </w:r>
      <w:proofErr w:type="spellStart"/>
      <w:r w:rsidRPr="00FC23A5">
        <w:t>bin_text</w:t>
      </w:r>
      <w:proofErr w:type="spellEnd"/>
      <w:proofErr w:type="gramStart"/>
      <w:r w:rsidRPr="00FC23A5">
        <w:t>);</w:t>
      </w:r>
      <w:proofErr w:type="gramEnd"/>
    </w:p>
    <w:p w14:paraId="2F81A88D" w14:textId="77777777" w:rsidR="00FC23A5" w:rsidRPr="00FC23A5" w:rsidRDefault="00FC23A5" w:rsidP="0075346D">
      <w:pPr>
        <w:pStyle w:val="af"/>
      </w:pPr>
    </w:p>
    <w:p w14:paraId="1C2BF9EC" w14:textId="77777777" w:rsidR="00FC23A5" w:rsidRPr="00FC23A5" w:rsidRDefault="00FC23A5" w:rsidP="0075346D">
      <w:pPr>
        <w:pStyle w:val="af"/>
      </w:pPr>
    </w:p>
    <w:p w14:paraId="5E1F9E43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"\</w:t>
      </w:r>
      <w:proofErr w:type="spellStart"/>
      <w:r w:rsidRPr="00FC23A5">
        <w:t>nCompression</w:t>
      </w:r>
      <w:proofErr w:type="spellEnd"/>
      <w:r w:rsidRPr="00FC23A5">
        <w:t xml:space="preserve"> = %</w:t>
      </w:r>
      <w:proofErr w:type="spellStart"/>
      <w:r w:rsidRPr="00FC23A5">
        <w:t>lf</w:t>
      </w:r>
      <w:proofErr w:type="spellEnd"/>
      <w:r w:rsidRPr="00FC23A5">
        <w:t>", (</w:t>
      </w:r>
      <w:proofErr w:type="spellStart"/>
      <w:r w:rsidRPr="00FC23A5">
        <w:t>text_size_for_report</w:t>
      </w:r>
      <w:proofErr w:type="spellEnd"/>
      <w:r w:rsidRPr="00FC23A5">
        <w:t xml:space="preserve"> / (double)(</w:t>
      </w:r>
      <w:proofErr w:type="spellStart"/>
      <w:r w:rsidRPr="00FC23A5">
        <w:t>symbols_for_compression</w:t>
      </w:r>
      <w:proofErr w:type="spellEnd"/>
      <w:r w:rsidRPr="00FC23A5">
        <w:t xml:space="preserve"> + </w:t>
      </w:r>
      <w:proofErr w:type="spellStart"/>
      <w:r w:rsidRPr="00FC23A5">
        <w:t>not_fit</w:t>
      </w:r>
      <w:proofErr w:type="spellEnd"/>
      <w:r w:rsidRPr="00FC23A5">
        <w:t>)));</w:t>
      </w:r>
    </w:p>
    <w:p w14:paraId="7E074DC6" w14:textId="77777777" w:rsidR="00FC23A5" w:rsidRPr="00FC23A5" w:rsidRDefault="00FC23A5" w:rsidP="0075346D">
      <w:pPr>
        <w:pStyle w:val="af"/>
      </w:pPr>
    </w:p>
    <w:p w14:paraId="793F922C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r w:rsidRPr="00FC23A5">
        <w:t>printf</w:t>
      </w:r>
      <w:proofErr w:type="spellEnd"/>
      <w:r w:rsidRPr="00FC23A5">
        <w:t>("</w:t>
      </w:r>
      <w:proofErr w:type="gramStart"/>
      <w:r w:rsidRPr="00FC23A5">
        <w:t>finish!\</w:t>
      </w:r>
      <w:proofErr w:type="gramEnd"/>
      <w:r w:rsidRPr="00FC23A5">
        <w:t>n");</w:t>
      </w:r>
    </w:p>
    <w:p w14:paraId="16D79BE5" w14:textId="77777777" w:rsidR="00FC23A5" w:rsidRPr="00FC23A5" w:rsidRDefault="00FC23A5" w:rsidP="0075346D">
      <w:pPr>
        <w:pStyle w:val="af"/>
      </w:pPr>
      <w:r w:rsidRPr="00FC23A5">
        <w:t>}</w:t>
      </w:r>
    </w:p>
    <w:p w14:paraId="6884680C" w14:textId="77777777" w:rsidR="00FC23A5" w:rsidRPr="00FC23A5" w:rsidRDefault="00FC23A5" w:rsidP="0075346D">
      <w:pPr>
        <w:pStyle w:val="af"/>
      </w:pPr>
    </w:p>
    <w:p w14:paraId="3A98759E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OneSymbolEncod</w:t>
      </w:r>
      <w:proofErr w:type="spellEnd"/>
      <w:r w:rsidRPr="00FC23A5">
        <w:t>(</w:t>
      </w:r>
      <w:proofErr w:type="gramEnd"/>
      <w:r w:rsidRPr="00FC23A5">
        <w:t xml:space="preserve">char* </w:t>
      </w:r>
      <w:proofErr w:type="spellStart"/>
      <w:r w:rsidRPr="00FC23A5">
        <w:t>file_out</w:t>
      </w:r>
      <w:proofErr w:type="spellEnd"/>
      <w:r w:rsidRPr="00FC23A5">
        <w:t xml:space="preserve">, </w:t>
      </w:r>
      <w:proofErr w:type="spellStart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alph</w:t>
      </w:r>
      <w:proofErr w:type="spellEnd"/>
      <w:r w:rsidRPr="00FC23A5">
        <w:t>)</w:t>
      </w:r>
    </w:p>
    <w:p w14:paraId="05E4FF66" w14:textId="77777777" w:rsidR="00FC23A5" w:rsidRPr="00FC23A5" w:rsidRDefault="00FC23A5" w:rsidP="0075346D">
      <w:pPr>
        <w:pStyle w:val="af"/>
      </w:pPr>
      <w:r w:rsidRPr="00FC23A5">
        <w:t>{</w:t>
      </w:r>
    </w:p>
    <w:p w14:paraId="3D26AD18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alph</w:t>
      </w:r>
      <w:proofErr w:type="spellEnd"/>
      <w:r w:rsidRPr="00FC23A5">
        <w:t>[0].</w:t>
      </w:r>
      <w:proofErr w:type="spellStart"/>
      <w:r w:rsidRPr="00FC23A5">
        <w:t>bin_</w:t>
      </w:r>
      <w:proofErr w:type="gramStart"/>
      <w:r w:rsidRPr="00FC23A5">
        <w:t>code</w:t>
      </w:r>
      <w:proofErr w:type="spellEnd"/>
      <w:r w:rsidRPr="00FC23A5">
        <w:t>[</w:t>
      </w:r>
      <w:proofErr w:type="gramEnd"/>
      <w:r w:rsidRPr="00FC23A5">
        <w:t>0] = '0';</w:t>
      </w:r>
    </w:p>
    <w:p w14:paraId="0FCB3EAC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alph</w:t>
      </w:r>
      <w:proofErr w:type="spellEnd"/>
      <w:r w:rsidRPr="00FC23A5">
        <w:t>[0].</w:t>
      </w:r>
      <w:proofErr w:type="spellStart"/>
      <w:r w:rsidRPr="00FC23A5">
        <w:t>bin_</w:t>
      </w:r>
      <w:proofErr w:type="gramStart"/>
      <w:r w:rsidRPr="00FC23A5">
        <w:t>code</w:t>
      </w:r>
      <w:proofErr w:type="spellEnd"/>
      <w:r w:rsidRPr="00FC23A5">
        <w:t>[</w:t>
      </w:r>
      <w:proofErr w:type="gramEnd"/>
      <w:r w:rsidRPr="00FC23A5">
        <w:t>1] = '\0';</w:t>
      </w:r>
    </w:p>
    <w:p w14:paraId="033014DF" w14:textId="77777777" w:rsidR="00FC23A5" w:rsidRPr="00FC23A5" w:rsidRDefault="00FC23A5" w:rsidP="0075346D">
      <w:pPr>
        <w:pStyle w:val="af"/>
      </w:pPr>
      <w:r w:rsidRPr="00FC23A5">
        <w:tab/>
        <w:t xml:space="preserve">FILE* out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file_out</w:t>
      </w:r>
      <w:proofErr w:type="spellEnd"/>
      <w:r w:rsidRPr="00FC23A5">
        <w:t>, "w");</w:t>
      </w:r>
    </w:p>
    <w:p w14:paraId="669D4DF5" w14:textId="77777777" w:rsidR="00FC23A5" w:rsidRPr="00FC23A5" w:rsidRDefault="00FC23A5" w:rsidP="0075346D">
      <w:pPr>
        <w:pStyle w:val="af"/>
      </w:pPr>
      <w:r w:rsidRPr="00FC23A5">
        <w:tab/>
        <w:t xml:space="preserve">if (out == </w:t>
      </w:r>
      <w:proofErr w:type="gramStart"/>
      <w:r w:rsidRPr="00FC23A5">
        <w:t>NULL)</w:t>
      </w:r>
      <w:proofErr w:type="spellStart"/>
      <w:r w:rsidRPr="00FC23A5">
        <w:t>FileError</w:t>
      </w:r>
      <w:proofErr w:type="spellEnd"/>
      <w:proofErr w:type="gramEnd"/>
      <w:r w:rsidRPr="00FC23A5">
        <w:t>();</w:t>
      </w:r>
    </w:p>
    <w:p w14:paraId="3BC48A85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"%d\</w:t>
      </w:r>
      <w:proofErr w:type="spellStart"/>
      <w:r w:rsidRPr="00FC23A5">
        <w:t>n%d</w:t>
      </w:r>
      <w:proofErr w:type="spellEnd"/>
      <w:r w:rsidRPr="00FC23A5">
        <w:t xml:space="preserve">\n", </w:t>
      </w:r>
      <w:proofErr w:type="spellStart"/>
      <w:r w:rsidRPr="00FC23A5">
        <w:t>alph</w:t>
      </w:r>
      <w:proofErr w:type="spellEnd"/>
      <w:r w:rsidRPr="00FC23A5">
        <w:t>-&gt;repetitions, 1);//</w:t>
      </w:r>
      <w:r w:rsidRPr="00FC23A5">
        <w:rPr>
          <w:lang w:val="ru-RU"/>
        </w:rPr>
        <w:t>длина</w:t>
      </w:r>
      <w:r w:rsidRPr="00FC23A5">
        <w:t xml:space="preserve"> </w:t>
      </w:r>
      <w:r w:rsidRPr="00FC23A5">
        <w:rPr>
          <w:lang w:val="ru-RU"/>
        </w:rPr>
        <w:t>зашифрованного</w:t>
      </w:r>
      <w:r w:rsidRPr="00FC23A5">
        <w:t xml:space="preserve"> </w:t>
      </w:r>
      <w:r w:rsidRPr="00FC23A5">
        <w:rPr>
          <w:lang w:val="ru-RU"/>
        </w:rPr>
        <w:t>текста</w:t>
      </w:r>
      <w:r w:rsidRPr="00FC23A5">
        <w:t xml:space="preserve"> </w:t>
      </w:r>
      <w:r w:rsidRPr="00FC23A5">
        <w:rPr>
          <w:lang w:val="ru-RU"/>
        </w:rPr>
        <w:t>и</w:t>
      </w:r>
      <w:r w:rsidRPr="00FC23A5">
        <w:t xml:space="preserve"> </w:t>
      </w:r>
      <w:r w:rsidRPr="00FC23A5">
        <w:rPr>
          <w:lang w:val="ru-RU"/>
        </w:rPr>
        <w:t>размер</w:t>
      </w:r>
      <w:r w:rsidRPr="00FC23A5">
        <w:t xml:space="preserve"> </w:t>
      </w:r>
      <w:r w:rsidRPr="00FC23A5">
        <w:rPr>
          <w:lang w:val="ru-RU"/>
        </w:rPr>
        <w:t>алфавита</w:t>
      </w:r>
    </w:p>
    <w:p w14:paraId="7E02EAFA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1; </w:t>
      </w:r>
      <w:proofErr w:type="spellStart"/>
      <w:r w:rsidRPr="00FC23A5">
        <w:t>i</w:t>
      </w:r>
      <w:proofErr w:type="spellEnd"/>
      <w:r w:rsidRPr="00FC23A5">
        <w:t>++)</w:t>
      </w:r>
    </w:p>
    <w:p w14:paraId="50FD70C8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25DC7B2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 xml:space="preserve">out, "*%c - %s\n",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 xml:space="preserve">].symbol,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].</w:t>
      </w:r>
      <w:proofErr w:type="spellStart"/>
      <w:r w:rsidRPr="00FC23A5">
        <w:t>bin_code</w:t>
      </w:r>
      <w:proofErr w:type="spellEnd"/>
      <w:r w:rsidRPr="00FC23A5">
        <w:t>);</w:t>
      </w:r>
    </w:p>
    <w:p w14:paraId="166D607C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7D1B3C4D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rPr>
          <w:lang w:val="ru-RU"/>
        </w:rPr>
        <w:t>сколько</w:t>
      </w:r>
      <w:r w:rsidRPr="00FC23A5">
        <w:t xml:space="preserve"> </w:t>
      </w:r>
      <w:r w:rsidRPr="00FC23A5">
        <w:rPr>
          <w:lang w:val="ru-RU"/>
        </w:rPr>
        <w:t>нулей</w:t>
      </w:r>
      <w:r w:rsidRPr="00FC23A5">
        <w:t xml:space="preserve"> </w:t>
      </w:r>
      <w:r w:rsidRPr="00FC23A5">
        <w:rPr>
          <w:lang w:val="ru-RU"/>
        </w:rPr>
        <w:t>можно</w:t>
      </w:r>
      <w:r w:rsidRPr="00FC23A5">
        <w:t xml:space="preserve"> </w:t>
      </w:r>
      <w:r w:rsidRPr="00FC23A5">
        <w:rPr>
          <w:lang w:val="ru-RU"/>
        </w:rPr>
        <w:t>сжать</w:t>
      </w:r>
    </w:p>
    <w:p w14:paraId="18E54C36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count_symbols</w:t>
      </w:r>
      <w:proofErr w:type="spellEnd"/>
      <w:r w:rsidRPr="00FC23A5">
        <w:t xml:space="preserve"> = </w:t>
      </w:r>
      <w:proofErr w:type="spellStart"/>
      <w:r w:rsidRPr="00FC23A5">
        <w:t>alph</w:t>
      </w:r>
      <w:proofErr w:type="spellEnd"/>
      <w:r w:rsidRPr="00FC23A5">
        <w:t xml:space="preserve">-&gt;repetitions / </w:t>
      </w:r>
      <w:proofErr w:type="gramStart"/>
      <w:r w:rsidRPr="00FC23A5">
        <w:t>BYTE;</w:t>
      </w:r>
      <w:proofErr w:type="gramEnd"/>
    </w:p>
    <w:p w14:paraId="2FA97F5F" w14:textId="77777777" w:rsidR="00FC23A5" w:rsidRPr="00FC23A5" w:rsidRDefault="00FC23A5" w:rsidP="0075346D">
      <w:pPr>
        <w:pStyle w:val="af"/>
      </w:pPr>
    </w:p>
    <w:p w14:paraId="14882B7E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count_symbols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46F93B4B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626480C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"%d", 0);</w:t>
      </w:r>
    </w:p>
    <w:p w14:paraId="44ACB4D9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30A2B3E9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fprintf</w:t>
      </w:r>
      <w:proofErr w:type="spellEnd"/>
      <w:r w:rsidRPr="00FC23A5">
        <w:t>(out,"\n"</w:t>
      </w:r>
      <w:proofErr w:type="gramStart"/>
      <w:r w:rsidRPr="00FC23A5">
        <w:t>);</w:t>
      </w:r>
      <w:proofErr w:type="gramEnd"/>
    </w:p>
    <w:p w14:paraId="6CDCCBA2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rPr>
          <w:lang w:val="ru-RU"/>
        </w:rPr>
        <w:t>сколько</w:t>
      </w:r>
      <w:r w:rsidRPr="00FC23A5">
        <w:t xml:space="preserve"> </w:t>
      </w:r>
      <w:r w:rsidRPr="00FC23A5">
        <w:rPr>
          <w:lang w:val="ru-RU"/>
        </w:rPr>
        <w:t>нулей</w:t>
      </w:r>
      <w:r w:rsidRPr="00FC23A5">
        <w:t xml:space="preserve"> </w:t>
      </w:r>
      <w:r w:rsidRPr="00FC23A5">
        <w:rPr>
          <w:lang w:val="ru-RU"/>
        </w:rPr>
        <w:t>нельзя</w:t>
      </w:r>
      <w:r w:rsidRPr="00FC23A5">
        <w:t xml:space="preserve"> </w:t>
      </w:r>
      <w:r w:rsidRPr="00FC23A5">
        <w:rPr>
          <w:lang w:val="ru-RU"/>
        </w:rPr>
        <w:t>сжать</w:t>
      </w:r>
    </w:p>
    <w:p w14:paraId="6D7CE575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not_fit</w:t>
      </w:r>
      <w:proofErr w:type="spellEnd"/>
      <w:r w:rsidRPr="00FC23A5">
        <w:t xml:space="preserve"> = </w:t>
      </w:r>
      <w:proofErr w:type="spellStart"/>
      <w:r w:rsidRPr="00FC23A5">
        <w:t>alph</w:t>
      </w:r>
      <w:proofErr w:type="spellEnd"/>
      <w:r w:rsidRPr="00FC23A5">
        <w:t xml:space="preserve">-&gt;repetitions - </w:t>
      </w:r>
      <w:proofErr w:type="spellStart"/>
      <w:r w:rsidRPr="00FC23A5">
        <w:t>count_symbols</w:t>
      </w:r>
      <w:proofErr w:type="spellEnd"/>
      <w:r w:rsidRPr="00FC23A5">
        <w:t xml:space="preserve"> * </w:t>
      </w:r>
      <w:proofErr w:type="gramStart"/>
      <w:r w:rsidRPr="00FC23A5">
        <w:t>BYTE;</w:t>
      </w:r>
      <w:proofErr w:type="gramEnd"/>
    </w:p>
    <w:p w14:paraId="6B7BB103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not_fit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0342B582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3139E19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"%d", 0);</w:t>
      </w:r>
    </w:p>
    <w:p w14:paraId="14913662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21DFF8C3" w14:textId="77777777" w:rsidR="00FC23A5" w:rsidRPr="00FC23A5" w:rsidRDefault="00FC23A5" w:rsidP="0075346D">
      <w:pPr>
        <w:pStyle w:val="af"/>
      </w:pPr>
    </w:p>
    <w:p w14:paraId="28571C4B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(out</w:t>
      </w:r>
      <w:proofErr w:type="gramStart"/>
      <w:r w:rsidRPr="00FC23A5">
        <w:t>);</w:t>
      </w:r>
      <w:proofErr w:type="gramEnd"/>
    </w:p>
    <w:p w14:paraId="30E53FB7" w14:textId="77777777" w:rsidR="00FC23A5" w:rsidRPr="00FC23A5" w:rsidRDefault="00FC23A5" w:rsidP="0075346D">
      <w:pPr>
        <w:pStyle w:val="af"/>
      </w:pPr>
    </w:p>
    <w:p w14:paraId="65CA1A7B" w14:textId="77777777" w:rsidR="00FC23A5" w:rsidRPr="00FC23A5" w:rsidRDefault="00FC23A5" w:rsidP="0075346D">
      <w:pPr>
        <w:pStyle w:val="af"/>
      </w:pPr>
      <w:r w:rsidRPr="00FC23A5">
        <w:t>}</w:t>
      </w:r>
    </w:p>
    <w:p w14:paraId="1566DA12" w14:textId="77777777" w:rsidR="00FC23A5" w:rsidRPr="00FC23A5" w:rsidRDefault="00FC23A5" w:rsidP="0075346D">
      <w:pPr>
        <w:pStyle w:val="af"/>
      </w:pPr>
    </w:p>
    <w:p w14:paraId="25C8A1E8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OneSymbolDecod</w:t>
      </w:r>
      <w:proofErr w:type="spellEnd"/>
      <w:r w:rsidRPr="00FC23A5">
        <w:t>(</w:t>
      </w:r>
      <w:proofErr w:type="gramEnd"/>
      <w:r w:rsidRPr="00FC23A5">
        <w:t xml:space="preserve">char* </w:t>
      </w:r>
      <w:proofErr w:type="spellStart"/>
      <w:r w:rsidRPr="00FC23A5">
        <w:t>file_out</w:t>
      </w:r>
      <w:proofErr w:type="spellEnd"/>
      <w:r w:rsidRPr="00FC23A5">
        <w:t xml:space="preserve">, char* </w:t>
      </w:r>
      <w:proofErr w:type="spellStart"/>
      <w:r w:rsidRPr="00FC23A5">
        <w:t>file_res</w:t>
      </w:r>
      <w:proofErr w:type="spellEnd"/>
      <w:r w:rsidRPr="00FC23A5">
        <w:t>)</w:t>
      </w:r>
    </w:p>
    <w:p w14:paraId="1CF8120E" w14:textId="77777777" w:rsidR="00FC23A5" w:rsidRPr="00FC23A5" w:rsidRDefault="00FC23A5" w:rsidP="0075346D">
      <w:pPr>
        <w:pStyle w:val="af"/>
      </w:pPr>
      <w:r w:rsidRPr="00FC23A5">
        <w:t>{</w:t>
      </w:r>
    </w:p>
    <w:p w14:paraId="73D97594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len_bin_text</w:t>
      </w:r>
      <w:proofErr w:type="spellEnd"/>
      <w:r w:rsidRPr="00FC23A5">
        <w:t xml:space="preserve"> = 0;//</w:t>
      </w:r>
      <w:r w:rsidRPr="00FC23A5">
        <w:rPr>
          <w:lang w:val="ru-RU"/>
        </w:rPr>
        <w:t>прочитаем</w:t>
      </w:r>
      <w:r w:rsidRPr="00FC23A5">
        <w:t xml:space="preserve"> </w:t>
      </w:r>
      <w:r w:rsidRPr="00FC23A5">
        <w:rPr>
          <w:lang w:val="ru-RU"/>
        </w:rPr>
        <w:t>из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7880AE71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alph_size</w:t>
      </w:r>
      <w:proofErr w:type="spellEnd"/>
      <w:r w:rsidRPr="00FC23A5">
        <w:t xml:space="preserve"> = 0;//</w:t>
      </w:r>
      <w:r w:rsidRPr="00FC23A5">
        <w:rPr>
          <w:lang w:val="ru-RU"/>
        </w:rPr>
        <w:t>прочитаем</w:t>
      </w:r>
      <w:r w:rsidRPr="00FC23A5">
        <w:t xml:space="preserve"> </w:t>
      </w:r>
      <w:r w:rsidRPr="00FC23A5">
        <w:rPr>
          <w:lang w:val="ru-RU"/>
        </w:rPr>
        <w:t>из</w:t>
      </w:r>
      <w:r w:rsidRPr="00FC23A5">
        <w:t xml:space="preserve"> </w:t>
      </w:r>
      <w:r w:rsidRPr="00FC23A5">
        <w:rPr>
          <w:lang w:val="ru-RU"/>
        </w:rPr>
        <w:t>файла</w:t>
      </w:r>
    </w:p>
    <w:p w14:paraId="7BB112AB" w14:textId="77777777" w:rsidR="00FC23A5" w:rsidRPr="00FC23A5" w:rsidRDefault="00FC23A5" w:rsidP="0075346D">
      <w:pPr>
        <w:pStyle w:val="af"/>
      </w:pPr>
      <w:r w:rsidRPr="00FC23A5">
        <w:tab/>
        <w:t xml:space="preserve">FILE* out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file_out</w:t>
      </w:r>
      <w:proofErr w:type="spellEnd"/>
      <w:r w:rsidRPr="00FC23A5">
        <w:t>, "r");</w:t>
      </w:r>
    </w:p>
    <w:p w14:paraId="5326206F" w14:textId="77777777" w:rsidR="00FC23A5" w:rsidRPr="00FC23A5" w:rsidRDefault="00FC23A5" w:rsidP="0075346D">
      <w:pPr>
        <w:pStyle w:val="af"/>
      </w:pPr>
      <w:r w:rsidRPr="00FC23A5">
        <w:tab/>
        <w:t xml:space="preserve">if </w:t>
      </w:r>
      <w:proofErr w:type="gramStart"/>
      <w:r w:rsidRPr="00FC23A5">
        <w:t>(!out</w:t>
      </w:r>
      <w:proofErr w:type="gramEnd"/>
      <w:r w:rsidRPr="00FC23A5">
        <w:t>)</w:t>
      </w:r>
      <w:proofErr w:type="spellStart"/>
      <w:r w:rsidRPr="00FC23A5">
        <w:t>FileError</w:t>
      </w:r>
      <w:proofErr w:type="spellEnd"/>
      <w:r w:rsidRPr="00FC23A5">
        <w:t>();</w:t>
      </w:r>
    </w:p>
    <w:p w14:paraId="78B714F8" w14:textId="77777777" w:rsidR="00FC23A5" w:rsidRPr="00FC23A5" w:rsidRDefault="00FC23A5" w:rsidP="0075346D">
      <w:pPr>
        <w:pStyle w:val="af"/>
      </w:pPr>
      <w:r w:rsidRPr="00FC23A5">
        <w:tab/>
        <w:t xml:space="preserve">FILE* res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file_res</w:t>
      </w:r>
      <w:proofErr w:type="spellEnd"/>
      <w:r w:rsidRPr="00FC23A5">
        <w:t>, "w");</w:t>
      </w:r>
    </w:p>
    <w:p w14:paraId="22AC5559" w14:textId="77777777" w:rsidR="00FC23A5" w:rsidRPr="00FC23A5" w:rsidRDefault="00FC23A5" w:rsidP="0075346D">
      <w:pPr>
        <w:pStyle w:val="af"/>
      </w:pPr>
      <w:r w:rsidRPr="00FC23A5">
        <w:tab/>
        <w:t xml:space="preserve">if </w:t>
      </w:r>
      <w:proofErr w:type="gramStart"/>
      <w:r w:rsidRPr="00FC23A5">
        <w:t>(!out</w:t>
      </w:r>
      <w:proofErr w:type="gramEnd"/>
      <w:r w:rsidRPr="00FC23A5">
        <w:t>)</w:t>
      </w:r>
      <w:proofErr w:type="spellStart"/>
      <w:r w:rsidRPr="00FC23A5">
        <w:t>FileError</w:t>
      </w:r>
      <w:proofErr w:type="spellEnd"/>
      <w:r w:rsidRPr="00FC23A5">
        <w:t>();</w:t>
      </w:r>
    </w:p>
    <w:p w14:paraId="4852F67F" w14:textId="77777777" w:rsidR="00FC23A5" w:rsidRPr="00FC23A5" w:rsidRDefault="00FC23A5" w:rsidP="0075346D">
      <w:pPr>
        <w:pStyle w:val="af"/>
      </w:pPr>
    </w:p>
    <w:p w14:paraId="31C744B3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fscanf</w:t>
      </w:r>
      <w:proofErr w:type="spellEnd"/>
      <w:r w:rsidRPr="00FC23A5">
        <w:t>(</w:t>
      </w:r>
      <w:proofErr w:type="gramEnd"/>
      <w:r w:rsidRPr="00FC23A5">
        <w:t>out, "%d\n", &amp;</w:t>
      </w:r>
      <w:proofErr w:type="spellStart"/>
      <w:r w:rsidRPr="00FC23A5">
        <w:t>len_bin_text</w:t>
      </w:r>
      <w:proofErr w:type="spellEnd"/>
      <w:r w:rsidRPr="00FC23A5">
        <w:t>);</w:t>
      </w:r>
    </w:p>
    <w:p w14:paraId="44A34358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fscanf</w:t>
      </w:r>
      <w:proofErr w:type="spellEnd"/>
      <w:r w:rsidRPr="00FC23A5">
        <w:t>(</w:t>
      </w:r>
      <w:proofErr w:type="gramEnd"/>
      <w:r w:rsidRPr="00FC23A5">
        <w:t>out, "%d\n", &amp;</w:t>
      </w:r>
      <w:proofErr w:type="spellStart"/>
      <w:r w:rsidRPr="00FC23A5">
        <w:t>alph_size</w:t>
      </w:r>
      <w:proofErr w:type="spellEnd"/>
      <w:r w:rsidRPr="00FC23A5">
        <w:t>);</w:t>
      </w:r>
    </w:p>
    <w:p w14:paraId="465B6946" w14:textId="77777777" w:rsidR="00FC23A5" w:rsidRPr="00FC23A5" w:rsidRDefault="00FC23A5" w:rsidP="0075346D">
      <w:pPr>
        <w:pStyle w:val="af"/>
      </w:pPr>
    </w:p>
    <w:p w14:paraId="3BE28842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alph</w:t>
      </w:r>
      <w:proofErr w:type="spellEnd"/>
      <w:r w:rsidRPr="00FC23A5">
        <w:t xml:space="preserve"> = (</w:t>
      </w:r>
      <w:proofErr w:type="spellStart"/>
      <w:r w:rsidRPr="00FC23A5">
        <w:t>SymbolData</w:t>
      </w:r>
      <w:proofErr w:type="spellEnd"/>
      <w:proofErr w:type="gramStart"/>
      <w:r w:rsidRPr="00FC23A5">
        <w:t>*)</w:t>
      </w:r>
      <w:proofErr w:type="spellStart"/>
      <w:r w:rsidRPr="00FC23A5">
        <w:t>calloc</w:t>
      </w:r>
      <w:proofErr w:type="spellEnd"/>
      <w:proofErr w:type="gramEnd"/>
      <w:r w:rsidRPr="00FC23A5">
        <w:t>(</w:t>
      </w:r>
      <w:proofErr w:type="spellStart"/>
      <w:r w:rsidRPr="00FC23A5">
        <w:t>alph_size</w:t>
      </w:r>
      <w:proofErr w:type="spellEnd"/>
      <w:r w:rsidRPr="00FC23A5">
        <w:t xml:space="preserve">, </w:t>
      </w:r>
      <w:proofErr w:type="spellStart"/>
      <w:r w:rsidRPr="00FC23A5">
        <w:t>sizeof</w:t>
      </w:r>
      <w:proofErr w:type="spellEnd"/>
      <w:r w:rsidRPr="00FC23A5">
        <w:t>(</w:t>
      </w:r>
      <w:proofErr w:type="spellStart"/>
      <w:r w:rsidRPr="00FC23A5">
        <w:t>SymbolData</w:t>
      </w:r>
      <w:proofErr w:type="spellEnd"/>
      <w:r w:rsidRPr="00FC23A5">
        <w:t>));</w:t>
      </w:r>
    </w:p>
    <w:p w14:paraId="7C92200B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proofErr w:type="spellStart"/>
      <w:r w:rsidRPr="00FC23A5">
        <w:rPr>
          <w:lang w:val="ru-RU"/>
        </w:rPr>
        <w:t>char</w:t>
      </w:r>
      <w:proofErr w:type="spellEnd"/>
      <w:r w:rsidRPr="00FC23A5">
        <w:rPr>
          <w:lang w:val="ru-RU"/>
        </w:rPr>
        <w:t xml:space="preserve"> c;</w:t>
      </w:r>
    </w:p>
    <w:p w14:paraId="0CE43E8F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//читаем шаблон "символ - код"</w:t>
      </w:r>
    </w:p>
    <w:p w14:paraId="2B40B178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proofErr w:type="spellStart"/>
      <w:proofErr w:type="gramStart"/>
      <w:r w:rsidRPr="00FC23A5">
        <w:t>fscanf</w:t>
      </w:r>
      <w:proofErr w:type="spellEnd"/>
      <w:r w:rsidRPr="00FC23A5">
        <w:t>(</w:t>
      </w:r>
      <w:proofErr w:type="gramEnd"/>
      <w:r w:rsidRPr="00FC23A5">
        <w:t>out, "*%c - %s\n", &amp;c, (&amp;</w:t>
      </w:r>
      <w:proofErr w:type="spellStart"/>
      <w:r w:rsidRPr="00FC23A5">
        <w:t>alph</w:t>
      </w:r>
      <w:proofErr w:type="spellEnd"/>
      <w:r w:rsidRPr="00FC23A5">
        <w:t>[0])-&gt;</w:t>
      </w:r>
      <w:proofErr w:type="spellStart"/>
      <w:r w:rsidRPr="00FC23A5">
        <w:t>bin_code</w:t>
      </w:r>
      <w:proofErr w:type="spellEnd"/>
      <w:r w:rsidRPr="00FC23A5">
        <w:t>);</w:t>
      </w:r>
    </w:p>
    <w:p w14:paraId="6BE500F0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alph</w:t>
      </w:r>
      <w:proofErr w:type="spellEnd"/>
      <w:r w:rsidRPr="00FC23A5">
        <w:t xml:space="preserve">-&gt;symbol = </w:t>
      </w:r>
      <w:proofErr w:type="gramStart"/>
      <w:r w:rsidRPr="00FC23A5">
        <w:t>c;</w:t>
      </w:r>
      <w:proofErr w:type="gramEnd"/>
    </w:p>
    <w:p w14:paraId="4B61E7CE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"%c -&gt; %s\n", c, (&amp;</w:t>
      </w:r>
      <w:proofErr w:type="spellStart"/>
      <w:r w:rsidRPr="00FC23A5">
        <w:t>alph</w:t>
      </w:r>
      <w:proofErr w:type="spellEnd"/>
      <w:r w:rsidRPr="00FC23A5">
        <w:t>[0])-&gt;</w:t>
      </w:r>
      <w:proofErr w:type="spellStart"/>
      <w:r w:rsidRPr="00FC23A5">
        <w:t>bin_code</w:t>
      </w:r>
      <w:proofErr w:type="spellEnd"/>
      <w:r w:rsidRPr="00FC23A5">
        <w:t>);</w:t>
      </w:r>
    </w:p>
    <w:p w14:paraId="0606A3FB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(out</w:t>
      </w:r>
      <w:proofErr w:type="gramStart"/>
      <w:r w:rsidRPr="00FC23A5">
        <w:t>);</w:t>
      </w:r>
      <w:proofErr w:type="gramEnd"/>
    </w:p>
    <w:p w14:paraId="47CD7501" w14:textId="77777777" w:rsidR="00FC23A5" w:rsidRPr="00FC23A5" w:rsidRDefault="00FC23A5" w:rsidP="0075346D">
      <w:pPr>
        <w:pStyle w:val="af"/>
      </w:pPr>
    </w:p>
    <w:p w14:paraId="300E7045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len_bin_</w:t>
      </w:r>
      <w:proofErr w:type="gramStart"/>
      <w:r w:rsidRPr="00FC23A5">
        <w:t>text;i</w:t>
      </w:r>
      <w:proofErr w:type="spellEnd"/>
      <w:proofErr w:type="gramEnd"/>
      <w:r w:rsidRPr="00FC23A5">
        <w:t>++)</w:t>
      </w:r>
    </w:p>
    <w:p w14:paraId="34F5D6CB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563DE76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res, "%c", c);</w:t>
      </w:r>
    </w:p>
    <w:p w14:paraId="1FE393CB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78A994C1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(res</w:t>
      </w:r>
      <w:proofErr w:type="gramStart"/>
      <w:r w:rsidRPr="00FC23A5">
        <w:t>);</w:t>
      </w:r>
      <w:proofErr w:type="gramEnd"/>
    </w:p>
    <w:p w14:paraId="1CBCB14B" w14:textId="77777777" w:rsidR="00FC23A5" w:rsidRPr="00FC23A5" w:rsidRDefault="00FC23A5" w:rsidP="0075346D">
      <w:pPr>
        <w:pStyle w:val="af"/>
      </w:pPr>
      <w:r w:rsidRPr="00FC23A5">
        <w:tab/>
        <w:t>free(</w:t>
      </w:r>
      <w:proofErr w:type="spellStart"/>
      <w:r w:rsidRPr="00FC23A5">
        <w:t>alph</w:t>
      </w:r>
      <w:proofErr w:type="spellEnd"/>
      <w:proofErr w:type="gramStart"/>
      <w:r w:rsidRPr="00FC23A5">
        <w:t>);</w:t>
      </w:r>
      <w:proofErr w:type="gramEnd"/>
    </w:p>
    <w:p w14:paraId="0DEA436B" w14:textId="77777777" w:rsidR="00FC23A5" w:rsidRPr="00FC23A5" w:rsidRDefault="00FC23A5" w:rsidP="0075346D">
      <w:pPr>
        <w:pStyle w:val="af"/>
      </w:pPr>
      <w:r w:rsidRPr="00FC23A5">
        <w:t>}</w:t>
      </w:r>
    </w:p>
    <w:p w14:paraId="6F292A0C" w14:textId="77777777" w:rsidR="00FC23A5" w:rsidRPr="00FC23A5" w:rsidRDefault="00FC23A5" w:rsidP="0075346D">
      <w:pPr>
        <w:pStyle w:val="af"/>
      </w:pPr>
    </w:p>
    <w:p w14:paraId="193F07D2" w14:textId="77777777" w:rsidR="00FC23A5" w:rsidRPr="00FC23A5" w:rsidRDefault="00FC23A5" w:rsidP="0075346D">
      <w:pPr>
        <w:pStyle w:val="af"/>
      </w:pPr>
      <w:r w:rsidRPr="00FC23A5">
        <w:t xml:space="preserve">int </w:t>
      </w:r>
      <w:proofErr w:type="spellStart"/>
      <w:proofErr w:type="gramStart"/>
      <w:r w:rsidRPr="00FC23A5">
        <w:t>StructStrstr</w:t>
      </w:r>
      <w:proofErr w:type="spellEnd"/>
      <w:r w:rsidRPr="00FC23A5">
        <w:t>(</w:t>
      </w:r>
      <w:proofErr w:type="gramEnd"/>
      <w:r w:rsidRPr="00FC23A5">
        <w:t xml:space="preserve">char c, </w:t>
      </w:r>
      <w:proofErr w:type="spellStart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alph</w:t>
      </w:r>
      <w:proofErr w:type="spellEnd"/>
      <w:r w:rsidRPr="00FC23A5">
        <w:t xml:space="preserve">, int </w:t>
      </w:r>
      <w:proofErr w:type="spellStart"/>
      <w:r w:rsidRPr="00FC23A5">
        <w:t>alph_size</w:t>
      </w:r>
      <w:proofErr w:type="spellEnd"/>
      <w:r w:rsidRPr="00FC23A5">
        <w:t>)</w:t>
      </w:r>
    </w:p>
    <w:p w14:paraId="221BC7B3" w14:textId="77777777" w:rsidR="00FC23A5" w:rsidRPr="00FC23A5" w:rsidRDefault="00FC23A5" w:rsidP="0075346D">
      <w:pPr>
        <w:pStyle w:val="af"/>
      </w:pPr>
      <w:r w:rsidRPr="00FC23A5">
        <w:t>{</w:t>
      </w:r>
    </w:p>
    <w:p w14:paraId="1EC8F1A6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alph_size</w:t>
      </w:r>
      <w:proofErr w:type="spellEnd"/>
      <w:r w:rsidRPr="00FC23A5">
        <w:t xml:space="preserve"> == 0) return </w:t>
      </w:r>
      <w:proofErr w:type="gramStart"/>
      <w:r w:rsidRPr="00FC23A5">
        <w:t>NOTFOUND;</w:t>
      </w:r>
      <w:proofErr w:type="gramEnd"/>
    </w:p>
    <w:p w14:paraId="1DEB3C0F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alph_size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646BBB40" w14:textId="77777777" w:rsidR="00FC23A5" w:rsidRPr="00FC23A5" w:rsidRDefault="00FC23A5" w:rsidP="0075346D">
      <w:pPr>
        <w:pStyle w:val="af"/>
      </w:pPr>
      <w:r w:rsidRPr="00FC23A5">
        <w:lastRenderedPageBreak/>
        <w:tab/>
        <w:t>{</w:t>
      </w:r>
    </w:p>
    <w:p w14:paraId="13FB821C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if (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proofErr w:type="gramStart"/>
      <w:r w:rsidRPr="00FC23A5">
        <w:t>].symbol</w:t>
      </w:r>
      <w:proofErr w:type="gramEnd"/>
      <w:r w:rsidRPr="00FC23A5">
        <w:t xml:space="preserve"> == c)</w:t>
      </w:r>
    </w:p>
    <w:p w14:paraId="32BB295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512CC44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 xml:space="preserve">return </w:t>
      </w:r>
      <w:proofErr w:type="spellStart"/>
      <w:proofErr w:type="gramStart"/>
      <w:r w:rsidRPr="00FC23A5">
        <w:t>i</w:t>
      </w:r>
      <w:proofErr w:type="spellEnd"/>
      <w:r w:rsidRPr="00FC23A5">
        <w:t>;</w:t>
      </w:r>
      <w:proofErr w:type="gramEnd"/>
    </w:p>
    <w:p w14:paraId="3D73501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0BD4F401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03A175D3" w14:textId="77777777" w:rsidR="00FC23A5" w:rsidRPr="00FC23A5" w:rsidRDefault="00FC23A5" w:rsidP="0075346D">
      <w:pPr>
        <w:pStyle w:val="af"/>
      </w:pPr>
      <w:r w:rsidRPr="00FC23A5">
        <w:tab/>
        <w:t xml:space="preserve">return </w:t>
      </w:r>
      <w:proofErr w:type="gramStart"/>
      <w:r w:rsidRPr="00FC23A5">
        <w:t>NOTFOUND;</w:t>
      </w:r>
      <w:proofErr w:type="gramEnd"/>
    </w:p>
    <w:p w14:paraId="6431E09D" w14:textId="77777777" w:rsidR="00FC23A5" w:rsidRPr="00FC23A5" w:rsidRDefault="00FC23A5" w:rsidP="0075346D">
      <w:pPr>
        <w:pStyle w:val="af"/>
      </w:pPr>
      <w:r w:rsidRPr="00FC23A5">
        <w:t>}</w:t>
      </w:r>
    </w:p>
    <w:p w14:paraId="6882D361" w14:textId="77777777" w:rsidR="00FC23A5" w:rsidRPr="00FC23A5" w:rsidRDefault="00FC23A5" w:rsidP="0075346D">
      <w:pPr>
        <w:pStyle w:val="af"/>
      </w:pPr>
    </w:p>
    <w:p w14:paraId="7DF4231A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gramStart"/>
      <w:r w:rsidRPr="00FC23A5">
        <w:t>Sorting(</w:t>
      </w:r>
      <w:proofErr w:type="spellStart"/>
      <w:proofErr w:type="gramEnd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alph</w:t>
      </w:r>
      <w:proofErr w:type="spellEnd"/>
      <w:r w:rsidRPr="00FC23A5">
        <w:t>, int n) //</w:t>
      </w:r>
      <w:r w:rsidRPr="00FC23A5">
        <w:rPr>
          <w:lang w:val="ru-RU"/>
        </w:rPr>
        <w:t>по</w:t>
      </w:r>
      <w:r w:rsidRPr="00FC23A5">
        <w:t xml:space="preserve"> </w:t>
      </w:r>
      <w:r w:rsidRPr="00FC23A5">
        <w:rPr>
          <w:lang w:val="ru-RU"/>
        </w:rPr>
        <w:t>убыванию</w:t>
      </w:r>
    </w:p>
    <w:p w14:paraId="19F387BF" w14:textId="77777777" w:rsidR="00FC23A5" w:rsidRPr="00FC23A5" w:rsidRDefault="00FC23A5" w:rsidP="0075346D">
      <w:pPr>
        <w:pStyle w:val="af"/>
      </w:pPr>
      <w:r w:rsidRPr="00FC23A5">
        <w:t>{</w:t>
      </w:r>
    </w:p>
    <w:p w14:paraId="2EAB620F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SymbolData</w:t>
      </w:r>
      <w:proofErr w:type="spellEnd"/>
      <w:r w:rsidRPr="00FC23A5">
        <w:t xml:space="preserve"> </w:t>
      </w:r>
      <w:proofErr w:type="spellStart"/>
      <w:proofErr w:type="gramStart"/>
      <w:r w:rsidRPr="00FC23A5">
        <w:t>tmp</w:t>
      </w:r>
      <w:proofErr w:type="spellEnd"/>
      <w:r w:rsidRPr="00FC23A5">
        <w:t>;</w:t>
      </w:r>
      <w:proofErr w:type="gramEnd"/>
    </w:p>
    <w:p w14:paraId="7FDDB1B6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n - 1; </w:t>
      </w:r>
      <w:proofErr w:type="spellStart"/>
      <w:r w:rsidRPr="00FC23A5">
        <w:t>i</w:t>
      </w:r>
      <w:proofErr w:type="spellEnd"/>
      <w:r w:rsidRPr="00FC23A5">
        <w:t>++)</w:t>
      </w:r>
    </w:p>
    <w:p w14:paraId="76F79244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12B3445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for (int j = 0; j &lt; n - </w:t>
      </w:r>
      <w:proofErr w:type="spellStart"/>
      <w:r w:rsidRPr="00FC23A5">
        <w:t>i</w:t>
      </w:r>
      <w:proofErr w:type="spellEnd"/>
      <w:r w:rsidRPr="00FC23A5">
        <w:t xml:space="preserve"> - 1; </w:t>
      </w:r>
      <w:proofErr w:type="spellStart"/>
      <w:r w:rsidRPr="00FC23A5">
        <w:t>j++</w:t>
      </w:r>
      <w:proofErr w:type="spellEnd"/>
      <w:r w:rsidRPr="00FC23A5">
        <w:t>)</w:t>
      </w:r>
    </w:p>
    <w:p w14:paraId="0251D7B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18CE132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if (</w:t>
      </w:r>
      <w:proofErr w:type="spellStart"/>
      <w:r w:rsidRPr="00FC23A5">
        <w:t>alph</w:t>
      </w:r>
      <w:proofErr w:type="spellEnd"/>
      <w:r w:rsidRPr="00FC23A5">
        <w:t>[j</w:t>
      </w:r>
      <w:proofErr w:type="gramStart"/>
      <w:r w:rsidRPr="00FC23A5">
        <w:t>].repetitions</w:t>
      </w:r>
      <w:proofErr w:type="gramEnd"/>
      <w:r w:rsidRPr="00FC23A5">
        <w:t xml:space="preserve"> &lt; </w:t>
      </w:r>
      <w:proofErr w:type="spellStart"/>
      <w:r w:rsidRPr="00FC23A5">
        <w:t>alph</w:t>
      </w:r>
      <w:proofErr w:type="spellEnd"/>
      <w:r w:rsidRPr="00FC23A5">
        <w:t>[j + 1].repetitions)</w:t>
      </w:r>
    </w:p>
    <w:p w14:paraId="34C0859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{</w:t>
      </w:r>
    </w:p>
    <w:p w14:paraId="58D125C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</w:r>
      <w:proofErr w:type="spellStart"/>
      <w:r w:rsidRPr="00FC23A5">
        <w:t>tmp</w:t>
      </w:r>
      <w:proofErr w:type="spellEnd"/>
      <w:r w:rsidRPr="00FC23A5">
        <w:t xml:space="preserve"> = *(</w:t>
      </w:r>
      <w:proofErr w:type="spellStart"/>
      <w:r w:rsidRPr="00FC23A5">
        <w:t>alph</w:t>
      </w:r>
      <w:proofErr w:type="spellEnd"/>
      <w:r w:rsidRPr="00FC23A5">
        <w:t xml:space="preserve"> + j</w:t>
      </w:r>
      <w:proofErr w:type="gramStart"/>
      <w:r w:rsidRPr="00FC23A5">
        <w:t>);</w:t>
      </w:r>
      <w:proofErr w:type="gramEnd"/>
    </w:p>
    <w:p w14:paraId="6AA41BA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*(</w:t>
      </w:r>
      <w:proofErr w:type="spellStart"/>
      <w:r w:rsidRPr="00FC23A5">
        <w:t>alph</w:t>
      </w:r>
      <w:proofErr w:type="spellEnd"/>
      <w:r w:rsidRPr="00FC23A5">
        <w:t xml:space="preserve"> + j) = *(</w:t>
      </w:r>
      <w:proofErr w:type="spellStart"/>
      <w:r w:rsidRPr="00FC23A5">
        <w:t>alph</w:t>
      </w:r>
      <w:proofErr w:type="spellEnd"/>
      <w:r w:rsidRPr="00FC23A5">
        <w:t xml:space="preserve"> + j + 1</w:t>
      </w:r>
      <w:proofErr w:type="gramStart"/>
      <w:r w:rsidRPr="00FC23A5">
        <w:t>);</w:t>
      </w:r>
      <w:proofErr w:type="gramEnd"/>
    </w:p>
    <w:p w14:paraId="34C61BB4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r w:rsidRPr="00FC23A5">
        <w:tab/>
        <w:t>*(</w:t>
      </w:r>
      <w:proofErr w:type="spellStart"/>
      <w:r w:rsidRPr="00FC23A5">
        <w:t>alph</w:t>
      </w:r>
      <w:proofErr w:type="spellEnd"/>
      <w:r w:rsidRPr="00FC23A5">
        <w:t xml:space="preserve"> + j + 1) = </w:t>
      </w:r>
      <w:proofErr w:type="spellStart"/>
      <w:proofErr w:type="gramStart"/>
      <w:r w:rsidRPr="00FC23A5">
        <w:t>tmp</w:t>
      </w:r>
      <w:proofErr w:type="spellEnd"/>
      <w:r w:rsidRPr="00FC23A5">
        <w:t>;</w:t>
      </w:r>
      <w:proofErr w:type="gramEnd"/>
    </w:p>
    <w:p w14:paraId="2F21A52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>}</w:t>
      </w:r>
    </w:p>
    <w:p w14:paraId="38C99E1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29C19DF0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03D4B6AA" w14:textId="77777777" w:rsidR="00FC23A5" w:rsidRPr="00FC23A5" w:rsidRDefault="00FC23A5" w:rsidP="0075346D">
      <w:pPr>
        <w:pStyle w:val="af"/>
      </w:pPr>
    </w:p>
    <w:p w14:paraId="12704D42" w14:textId="77777777" w:rsidR="00FC23A5" w:rsidRPr="00FC23A5" w:rsidRDefault="00FC23A5" w:rsidP="0075346D">
      <w:pPr>
        <w:pStyle w:val="af"/>
      </w:pPr>
      <w:r w:rsidRPr="00FC23A5">
        <w:t>}</w:t>
      </w:r>
    </w:p>
    <w:p w14:paraId="7950AAF9" w14:textId="77777777" w:rsidR="00FC23A5" w:rsidRPr="00FC23A5" w:rsidRDefault="00FC23A5" w:rsidP="0075346D">
      <w:pPr>
        <w:pStyle w:val="af"/>
      </w:pPr>
    </w:p>
    <w:p w14:paraId="26BC1608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MakeBinCode</w:t>
      </w:r>
      <w:proofErr w:type="spellEnd"/>
      <w:r w:rsidRPr="00FC23A5">
        <w:t>(</w:t>
      </w:r>
      <w:proofErr w:type="spellStart"/>
      <w:proofErr w:type="gramEnd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alph</w:t>
      </w:r>
      <w:proofErr w:type="spellEnd"/>
      <w:r w:rsidRPr="00FC23A5">
        <w:t xml:space="preserve">, int </w:t>
      </w:r>
      <w:proofErr w:type="spellStart"/>
      <w:r w:rsidRPr="00FC23A5">
        <w:t>alph_size</w:t>
      </w:r>
      <w:proofErr w:type="spellEnd"/>
      <w:r w:rsidRPr="00FC23A5">
        <w:t>, int position)</w:t>
      </w:r>
    </w:p>
    <w:p w14:paraId="18A60940" w14:textId="77777777" w:rsidR="00FC23A5" w:rsidRPr="00FC23A5" w:rsidRDefault="00FC23A5" w:rsidP="0075346D">
      <w:pPr>
        <w:pStyle w:val="af"/>
      </w:pPr>
      <w:r w:rsidRPr="00FC23A5">
        <w:t>{</w:t>
      </w:r>
    </w:p>
    <w:p w14:paraId="34BD95A5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r w:rsidRPr="00FC23A5">
        <w:t>printf</w:t>
      </w:r>
      <w:proofErr w:type="spellEnd"/>
      <w:r w:rsidRPr="00FC23A5">
        <w:t>("\n-----------------\n"</w:t>
      </w:r>
      <w:proofErr w:type="gramStart"/>
      <w:r w:rsidRPr="00FC23A5">
        <w:t>);</w:t>
      </w:r>
      <w:proofErr w:type="gramEnd"/>
    </w:p>
    <w:p w14:paraId="6822BA06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alph_size</w:t>
      </w:r>
      <w:proofErr w:type="spellEnd"/>
      <w:r w:rsidRPr="00FC23A5">
        <w:t xml:space="preserve"> == 1)</w:t>
      </w:r>
    </w:p>
    <w:p w14:paraId="17476547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29051A4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alph</w:t>
      </w:r>
      <w:proofErr w:type="spellEnd"/>
      <w:r w:rsidRPr="00FC23A5">
        <w:t>[0].</w:t>
      </w:r>
      <w:proofErr w:type="spellStart"/>
      <w:r w:rsidRPr="00FC23A5">
        <w:t>bin_code</w:t>
      </w:r>
      <w:proofErr w:type="spellEnd"/>
      <w:r w:rsidRPr="00FC23A5">
        <w:t>[position] = '\0</w:t>
      </w:r>
      <w:proofErr w:type="gramStart"/>
      <w:r w:rsidRPr="00FC23A5">
        <w:t>';</w:t>
      </w:r>
      <w:proofErr w:type="gramEnd"/>
    </w:p>
    <w:p w14:paraId="43CCF1B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gramStart"/>
      <w:r w:rsidRPr="00FC23A5">
        <w:t>return;</w:t>
      </w:r>
      <w:proofErr w:type="gramEnd"/>
    </w:p>
    <w:p w14:paraId="286141CF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36267D9D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i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7DADBA96" w14:textId="77777777" w:rsidR="00FC23A5" w:rsidRPr="00FC23A5" w:rsidRDefault="00FC23A5" w:rsidP="0075346D">
      <w:pPr>
        <w:pStyle w:val="af"/>
      </w:pPr>
      <w:r w:rsidRPr="00FC23A5">
        <w:lastRenderedPageBreak/>
        <w:tab/>
        <w:t xml:space="preserve">int beg = </w:t>
      </w:r>
      <w:proofErr w:type="gramStart"/>
      <w:r w:rsidRPr="00FC23A5">
        <w:t>0;</w:t>
      </w:r>
      <w:proofErr w:type="gramEnd"/>
    </w:p>
    <w:p w14:paraId="0CDC026F" w14:textId="77777777" w:rsidR="00FC23A5" w:rsidRPr="00FC23A5" w:rsidRDefault="00FC23A5" w:rsidP="0075346D">
      <w:pPr>
        <w:pStyle w:val="af"/>
      </w:pPr>
      <w:r w:rsidRPr="00FC23A5">
        <w:tab/>
        <w:t xml:space="preserve">int end = </w:t>
      </w:r>
      <w:proofErr w:type="gramStart"/>
      <w:r w:rsidRPr="00FC23A5">
        <w:t>0;</w:t>
      </w:r>
      <w:proofErr w:type="gramEnd"/>
    </w:p>
    <w:p w14:paraId="6F560C33" w14:textId="77777777" w:rsidR="00FC23A5" w:rsidRPr="00FC23A5" w:rsidRDefault="00FC23A5" w:rsidP="0075346D">
      <w:pPr>
        <w:pStyle w:val="af"/>
      </w:pPr>
      <w:r w:rsidRPr="00FC23A5">
        <w:tab/>
        <w:t xml:space="preserve">for (; </w:t>
      </w:r>
      <w:proofErr w:type="spellStart"/>
      <w:r w:rsidRPr="00FC23A5">
        <w:t>i</w:t>
      </w:r>
      <w:proofErr w:type="spellEnd"/>
      <w:r w:rsidRPr="00FC23A5">
        <w:t xml:space="preserve"> &lt; </w:t>
      </w:r>
      <w:proofErr w:type="spellStart"/>
      <w:r w:rsidRPr="00FC23A5">
        <w:t>alph_size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531F035A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67D0733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int left = </w:t>
      </w:r>
      <w:proofErr w:type="gramStart"/>
      <w:r w:rsidRPr="00FC23A5">
        <w:t>0;</w:t>
      </w:r>
      <w:proofErr w:type="gramEnd"/>
    </w:p>
    <w:p w14:paraId="42E1689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int right = </w:t>
      </w:r>
      <w:proofErr w:type="gramStart"/>
      <w:r w:rsidRPr="00FC23A5">
        <w:t>0;</w:t>
      </w:r>
      <w:proofErr w:type="gramEnd"/>
    </w:p>
    <w:p w14:paraId="5C77222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for (int j = 0; j &lt;= </w:t>
      </w:r>
      <w:proofErr w:type="spellStart"/>
      <w:r w:rsidRPr="00FC23A5">
        <w:t>i</w:t>
      </w:r>
      <w:proofErr w:type="spellEnd"/>
      <w:r w:rsidRPr="00FC23A5">
        <w:t xml:space="preserve">; </w:t>
      </w:r>
      <w:proofErr w:type="spellStart"/>
      <w:r w:rsidRPr="00FC23A5">
        <w:t>j++</w:t>
      </w:r>
      <w:proofErr w:type="spellEnd"/>
      <w:r w:rsidRPr="00FC23A5">
        <w:t>)</w:t>
      </w:r>
    </w:p>
    <w:p w14:paraId="616536A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02EFCA9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 xml:space="preserve">left += </w:t>
      </w:r>
      <w:proofErr w:type="spellStart"/>
      <w:r w:rsidRPr="00FC23A5">
        <w:t>alph</w:t>
      </w:r>
      <w:proofErr w:type="spellEnd"/>
      <w:r w:rsidRPr="00FC23A5">
        <w:t>[j</w:t>
      </w:r>
      <w:proofErr w:type="gramStart"/>
      <w:r w:rsidRPr="00FC23A5">
        <w:t>].repetitions</w:t>
      </w:r>
      <w:proofErr w:type="gramEnd"/>
      <w:r w:rsidRPr="00FC23A5">
        <w:t>;</w:t>
      </w:r>
    </w:p>
    <w:p w14:paraId="443BD5B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4683165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for (int j = </w:t>
      </w:r>
      <w:proofErr w:type="spellStart"/>
      <w:r w:rsidRPr="00FC23A5">
        <w:t>i</w:t>
      </w:r>
      <w:proofErr w:type="spellEnd"/>
      <w:r w:rsidRPr="00FC23A5">
        <w:t xml:space="preserve"> + 1; j &lt; </w:t>
      </w:r>
      <w:proofErr w:type="spellStart"/>
      <w:r w:rsidRPr="00FC23A5">
        <w:t>alph_size</w:t>
      </w:r>
      <w:proofErr w:type="spellEnd"/>
      <w:r w:rsidRPr="00FC23A5">
        <w:t xml:space="preserve">; </w:t>
      </w:r>
      <w:proofErr w:type="spellStart"/>
      <w:r w:rsidRPr="00FC23A5">
        <w:t>j++</w:t>
      </w:r>
      <w:proofErr w:type="spellEnd"/>
      <w:r w:rsidRPr="00FC23A5">
        <w:t>)</w:t>
      </w:r>
    </w:p>
    <w:p w14:paraId="2DFDDDC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7F32F08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  <w:t xml:space="preserve">right += </w:t>
      </w:r>
      <w:proofErr w:type="spellStart"/>
      <w:r w:rsidRPr="00FC23A5">
        <w:t>alph</w:t>
      </w:r>
      <w:proofErr w:type="spellEnd"/>
      <w:r w:rsidRPr="00FC23A5">
        <w:t>[j</w:t>
      </w:r>
      <w:proofErr w:type="gramStart"/>
      <w:r w:rsidRPr="00FC23A5">
        <w:t>].repetitions</w:t>
      </w:r>
      <w:proofErr w:type="gramEnd"/>
      <w:r w:rsidRPr="00FC23A5">
        <w:t>;</w:t>
      </w:r>
    </w:p>
    <w:p w14:paraId="6041D92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5933DDD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beg = (left - right</w:t>
      </w:r>
      <w:proofErr w:type="gramStart"/>
      <w:r w:rsidRPr="00FC23A5">
        <w:t>);</w:t>
      </w:r>
      <w:proofErr w:type="gramEnd"/>
    </w:p>
    <w:p w14:paraId="35D18D6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end = (left + </w:t>
      </w:r>
      <w:proofErr w:type="spellStart"/>
      <w:proofErr w:type="gramStart"/>
      <w:r w:rsidRPr="00FC23A5">
        <w:t>alph</w:t>
      </w:r>
      <w:proofErr w:type="spellEnd"/>
      <w:r w:rsidRPr="00FC23A5">
        <w:t>[</w:t>
      </w:r>
      <w:proofErr w:type="spellStart"/>
      <w:proofErr w:type="gramEnd"/>
      <w:r w:rsidRPr="00FC23A5">
        <w:t>i</w:t>
      </w:r>
      <w:proofErr w:type="spellEnd"/>
      <w:r w:rsidRPr="00FC23A5">
        <w:t xml:space="preserve"> + 1].repetitions - (right -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 xml:space="preserve"> + 1].repetitions));</w:t>
      </w:r>
    </w:p>
    <w:p w14:paraId="432B0A54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if (abs(beg) &lt;= abs(end)) </w:t>
      </w:r>
      <w:proofErr w:type="gramStart"/>
      <w:r w:rsidRPr="00FC23A5">
        <w:t>break;</w:t>
      </w:r>
      <w:proofErr w:type="gramEnd"/>
    </w:p>
    <w:p w14:paraId="653804CA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311CB624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i</w:t>
      </w:r>
      <w:proofErr w:type="spellEnd"/>
      <w:r w:rsidRPr="00FC23A5">
        <w:t>+</w:t>
      </w:r>
      <w:proofErr w:type="gramStart"/>
      <w:r w:rsidRPr="00FC23A5">
        <w:t>+;</w:t>
      </w:r>
      <w:proofErr w:type="gramEnd"/>
    </w:p>
    <w:p w14:paraId="3584471D" w14:textId="77777777" w:rsidR="00FC23A5" w:rsidRPr="00FC23A5" w:rsidRDefault="00FC23A5" w:rsidP="0075346D">
      <w:pPr>
        <w:pStyle w:val="af"/>
      </w:pPr>
      <w:r w:rsidRPr="00FC23A5">
        <w:tab/>
        <w:t xml:space="preserve">for (int j = 0; j &lt; </w:t>
      </w:r>
      <w:proofErr w:type="spellStart"/>
      <w:r w:rsidRPr="00FC23A5">
        <w:t>i</w:t>
      </w:r>
      <w:proofErr w:type="spellEnd"/>
      <w:r w:rsidRPr="00FC23A5">
        <w:t xml:space="preserve">; </w:t>
      </w:r>
      <w:proofErr w:type="spellStart"/>
      <w:r w:rsidRPr="00FC23A5">
        <w:t>j++</w:t>
      </w:r>
      <w:proofErr w:type="spellEnd"/>
      <w:r w:rsidRPr="00FC23A5">
        <w:t>)</w:t>
      </w:r>
    </w:p>
    <w:p w14:paraId="2EA8FAAE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23A5A234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alph</w:t>
      </w:r>
      <w:proofErr w:type="spellEnd"/>
      <w:r w:rsidRPr="00FC23A5">
        <w:t>[j].</w:t>
      </w:r>
      <w:proofErr w:type="spellStart"/>
      <w:r w:rsidRPr="00FC23A5">
        <w:t>bin_code</w:t>
      </w:r>
      <w:proofErr w:type="spellEnd"/>
      <w:r w:rsidRPr="00FC23A5">
        <w:t>[position] = '0</w:t>
      </w:r>
      <w:proofErr w:type="gramStart"/>
      <w:r w:rsidRPr="00FC23A5">
        <w:t>';</w:t>
      </w:r>
      <w:proofErr w:type="gramEnd"/>
    </w:p>
    <w:p w14:paraId="244C793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"%c -&gt; %s\n", </w:t>
      </w:r>
      <w:proofErr w:type="spellStart"/>
      <w:r w:rsidRPr="00FC23A5">
        <w:t>alph</w:t>
      </w:r>
      <w:proofErr w:type="spellEnd"/>
      <w:r w:rsidRPr="00FC23A5">
        <w:t xml:space="preserve">[j].symbol, </w:t>
      </w:r>
      <w:proofErr w:type="spellStart"/>
      <w:r w:rsidRPr="00FC23A5">
        <w:t>alph</w:t>
      </w:r>
      <w:proofErr w:type="spellEnd"/>
      <w:r w:rsidRPr="00FC23A5">
        <w:t>[j].</w:t>
      </w:r>
      <w:proofErr w:type="spellStart"/>
      <w:r w:rsidRPr="00FC23A5">
        <w:t>bin_code</w:t>
      </w:r>
      <w:proofErr w:type="spellEnd"/>
      <w:r w:rsidRPr="00FC23A5">
        <w:t>);</w:t>
      </w:r>
    </w:p>
    <w:p w14:paraId="24D1E72D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239E80CB" w14:textId="77777777" w:rsidR="00FC23A5" w:rsidRPr="00FC23A5" w:rsidRDefault="00FC23A5" w:rsidP="0075346D">
      <w:pPr>
        <w:pStyle w:val="af"/>
      </w:pPr>
    </w:p>
    <w:p w14:paraId="12BF9E40" w14:textId="77777777" w:rsidR="00FC23A5" w:rsidRPr="00FC23A5" w:rsidRDefault="00FC23A5" w:rsidP="0075346D">
      <w:pPr>
        <w:pStyle w:val="af"/>
      </w:pPr>
      <w:r w:rsidRPr="00FC23A5">
        <w:tab/>
        <w:t xml:space="preserve">for (int j = </w:t>
      </w:r>
      <w:proofErr w:type="spellStart"/>
      <w:r w:rsidRPr="00FC23A5">
        <w:t>i</w:t>
      </w:r>
      <w:proofErr w:type="spellEnd"/>
      <w:r w:rsidRPr="00FC23A5">
        <w:t xml:space="preserve">; j &lt; </w:t>
      </w:r>
      <w:proofErr w:type="spellStart"/>
      <w:r w:rsidRPr="00FC23A5">
        <w:t>alph_size</w:t>
      </w:r>
      <w:proofErr w:type="spellEnd"/>
      <w:r w:rsidRPr="00FC23A5">
        <w:t xml:space="preserve">; </w:t>
      </w:r>
      <w:proofErr w:type="spellStart"/>
      <w:r w:rsidRPr="00FC23A5">
        <w:t>j++</w:t>
      </w:r>
      <w:proofErr w:type="spellEnd"/>
      <w:r w:rsidRPr="00FC23A5">
        <w:t>)</w:t>
      </w:r>
    </w:p>
    <w:p w14:paraId="5C26C10F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55C9450C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r w:rsidRPr="00FC23A5">
        <w:t>alph</w:t>
      </w:r>
      <w:proofErr w:type="spellEnd"/>
      <w:r w:rsidRPr="00FC23A5">
        <w:t>[j].</w:t>
      </w:r>
      <w:proofErr w:type="spellStart"/>
      <w:r w:rsidRPr="00FC23A5">
        <w:t>bin_code</w:t>
      </w:r>
      <w:proofErr w:type="spellEnd"/>
      <w:r w:rsidRPr="00FC23A5">
        <w:t>[position] = '1</w:t>
      </w:r>
      <w:proofErr w:type="gramStart"/>
      <w:r w:rsidRPr="00FC23A5">
        <w:t>';</w:t>
      </w:r>
      <w:proofErr w:type="gramEnd"/>
    </w:p>
    <w:p w14:paraId="256ACD14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"%c -&gt; %s\n", </w:t>
      </w:r>
      <w:proofErr w:type="spellStart"/>
      <w:r w:rsidRPr="00FC23A5">
        <w:t>alph</w:t>
      </w:r>
      <w:proofErr w:type="spellEnd"/>
      <w:r w:rsidRPr="00FC23A5">
        <w:t xml:space="preserve">[j].symbol, </w:t>
      </w:r>
      <w:proofErr w:type="spellStart"/>
      <w:r w:rsidRPr="00FC23A5">
        <w:t>alph</w:t>
      </w:r>
      <w:proofErr w:type="spellEnd"/>
      <w:r w:rsidRPr="00FC23A5">
        <w:t>[j].</w:t>
      </w:r>
      <w:proofErr w:type="spellStart"/>
      <w:r w:rsidRPr="00FC23A5">
        <w:t>bin_code</w:t>
      </w:r>
      <w:proofErr w:type="spellEnd"/>
      <w:r w:rsidRPr="00FC23A5">
        <w:t>);</w:t>
      </w:r>
    </w:p>
    <w:p w14:paraId="0D4A4B70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763CD2FD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MakeBinCode</w:t>
      </w:r>
      <w:proofErr w:type="spellEnd"/>
      <w:r w:rsidRPr="00FC23A5">
        <w:t>(&amp;</w:t>
      </w:r>
      <w:proofErr w:type="spellStart"/>
      <w:proofErr w:type="gramStart"/>
      <w:r w:rsidRPr="00FC23A5">
        <w:t>alph</w:t>
      </w:r>
      <w:proofErr w:type="spellEnd"/>
      <w:r w:rsidRPr="00FC23A5">
        <w:t>[</w:t>
      </w:r>
      <w:proofErr w:type="gramEnd"/>
      <w:r w:rsidRPr="00FC23A5">
        <w:t xml:space="preserve">0], </w:t>
      </w:r>
      <w:proofErr w:type="spellStart"/>
      <w:r w:rsidRPr="00FC23A5">
        <w:t>i</w:t>
      </w:r>
      <w:proofErr w:type="spellEnd"/>
      <w:r w:rsidRPr="00FC23A5">
        <w:t>, ++position);</w:t>
      </w:r>
    </w:p>
    <w:p w14:paraId="167722CF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r w:rsidRPr="00FC23A5">
        <w:t>printf</w:t>
      </w:r>
      <w:proofErr w:type="spellEnd"/>
      <w:r w:rsidRPr="00FC23A5">
        <w:t>("\n---------m--------\n"</w:t>
      </w:r>
      <w:proofErr w:type="gramStart"/>
      <w:r w:rsidRPr="00FC23A5">
        <w:t>);</w:t>
      </w:r>
      <w:proofErr w:type="gramEnd"/>
    </w:p>
    <w:p w14:paraId="737F0C14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MakeBinCode</w:t>
      </w:r>
      <w:proofErr w:type="spellEnd"/>
      <w:r w:rsidRPr="00FC23A5">
        <w:t>(&amp;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 xml:space="preserve">], </w:t>
      </w:r>
      <w:proofErr w:type="spellStart"/>
      <w:r w:rsidRPr="00FC23A5">
        <w:t>alph_size</w:t>
      </w:r>
      <w:proofErr w:type="spellEnd"/>
      <w:r w:rsidRPr="00FC23A5">
        <w:t xml:space="preserve"> - </w:t>
      </w:r>
      <w:proofErr w:type="spellStart"/>
      <w:r w:rsidRPr="00FC23A5">
        <w:t>i</w:t>
      </w:r>
      <w:proofErr w:type="spellEnd"/>
      <w:r w:rsidRPr="00FC23A5">
        <w:t>, position</w:t>
      </w:r>
      <w:proofErr w:type="gramStart"/>
      <w:r w:rsidRPr="00FC23A5">
        <w:t>);</w:t>
      </w:r>
      <w:proofErr w:type="gramEnd"/>
    </w:p>
    <w:p w14:paraId="6BFF53E6" w14:textId="77777777" w:rsidR="00FC23A5" w:rsidRPr="00FC23A5" w:rsidRDefault="00FC23A5" w:rsidP="0075346D">
      <w:pPr>
        <w:pStyle w:val="af"/>
      </w:pPr>
      <w:r w:rsidRPr="00FC23A5">
        <w:tab/>
      </w:r>
      <w:proofErr w:type="gramStart"/>
      <w:r w:rsidRPr="00FC23A5">
        <w:t>return;</w:t>
      </w:r>
      <w:proofErr w:type="gramEnd"/>
    </w:p>
    <w:p w14:paraId="3D42897A" w14:textId="77777777" w:rsidR="00FC23A5" w:rsidRPr="00FC23A5" w:rsidRDefault="00FC23A5" w:rsidP="0075346D">
      <w:pPr>
        <w:pStyle w:val="af"/>
      </w:pPr>
      <w:r w:rsidRPr="00FC23A5">
        <w:t>}</w:t>
      </w:r>
    </w:p>
    <w:p w14:paraId="3CA0EEF4" w14:textId="77777777" w:rsidR="00FC23A5" w:rsidRPr="00FC23A5" w:rsidRDefault="00FC23A5" w:rsidP="0075346D">
      <w:pPr>
        <w:pStyle w:val="af"/>
      </w:pPr>
    </w:p>
    <w:p w14:paraId="04FBD41F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PrintData</w:t>
      </w:r>
      <w:proofErr w:type="spellEnd"/>
      <w:r w:rsidRPr="00FC23A5">
        <w:t>(</w:t>
      </w:r>
      <w:proofErr w:type="spellStart"/>
      <w:proofErr w:type="gramEnd"/>
      <w:r w:rsidRPr="00FC23A5">
        <w:t>SymbolData</w:t>
      </w:r>
      <w:proofErr w:type="spellEnd"/>
      <w:r w:rsidRPr="00FC23A5">
        <w:t xml:space="preserve">* </w:t>
      </w:r>
      <w:proofErr w:type="spellStart"/>
      <w:r w:rsidRPr="00FC23A5">
        <w:t>alph</w:t>
      </w:r>
      <w:proofErr w:type="spellEnd"/>
      <w:r w:rsidRPr="00FC23A5">
        <w:t>, int n)</w:t>
      </w:r>
    </w:p>
    <w:p w14:paraId="4C0555B2" w14:textId="77777777" w:rsidR="00FC23A5" w:rsidRPr="00FC23A5" w:rsidRDefault="00FC23A5" w:rsidP="0075346D">
      <w:pPr>
        <w:pStyle w:val="af"/>
      </w:pPr>
      <w:r w:rsidRPr="00FC23A5">
        <w:t>{</w:t>
      </w:r>
    </w:p>
    <w:p w14:paraId="03B55C7E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n; </w:t>
      </w:r>
      <w:proofErr w:type="spellStart"/>
      <w:r w:rsidRPr="00FC23A5">
        <w:t>i</w:t>
      </w:r>
      <w:proofErr w:type="spellEnd"/>
      <w:r w:rsidRPr="00FC23A5">
        <w:t>++)</w:t>
      </w:r>
    </w:p>
    <w:p w14:paraId="5FAA048B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187D403C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"\</w:t>
      </w:r>
      <w:proofErr w:type="spellStart"/>
      <w:r w:rsidRPr="00FC23A5">
        <w:t>nSymbol</w:t>
      </w:r>
      <w:proofErr w:type="spellEnd"/>
      <w:r w:rsidRPr="00FC23A5">
        <w:t xml:space="preserve">               ='%c'\n",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].symbol);</w:t>
      </w:r>
    </w:p>
    <w:p w14:paraId="1815FB5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"Count of repetitions = %d\n",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].repetitions);</w:t>
      </w:r>
    </w:p>
    <w:p w14:paraId="1E570AC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"Binary code          = %s\n\n", </w:t>
      </w:r>
      <w:proofErr w:type="spellStart"/>
      <w:r w:rsidRPr="00FC23A5">
        <w:t>alph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].</w:t>
      </w:r>
      <w:proofErr w:type="spellStart"/>
      <w:r w:rsidRPr="00FC23A5">
        <w:t>bin_code</w:t>
      </w:r>
      <w:proofErr w:type="spellEnd"/>
      <w:r w:rsidRPr="00FC23A5">
        <w:t>);</w:t>
      </w:r>
    </w:p>
    <w:p w14:paraId="0C451830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51BD9D23" w14:textId="77777777" w:rsidR="00FC23A5" w:rsidRPr="00FC23A5" w:rsidRDefault="00FC23A5" w:rsidP="0075346D">
      <w:pPr>
        <w:pStyle w:val="af"/>
      </w:pPr>
      <w:r w:rsidRPr="00FC23A5">
        <w:t>}</w:t>
      </w:r>
    </w:p>
    <w:p w14:paraId="72422E4A" w14:textId="77777777" w:rsidR="00FC23A5" w:rsidRPr="00FC23A5" w:rsidRDefault="00FC23A5" w:rsidP="0075346D">
      <w:pPr>
        <w:pStyle w:val="af"/>
      </w:pPr>
    </w:p>
    <w:p w14:paraId="6FF6C045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PrintBinToFile</w:t>
      </w:r>
      <w:proofErr w:type="spellEnd"/>
      <w:r w:rsidRPr="00FC23A5">
        <w:t>(</w:t>
      </w:r>
      <w:proofErr w:type="gramEnd"/>
      <w:r w:rsidRPr="00FC23A5">
        <w:t xml:space="preserve">char* </w:t>
      </w:r>
      <w:proofErr w:type="spellStart"/>
      <w:r w:rsidRPr="00FC23A5">
        <w:t>file_out</w:t>
      </w:r>
      <w:proofErr w:type="spellEnd"/>
      <w:r w:rsidRPr="00FC23A5">
        <w:t xml:space="preserve">, int* </w:t>
      </w:r>
      <w:proofErr w:type="spellStart"/>
      <w:r w:rsidRPr="00FC23A5">
        <w:t>bin_text</w:t>
      </w:r>
      <w:proofErr w:type="spellEnd"/>
      <w:r w:rsidRPr="00FC23A5">
        <w:t xml:space="preserve">, int </w:t>
      </w:r>
      <w:proofErr w:type="spellStart"/>
      <w:r w:rsidRPr="00FC23A5">
        <w:t>len_bin_text</w:t>
      </w:r>
      <w:proofErr w:type="spellEnd"/>
      <w:r w:rsidRPr="00FC23A5">
        <w:t xml:space="preserve">, int* </w:t>
      </w:r>
      <w:proofErr w:type="spellStart"/>
      <w:r w:rsidRPr="00FC23A5">
        <w:t>symbols_for_compression</w:t>
      </w:r>
      <w:proofErr w:type="spellEnd"/>
      <w:r w:rsidRPr="00FC23A5">
        <w:t xml:space="preserve">, int* </w:t>
      </w:r>
      <w:proofErr w:type="spellStart"/>
      <w:r w:rsidRPr="00FC23A5">
        <w:t>not_fit</w:t>
      </w:r>
      <w:proofErr w:type="spellEnd"/>
      <w:r w:rsidRPr="00FC23A5">
        <w:t>)</w:t>
      </w:r>
    </w:p>
    <w:p w14:paraId="683B0CC7" w14:textId="77777777" w:rsidR="00FC23A5" w:rsidRPr="00FC23A5" w:rsidRDefault="00FC23A5" w:rsidP="0075346D">
      <w:pPr>
        <w:pStyle w:val="af"/>
      </w:pPr>
      <w:r w:rsidRPr="00FC23A5">
        <w:t>{</w:t>
      </w:r>
    </w:p>
    <w:p w14:paraId="3C6615EB" w14:textId="77777777" w:rsidR="00FC23A5" w:rsidRPr="00FC23A5" w:rsidRDefault="00FC23A5" w:rsidP="0075346D">
      <w:pPr>
        <w:pStyle w:val="af"/>
      </w:pPr>
      <w:r w:rsidRPr="00FC23A5">
        <w:tab/>
        <w:t xml:space="preserve">FILE* out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file_out</w:t>
      </w:r>
      <w:proofErr w:type="spellEnd"/>
      <w:r w:rsidRPr="00FC23A5">
        <w:t>, "a");</w:t>
      </w:r>
    </w:p>
    <w:p w14:paraId="3363BA3B" w14:textId="77777777" w:rsidR="00FC23A5" w:rsidRPr="00FC23A5" w:rsidRDefault="00FC23A5" w:rsidP="0075346D">
      <w:pPr>
        <w:pStyle w:val="af"/>
      </w:pPr>
      <w:r w:rsidRPr="00FC23A5">
        <w:tab/>
        <w:t xml:space="preserve">if (out == </w:t>
      </w:r>
      <w:proofErr w:type="gramStart"/>
      <w:r w:rsidRPr="00FC23A5">
        <w:t>NULL)</w:t>
      </w:r>
      <w:proofErr w:type="spellStart"/>
      <w:r w:rsidRPr="00FC23A5">
        <w:t>FileError</w:t>
      </w:r>
      <w:proofErr w:type="spellEnd"/>
      <w:proofErr w:type="gramEnd"/>
      <w:r w:rsidRPr="00FC23A5">
        <w:t>();</w:t>
      </w:r>
    </w:p>
    <w:p w14:paraId="13EC2574" w14:textId="77777777" w:rsidR="00FC23A5" w:rsidRPr="00FC23A5" w:rsidRDefault="00FC23A5" w:rsidP="0075346D">
      <w:pPr>
        <w:pStyle w:val="af"/>
      </w:pPr>
      <w:r w:rsidRPr="00FC23A5">
        <w:tab/>
        <w:t>*</w:t>
      </w:r>
      <w:proofErr w:type="spellStart"/>
      <w:proofErr w:type="gramStart"/>
      <w:r w:rsidRPr="00FC23A5">
        <w:t>symbols</w:t>
      </w:r>
      <w:proofErr w:type="gramEnd"/>
      <w:r w:rsidRPr="00FC23A5">
        <w:t>_for_compression</w:t>
      </w:r>
      <w:proofErr w:type="spellEnd"/>
      <w:r w:rsidRPr="00FC23A5">
        <w:t xml:space="preserve"> = </w:t>
      </w:r>
      <w:proofErr w:type="spellStart"/>
      <w:r w:rsidRPr="00FC23A5">
        <w:t>len_bin_text</w:t>
      </w:r>
      <w:proofErr w:type="spellEnd"/>
      <w:r w:rsidRPr="00FC23A5">
        <w:t xml:space="preserve"> / BYTE; //</w:t>
      </w:r>
      <w:r w:rsidRPr="00FC23A5">
        <w:rPr>
          <w:lang w:val="ru-RU"/>
        </w:rPr>
        <w:t>получаем</w:t>
      </w:r>
      <w:r w:rsidRPr="00FC23A5">
        <w:t xml:space="preserve"> </w:t>
      </w:r>
      <w:r w:rsidRPr="00FC23A5">
        <w:rPr>
          <w:lang w:val="ru-RU"/>
        </w:rPr>
        <w:t>целое</w:t>
      </w:r>
      <w:r w:rsidRPr="00FC23A5">
        <w:t xml:space="preserve"> </w:t>
      </w:r>
      <w:r w:rsidRPr="00FC23A5">
        <w:rPr>
          <w:lang w:val="ru-RU"/>
        </w:rPr>
        <w:t>кол</w:t>
      </w:r>
      <w:r w:rsidRPr="00FC23A5">
        <w:t>-</w:t>
      </w:r>
      <w:r w:rsidRPr="00FC23A5">
        <w:rPr>
          <w:lang w:val="ru-RU"/>
        </w:rPr>
        <w:t>во</w:t>
      </w:r>
      <w:r w:rsidRPr="00FC23A5">
        <w:t xml:space="preserve"> </w:t>
      </w:r>
      <w:r w:rsidRPr="00FC23A5">
        <w:rPr>
          <w:lang w:val="ru-RU"/>
        </w:rPr>
        <w:t>символов</w:t>
      </w:r>
      <w:r w:rsidRPr="00FC23A5">
        <w:t xml:space="preserve">, </w:t>
      </w:r>
      <w:r w:rsidRPr="00FC23A5">
        <w:rPr>
          <w:lang w:val="ru-RU"/>
        </w:rPr>
        <w:t>которое</w:t>
      </w:r>
      <w:r w:rsidRPr="00FC23A5">
        <w:t xml:space="preserve"> </w:t>
      </w:r>
      <w:r w:rsidRPr="00FC23A5">
        <w:rPr>
          <w:lang w:val="ru-RU"/>
        </w:rPr>
        <w:t>мы</w:t>
      </w:r>
      <w:r w:rsidRPr="00FC23A5">
        <w:t xml:space="preserve"> </w:t>
      </w:r>
      <w:r w:rsidRPr="00FC23A5">
        <w:rPr>
          <w:lang w:val="ru-RU"/>
        </w:rPr>
        <w:t>можем</w:t>
      </w:r>
      <w:r w:rsidRPr="00FC23A5">
        <w:t xml:space="preserve"> </w:t>
      </w:r>
      <w:r w:rsidRPr="00FC23A5">
        <w:rPr>
          <w:lang w:val="ru-RU"/>
        </w:rPr>
        <w:t>записать</w:t>
      </w:r>
      <w:r w:rsidRPr="00FC23A5">
        <w:t xml:space="preserve"> </w:t>
      </w:r>
      <w:r w:rsidRPr="00FC23A5">
        <w:rPr>
          <w:lang w:val="ru-RU"/>
        </w:rPr>
        <w:t>для</w:t>
      </w:r>
      <w:r w:rsidRPr="00FC23A5">
        <w:t xml:space="preserve"> </w:t>
      </w:r>
      <w:r w:rsidRPr="00FC23A5">
        <w:rPr>
          <w:lang w:val="ru-RU"/>
        </w:rPr>
        <w:t>сжатия</w:t>
      </w:r>
    </w:p>
    <w:p w14:paraId="65659992" w14:textId="77777777" w:rsidR="00FC23A5" w:rsidRPr="00FC23A5" w:rsidRDefault="00FC23A5" w:rsidP="0075346D">
      <w:pPr>
        <w:pStyle w:val="af"/>
      </w:pPr>
      <w:r w:rsidRPr="00FC23A5">
        <w:tab/>
      </w:r>
    </w:p>
    <w:p w14:paraId="05C16C5B" w14:textId="77777777" w:rsidR="00FC23A5" w:rsidRPr="00FC23A5" w:rsidRDefault="00FC23A5" w:rsidP="0075346D">
      <w:pPr>
        <w:pStyle w:val="af"/>
      </w:pPr>
      <w:r w:rsidRPr="00FC23A5">
        <w:tab/>
        <w:t>int index = 0; //</w:t>
      </w:r>
      <w:r w:rsidRPr="00FC23A5">
        <w:rPr>
          <w:lang w:val="ru-RU"/>
        </w:rPr>
        <w:t>чтобы</w:t>
      </w:r>
      <w:r w:rsidRPr="00FC23A5">
        <w:t xml:space="preserve"> </w:t>
      </w:r>
      <w:r w:rsidRPr="00FC23A5">
        <w:rPr>
          <w:lang w:val="ru-RU"/>
        </w:rPr>
        <w:t>двигаться</w:t>
      </w:r>
      <w:r w:rsidRPr="00FC23A5">
        <w:t xml:space="preserve"> </w:t>
      </w:r>
      <w:r w:rsidRPr="00FC23A5">
        <w:rPr>
          <w:lang w:val="ru-RU"/>
        </w:rPr>
        <w:t>по</w:t>
      </w:r>
      <w:r w:rsidRPr="00FC23A5">
        <w:t xml:space="preserve"> </w:t>
      </w:r>
      <w:r w:rsidRPr="00FC23A5">
        <w:rPr>
          <w:lang w:val="ru-RU"/>
        </w:rPr>
        <w:t>массиву</w:t>
      </w:r>
      <w:r w:rsidRPr="00FC23A5">
        <w:t xml:space="preserve"> </w:t>
      </w:r>
      <w:proofErr w:type="spellStart"/>
      <w:r w:rsidRPr="00FC23A5">
        <w:t>bin_text_from_file</w:t>
      </w:r>
      <w:proofErr w:type="spellEnd"/>
    </w:p>
    <w:p w14:paraId="68668B44" w14:textId="77777777" w:rsidR="00FC23A5" w:rsidRPr="00FC23A5" w:rsidRDefault="00FC23A5" w:rsidP="0075346D">
      <w:pPr>
        <w:pStyle w:val="af"/>
      </w:pPr>
    </w:p>
    <w:p w14:paraId="40F98FFC" w14:textId="77777777" w:rsidR="00FC23A5" w:rsidRPr="00FC23A5" w:rsidRDefault="00FC23A5" w:rsidP="0075346D">
      <w:pPr>
        <w:pStyle w:val="af"/>
      </w:pPr>
      <w:r w:rsidRPr="00FC23A5">
        <w:tab/>
        <w:t xml:space="preserve">char* </w:t>
      </w:r>
      <w:proofErr w:type="spellStart"/>
      <w:r w:rsidRPr="00FC23A5">
        <w:t>s_f_c</w:t>
      </w:r>
      <w:proofErr w:type="spellEnd"/>
      <w:r w:rsidRPr="00FC23A5">
        <w:t xml:space="preserve"> = (char</w:t>
      </w:r>
      <w:proofErr w:type="gramStart"/>
      <w:r w:rsidRPr="00FC23A5">
        <w:t>*)</w:t>
      </w:r>
      <w:proofErr w:type="spellStart"/>
      <w:r w:rsidRPr="00FC23A5">
        <w:t>calloc</w:t>
      </w:r>
      <w:proofErr w:type="spellEnd"/>
      <w:proofErr w:type="gramEnd"/>
      <w:r w:rsidRPr="00FC23A5">
        <w:t>(*</w:t>
      </w:r>
      <w:proofErr w:type="spellStart"/>
      <w:r w:rsidRPr="00FC23A5">
        <w:t>symbols_for_compression</w:t>
      </w:r>
      <w:proofErr w:type="spellEnd"/>
      <w:r w:rsidRPr="00FC23A5">
        <w:t xml:space="preserve"> + 1, </w:t>
      </w:r>
      <w:proofErr w:type="spellStart"/>
      <w:r w:rsidRPr="00FC23A5">
        <w:t>sizeof</w:t>
      </w:r>
      <w:proofErr w:type="spellEnd"/>
      <w:r w:rsidRPr="00FC23A5">
        <w:t>(char));</w:t>
      </w:r>
    </w:p>
    <w:p w14:paraId="4115A00C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s_f_c</w:t>
      </w:r>
      <w:proofErr w:type="spellEnd"/>
      <w:r w:rsidRPr="00FC23A5">
        <w:t xml:space="preserve"> == NULL)</w:t>
      </w:r>
    </w:p>
    <w:p w14:paraId="75A9BC9B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0BB574C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"no memory");</w:t>
      </w:r>
    </w:p>
    <w:p w14:paraId="4B4CE010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tab/>
      </w:r>
      <w:proofErr w:type="spellStart"/>
      <w:proofErr w:type="gramStart"/>
      <w:r w:rsidRPr="00FC23A5">
        <w:rPr>
          <w:lang w:val="ru-RU"/>
        </w:rPr>
        <w:t>exit</w:t>
      </w:r>
      <w:proofErr w:type="spellEnd"/>
      <w:r w:rsidRPr="00FC23A5">
        <w:rPr>
          <w:lang w:val="ru-RU"/>
        </w:rPr>
        <w:t>(</w:t>
      </w:r>
      <w:proofErr w:type="gramEnd"/>
      <w:r w:rsidRPr="00FC23A5">
        <w:rPr>
          <w:lang w:val="ru-RU"/>
        </w:rPr>
        <w:t>-1);</w:t>
      </w:r>
    </w:p>
    <w:p w14:paraId="5F3C9862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}</w:t>
      </w:r>
    </w:p>
    <w:p w14:paraId="32AEC7E3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//перевод из двоичного кода в символы сжатия</w:t>
      </w:r>
    </w:p>
    <w:p w14:paraId="76371299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"compression symbols:\n");</w:t>
      </w:r>
    </w:p>
    <w:p w14:paraId="39D16E32" w14:textId="77777777" w:rsidR="00FC23A5" w:rsidRPr="00FC23A5" w:rsidRDefault="00FC23A5" w:rsidP="0075346D">
      <w:pPr>
        <w:pStyle w:val="af"/>
      </w:pPr>
      <w:r w:rsidRPr="00FC23A5">
        <w:tab/>
        <w:t xml:space="preserve">for (int </w:t>
      </w:r>
      <w:proofErr w:type="spellStart"/>
      <w:r w:rsidRPr="00FC23A5">
        <w:t>i</w:t>
      </w:r>
      <w:proofErr w:type="spellEnd"/>
      <w:r w:rsidRPr="00FC23A5">
        <w:t xml:space="preserve"> = 0; </w:t>
      </w:r>
      <w:proofErr w:type="spellStart"/>
      <w:r w:rsidRPr="00FC23A5">
        <w:t>i</w:t>
      </w:r>
      <w:proofErr w:type="spellEnd"/>
      <w:r w:rsidRPr="00FC23A5">
        <w:t xml:space="preserve"> &lt; *</w:t>
      </w:r>
      <w:proofErr w:type="spellStart"/>
      <w:r w:rsidRPr="00FC23A5">
        <w:t>symbols_for_compression</w:t>
      </w:r>
      <w:proofErr w:type="spellEnd"/>
      <w:r w:rsidRPr="00FC23A5">
        <w:t xml:space="preserve">; </w:t>
      </w:r>
      <w:proofErr w:type="spellStart"/>
      <w:r w:rsidRPr="00FC23A5">
        <w:t>i</w:t>
      </w:r>
      <w:proofErr w:type="spellEnd"/>
      <w:r w:rsidRPr="00FC23A5">
        <w:t>++)</w:t>
      </w:r>
    </w:p>
    <w:p w14:paraId="327D3C52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097FEC8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for (int j = 0; j &lt; BYTE; </w:t>
      </w:r>
      <w:proofErr w:type="spellStart"/>
      <w:r w:rsidRPr="00FC23A5">
        <w:t>j++</w:t>
      </w:r>
      <w:proofErr w:type="spellEnd"/>
      <w:r w:rsidRPr="00FC23A5">
        <w:t>)</w:t>
      </w:r>
    </w:p>
    <w:p w14:paraId="0BA2EA7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040999C5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r w:rsidRPr="00FC23A5">
        <w:t>s_f_c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 += (char)(</w:t>
      </w:r>
      <w:proofErr w:type="spellStart"/>
      <w:r w:rsidRPr="00FC23A5">
        <w:t>bin_text</w:t>
      </w:r>
      <w:proofErr w:type="spellEnd"/>
      <w:r w:rsidRPr="00FC23A5">
        <w:t>[index]) * (char)</w:t>
      </w:r>
      <w:proofErr w:type="gramStart"/>
      <w:r w:rsidRPr="00FC23A5">
        <w:t>pow(</w:t>
      </w:r>
      <w:proofErr w:type="gramEnd"/>
      <w:r w:rsidRPr="00FC23A5">
        <w:t>2, BYTE - 1 - j);</w:t>
      </w:r>
    </w:p>
    <w:p w14:paraId="7F5CD96D" w14:textId="77777777" w:rsidR="00FC23A5" w:rsidRPr="00FC23A5" w:rsidRDefault="00FC23A5" w:rsidP="0075346D">
      <w:pPr>
        <w:pStyle w:val="af"/>
      </w:pPr>
      <w:r w:rsidRPr="00FC23A5">
        <w:lastRenderedPageBreak/>
        <w:tab/>
      </w:r>
      <w:r w:rsidRPr="00FC23A5">
        <w:tab/>
      </w:r>
      <w:r w:rsidRPr="00FC23A5">
        <w:tab/>
        <w:t>index+</w:t>
      </w:r>
      <w:proofErr w:type="gramStart"/>
      <w:r w:rsidRPr="00FC23A5">
        <w:t>+;</w:t>
      </w:r>
      <w:proofErr w:type="gramEnd"/>
    </w:p>
    <w:p w14:paraId="280E3A0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44D4520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/*if (</w:t>
      </w:r>
      <w:proofErr w:type="spellStart"/>
      <w:r w:rsidRPr="00FC23A5">
        <w:t>s_f_c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 == '\r')</w:t>
      </w:r>
    </w:p>
    <w:p w14:paraId="205C3861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0CEBA68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"\n");</w:t>
      </w:r>
    </w:p>
    <w:p w14:paraId="4761235F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"\\r");</w:t>
      </w:r>
    </w:p>
    <w:p w14:paraId="7496DD8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"\n");</w:t>
      </w:r>
    </w:p>
    <w:p w14:paraId="5ABDAB6E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3966931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else if (</w:t>
      </w:r>
      <w:proofErr w:type="spellStart"/>
      <w:r w:rsidRPr="00FC23A5">
        <w:t>s_f_c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 == '\n')</w:t>
      </w:r>
    </w:p>
    <w:p w14:paraId="2F24F9E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3893B6A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"\n");</w:t>
      </w:r>
    </w:p>
    <w:p w14:paraId="15D33D8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"\\n");</w:t>
      </w:r>
    </w:p>
    <w:p w14:paraId="63EC062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"\n");</w:t>
      </w:r>
    </w:p>
    <w:p w14:paraId="70B438F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4CFB3EA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else if (</w:t>
      </w:r>
      <w:proofErr w:type="spellStart"/>
      <w:r w:rsidRPr="00FC23A5">
        <w:t>s_f_c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 == '\t')</w:t>
      </w:r>
    </w:p>
    <w:p w14:paraId="5D9FEA3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5AE9B78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"\n");</w:t>
      </w:r>
    </w:p>
    <w:p w14:paraId="53332EB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"\\t");</w:t>
      </w:r>
    </w:p>
    <w:p w14:paraId="6D94909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"\n");</w:t>
      </w:r>
    </w:p>
    <w:p w14:paraId="777C478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</w:t>
      </w:r>
    </w:p>
    <w:p w14:paraId="75D0C8F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else</w:t>
      </w:r>
    </w:p>
    <w:p w14:paraId="65BA1A6C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{</w:t>
      </w:r>
    </w:p>
    <w:p w14:paraId="2F947CB9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 xml:space="preserve">out, "%c", </w:t>
      </w:r>
      <w:proofErr w:type="spellStart"/>
      <w:r w:rsidRPr="00FC23A5">
        <w:t>s_f_c</w:t>
      </w:r>
      <w:proofErr w:type="spellEnd"/>
      <w:r w:rsidRPr="00FC23A5">
        <w:t>[</w:t>
      </w:r>
      <w:proofErr w:type="spellStart"/>
      <w:r w:rsidRPr="00FC23A5">
        <w:t>i</w:t>
      </w:r>
      <w:proofErr w:type="spellEnd"/>
      <w:r w:rsidRPr="00FC23A5">
        <w:t>]);</w:t>
      </w:r>
    </w:p>
    <w:p w14:paraId="6E8196BA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}*/</w:t>
      </w:r>
    </w:p>
    <w:p w14:paraId="7C804F62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61725F81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fwrite</w:t>
      </w:r>
      <w:proofErr w:type="spellEnd"/>
      <w:r w:rsidRPr="00FC23A5">
        <w:t>(</w:t>
      </w:r>
      <w:proofErr w:type="spellStart"/>
      <w:proofErr w:type="gramEnd"/>
      <w:r w:rsidRPr="00FC23A5">
        <w:t>s_f_c</w:t>
      </w:r>
      <w:proofErr w:type="spellEnd"/>
      <w:r w:rsidRPr="00FC23A5">
        <w:t xml:space="preserve">, </w:t>
      </w:r>
      <w:proofErr w:type="spellStart"/>
      <w:r w:rsidRPr="00FC23A5">
        <w:t>sizeof</w:t>
      </w:r>
      <w:proofErr w:type="spellEnd"/>
      <w:r w:rsidRPr="00FC23A5">
        <w:t>(char), *</w:t>
      </w:r>
      <w:proofErr w:type="spellStart"/>
      <w:r w:rsidRPr="00FC23A5">
        <w:t>symbols_for_compression</w:t>
      </w:r>
      <w:proofErr w:type="spellEnd"/>
      <w:r w:rsidRPr="00FC23A5">
        <w:t>, out);</w:t>
      </w:r>
    </w:p>
    <w:p w14:paraId="7BC6D045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"\</w:t>
      </w:r>
      <w:proofErr w:type="spellStart"/>
      <w:r w:rsidRPr="00FC23A5">
        <w:t>ns_f_c</w:t>
      </w:r>
      <w:proofErr w:type="spellEnd"/>
      <w:r w:rsidRPr="00FC23A5">
        <w:t xml:space="preserve"> - %s\n", </w:t>
      </w:r>
      <w:proofErr w:type="spellStart"/>
      <w:r w:rsidRPr="00FC23A5">
        <w:t>s_f_c</w:t>
      </w:r>
      <w:proofErr w:type="spellEnd"/>
      <w:r w:rsidRPr="00FC23A5">
        <w:t>);</w:t>
      </w:r>
    </w:p>
    <w:p w14:paraId="1530E34D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 xml:space="preserve">out, "%s\n", </w:t>
      </w:r>
      <w:proofErr w:type="spellStart"/>
      <w:r w:rsidRPr="00FC23A5">
        <w:t>s_f_c</w:t>
      </w:r>
      <w:proofErr w:type="spellEnd"/>
      <w:r w:rsidRPr="00FC23A5">
        <w:t>);</w:t>
      </w:r>
    </w:p>
    <w:p w14:paraId="0F8CBABF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rPr>
          <w:lang w:val="ru-RU"/>
        </w:rPr>
        <w:t>отладка</w:t>
      </w:r>
    </w:p>
    <w:p w14:paraId="24E4E696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"%s", </w:t>
      </w:r>
      <w:proofErr w:type="spellStart"/>
      <w:r w:rsidRPr="00FC23A5">
        <w:t>s_f_c</w:t>
      </w:r>
      <w:proofErr w:type="spellEnd"/>
      <w:r w:rsidRPr="00FC23A5">
        <w:t>);</w:t>
      </w:r>
    </w:p>
    <w:p w14:paraId="7C6EE0FB" w14:textId="77777777" w:rsidR="00FC23A5" w:rsidRPr="00FC23A5" w:rsidRDefault="00FC23A5" w:rsidP="0075346D">
      <w:pPr>
        <w:pStyle w:val="af"/>
      </w:pPr>
      <w:r w:rsidRPr="00FC23A5">
        <w:tab/>
      </w:r>
    </w:p>
    <w:p w14:paraId="44B9EAE1" w14:textId="77777777" w:rsidR="00FC23A5" w:rsidRPr="00FC23A5" w:rsidRDefault="00FC23A5" w:rsidP="0075346D">
      <w:pPr>
        <w:pStyle w:val="af"/>
      </w:pPr>
      <w:r w:rsidRPr="00FC23A5">
        <w:tab/>
        <w:t>free(</w:t>
      </w:r>
      <w:proofErr w:type="spellStart"/>
      <w:r w:rsidRPr="00FC23A5">
        <w:t>s_f_c</w:t>
      </w:r>
      <w:proofErr w:type="spellEnd"/>
      <w:proofErr w:type="gramStart"/>
      <w:r w:rsidRPr="00FC23A5">
        <w:t>);</w:t>
      </w:r>
      <w:proofErr w:type="gramEnd"/>
    </w:p>
    <w:p w14:paraId="2B749095" w14:textId="77777777" w:rsidR="00FC23A5" w:rsidRPr="00FC23A5" w:rsidRDefault="00FC23A5" w:rsidP="0075346D">
      <w:pPr>
        <w:pStyle w:val="af"/>
      </w:pPr>
    </w:p>
    <w:p w14:paraId="31DB6B9D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>out, "\n");</w:t>
      </w:r>
    </w:p>
    <w:p w14:paraId="49BC2473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//запись ноликов и единичек, которые не влезли в символы сжатия</w:t>
      </w:r>
    </w:p>
    <w:p w14:paraId="51CF3561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>*</w:t>
      </w:r>
      <w:proofErr w:type="spellStart"/>
      <w:proofErr w:type="gramStart"/>
      <w:r w:rsidRPr="00FC23A5">
        <w:t>not</w:t>
      </w:r>
      <w:proofErr w:type="gramEnd"/>
      <w:r w:rsidRPr="00FC23A5">
        <w:t>_fit</w:t>
      </w:r>
      <w:proofErr w:type="spellEnd"/>
      <w:r w:rsidRPr="00FC23A5">
        <w:t xml:space="preserve"> = </w:t>
      </w:r>
      <w:proofErr w:type="spellStart"/>
      <w:r w:rsidRPr="00FC23A5">
        <w:t>len_bin_text</w:t>
      </w:r>
      <w:proofErr w:type="spellEnd"/>
      <w:r w:rsidRPr="00FC23A5">
        <w:t xml:space="preserve"> - *</w:t>
      </w:r>
      <w:proofErr w:type="spellStart"/>
      <w:r w:rsidRPr="00FC23A5">
        <w:t>symbols_for_compression</w:t>
      </w:r>
      <w:proofErr w:type="spellEnd"/>
      <w:r w:rsidRPr="00FC23A5">
        <w:t xml:space="preserve"> * BYTE;</w:t>
      </w:r>
    </w:p>
    <w:p w14:paraId="153FAFC5" w14:textId="77777777" w:rsidR="00FC23A5" w:rsidRPr="00FC23A5" w:rsidRDefault="00FC23A5" w:rsidP="0075346D">
      <w:pPr>
        <w:pStyle w:val="af"/>
      </w:pPr>
      <w:r w:rsidRPr="00FC23A5">
        <w:lastRenderedPageBreak/>
        <w:tab/>
        <w:t>for (int j = 0; j &lt; *</w:t>
      </w:r>
      <w:proofErr w:type="spellStart"/>
      <w:r w:rsidRPr="00FC23A5">
        <w:t>not_fit</w:t>
      </w:r>
      <w:proofErr w:type="spellEnd"/>
      <w:r w:rsidRPr="00FC23A5">
        <w:t xml:space="preserve">; </w:t>
      </w:r>
      <w:proofErr w:type="spellStart"/>
      <w:r w:rsidRPr="00FC23A5">
        <w:t>j++</w:t>
      </w:r>
      <w:proofErr w:type="spellEnd"/>
      <w:r w:rsidRPr="00FC23A5">
        <w:t>)</w:t>
      </w:r>
    </w:p>
    <w:p w14:paraId="4746D0C3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02C3AB86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fprintf</w:t>
      </w:r>
      <w:proofErr w:type="spellEnd"/>
      <w:r w:rsidRPr="00FC23A5">
        <w:t>(</w:t>
      </w:r>
      <w:proofErr w:type="gramEnd"/>
      <w:r w:rsidRPr="00FC23A5">
        <w:t xml:space="preserve">out, "%d", </w:t>
      </w:r>
      <w:proofErr w:type="spellStart"/>
      <w:r w:rsidRPr="00FC23A5">
        <w:t>bin_text</w:t>
      </w:r>
      <w:proofErr w:type="spellEnd"/>
      <w:r w:rsidRPr="00FC23A5">
        <w:t>[index]);</w:t>
      </w:r>
    </w:p>
    <w:p w14:paraId="2797EFA0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r w:rsidRPr="00FC23A5">
        <w:rPr>
          <w:lang w:val="ru-RU"/>
        </w:rPr>
        <w:t>отладка</w:t>
      </w:r>
    </w:p>
    <w:p w14:paraId="0AD08C9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"%d", </w:t>
      </w:r>
      <w:proofErr w:type="spellStart"/>
      <w:r w:rsidRPr="00FC23A5">
        <w:t>bin_text</w:t>
      </w:r>
      <w:proofErr w:type="spellEnd"/>
      <w:r w:rsidRPr="00FC23A5">
        <w:t>[index]);</w:t>
      </w:r>
    </w:p>
    <w:p w14:paraId="7DAE67ED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//</w:t>
      </w:r>
    </w:p>
    <w:p w14:paraId="26D5DE9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index+</w:t>
      </w:r>
      <w:proofErr w:type="gramStart"/>
      <w:r w:rsidRPr="00FC23A5">
        <w:t>+;</w:t>
      </w:r>
      <w:proofErr w:type="gramEnd"/>
    </w:p>
    <w:p w14:paraId="75C92B7B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41960BB7" w14:textId="77777777" w:rsidR="00FC23A5" w:rsidRPr="00FC23A5" w:rsidRDefault="00FC23A5" w:rsidP="0075346D">
      <w:pPr>
        <w:pStyle w:val="af"/>
      </w:pPr>
      <w:r w:rsidRPr="00FC23A5">
        <w:tab/>
      </w:r>
    </w:p>
    <w:p w14:paraId="344C330A" w14:textId="77777777" w:rsidR="00FC23A5" w:rsidRPr="00FC23A5" w:rsidRDefault="00FC23A5" w:rsidP="0075346D">
      <w:pPr>
        <w:pStyle w:val="af"/>
      </w:pPr>
    </w:p>
    <w:p w14:paraId="6A4ECC04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(out</w:t>
      </w:r>
      <w:proofErr w:type="gramStart"/>
      <w:r w:rsidRPr="00FC23A5">
        <w:t>);</w:t>
      </w:r>
      <w:proofErr w:type="gramEnd"/>
    </w:p>
    <w:p w14:paraId="6BF596EF" w14:textId="77777777" w:rsidR="00FC23A5" w:rsidRPr="00FC23A5" w:rsidRDefault="00FC23A5" w:rsidP="0075346D">
      <w:pPr>
        <w:pStyle w:val="af"/>
      </w:pPr>
      <w:r w:rsidRPr="00FC23A5">
        <w:t>}</w:t>
      </w:r>
    </w:p>
    <w:p w14:paraId="47AC34BA" w14:textId="77777777" w:rsidR="00FC23A5" w:rsidRPr="00FC23A5" w:rsidRDefault="00FC23A5" w:rsidP="0075346D">
      <w:pPr>
        <w:pStyle w:val="af"/>
      </w:pPr>
    </w:p>
    <w:p w14:paraId="346F9E9C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DecToBin</w:t>
      </w:r>
      <w:proofErr w:type="spellEnd"/>
      <w:r w:rsidRPr="00FC23A5">
        <w:t>(</w:t>
      </w:r>
      <w:proofErr w:type="gramEnd"/>
      <w:r w:rsidRPr="00FC23A5">
        <w:t xml:space="preserve">unsigned char n, int* s, int* </w:t>
      </w:r>
      <w:proofErr w:type="spellStart"/>
      <w:r w:rsidRPr="00FC23A5">
        <w:t>tmp</w:t>
      </w:r>
      <w:proofErr w:type="spellEnd"/>
      <w:r w:rsidRPr="00FC23A5">
        <w:t>, int step)</w:t>
      </w:r>
    </w:p>
    <w:p w14:paraId="392494BF" w14:textId="77777777" w:rsidR="00FC23A5" w:rsidRPr="00FC23A5" w:rsidRDefault="00FC23A5" w:rsidP="0075346D">
      <w:pPr>
        <w:pStyle w:val="af"/>
      </w:pPr>
      <w:r w:rsidRPr="00FC23A5">
        <w:t>{</w:t>
      </w:r>
    </w:p>
    <w:p w14:paraId="4B6B4791" w14:textId="77777777" w:rsidR="00FC23A5" w:rsidRPr="00FC23A5" w:rsidRDefault="00FC23A5" w:rsidP="0075346D">
      <w:pPr>
        <w:pStyle w:val="af"/>
      </w:pPr>
      <w:r w:rsidRPr="00FC23A5">
        <w:tab/>
        <w:t>step+</w:t>
      </w:r>
      <w:proofErr w:type="gramStart"/>
      <w:r w:rsidRPr="00FC23A5">
        <w:t>+;</w:t>
      </w:r>
      <w:proofErr w:type="gramEnd"/>
    </w:p>
    <w:p w14:paraId="6DA559E5" w14:textId="77777777" w:rsidR="00FC23A5" w:rsidRPr="00FC23A5" w:rsidRDefault="00FC23A5" w:rsidP="0075346D">
      <w:pPr>
        <w:pStyle w:val="af"/>
      </w:pPr>
      <w:r w:rsidRPr="00FC23A5">
        <w:tab/>
        <w:t>if (n &gt;= 2)</w:t>
      </w:r>
    </w:p>
    <w:p w14:paraId="7B768652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0D0BF9C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</w:r>
      <w:proofErr w:type="spellStart"/>
      <w:proofErr w:type="gramStart"/>
      <w:r w:rsidRPr="00FC23A5">
        <w:t>DecToBin</w:t>
      </w:r>
      <w:proofErr w:type="spellEnd"/>
      <w:r w:rsidRPr="00FC23A5">
        <w:t>(</w:t>
      </w:r>
      <w:proofErr w:type="gramEnd"/>
      <w:r w:rsidRPr="00FC23A5">
        <w:t xml:space="preserve">n / 2, s, </w:t>
      </w:r>
      <w:proofErr w:type="spellStart"/>
      <w:r w:rsidRPr="00FC23A5">
        <w:t>tmp</w:t>
      </w:r>
      <w:proofErr w:type="spellEnd"/>
      <w:r w:rsidRPr="00FC23A5">
        <w:t>, step);</w:t>
      </w:r>
    </w:p>
    <w:p w14:paraId="1F7A99EB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3D6F968D" w14:textId="77777777" w:rsidR="00FC23A5" w:rsidRPr="00FC23A5" w:rsidRDefault="00FC23A5" w:rsidP="0075346D">
      <w:pPr>
        <w:pStyle w:val="af"/>
      </w:pPr>
      <w:r w:rsidRPr="00FC23A5">
        <w:tab/>
        <w:t xml:space="preserve">int q = n % </w:t>
      </w:r>
      <w:proofErr w:type="gramStart"/>
      <w:r w:rsidRPr="00FC23A5">
        <w:t>2;</w:t>
      </w:r>
      <w:proofErr w:type="gramEnd"/>
    </w:p>
    <w:p w14:paraId="7CEF7251" w14:textId="77777777" w:rsidR="00FC23A5" w:rsidRPr="00FC23A5" w:rsidRDefault="00FC23A5" w:rsidP="0075346D">
      <w:pPr>
        <w:pStyle w:val="af"/>
      </w:pPr>
      <w:r w:rsidRPr="00FC23A5">
        <w:tab/>
        <w:t>int w = *</w:t>
      </w:r>
      <w:proofErr w:type="spellStart"/>
      <w:r w:rsidRPr="00FC23A5">
        <w:t>tmp</w:t>
      </w:r>
      <w:proofErr w:type="spellEnd"/>
      <w:r w:rsidRPr="00FC23A5">
        <w:t xml:space="preserve"> - </w:t>
      </w:r>
      <w:proofErr w:type="gramStart"/>
      <w:r w:rsidRPr="00FC23A5">
        <w:t>step;</w:t>
      </w:r>
      <w:proofErr w:type="gramEnd"/>
    </w:p>
    <w:p w14:paraId="09017821" w14:textId="77777777" w:rsidR="00FC23A5" w:rsidRPr="00FC23A5" w:rsidRDefault="00FC23A5" w:rsidP="0075346D">
      <w:pPr>
        <w:pStyle w:val="af"/>
      </w:pPr>
      <w:r w:rsidRPr="00FC23A5">
        <w:tab/>
        <w:t xml:space="preserve">s[w] = </w:t>
      </w:r>
      <w:proofErr w:type="gramStart"/>
      <w:r w:rsidRPr="00FC23A5">
        <w:t>q;</w:t>
      </w:r>
      <w:proofErr w:type="gramEnd"/>
    </w:p>
    <w:p w14:paraId="186A3048" w14:textId="77777777" w:rsidR="00FC23A5" w:rsidRPr="00FC23A5" w:rsidRDefault="00FC23A5" w:rsidP="0075346D">
      <w:pPr>
        <w:pStyle w:val="af"/>
      </w:pPr>
      <w:r w:rsidRPr="00FC23A5">
        <w:t>}</w:t>
      </w:r>
    </w:p>
    <w:p w14:paraId="3CCAE6AA" w14:textId="77777777" w:rsidR="00FC23A5" w:rsidRPr="00FC23A5" w:rsidRDefault="00FC23A5" w:rsidP="0075346D">
      <w:pPr>
        <w:pStyle w:val="af"/>
      </w:pPr>
    </w:p>
    <w:p w14:paraId="4EFFDD8D" w14:textId="77777777" w:rsidR="00FC23A5" w:rsidRPr="00FC23A5" w:rsidRDefault="00FC23A5" w:rsidP="0075346D">
      <w:pPr>
        <w:pStyle w:val="af"/>
      </w:pPr>
      <w:r w:rsidRPr="00FC23A5">
        <w:t xml:space="preserve">int </w:t>
      </w:r>
      <w:proofErr w:type="spellStart"/>
      <w:proofErr w:type="gramStart"/>
      <w:r w:rsidRPr="00FC23A5">
        <w:t>WhatFile</w:t>
      </w:r>
      <w:proofErr w:type="spellEnd"/>
      <w:r w:rsidRPr="00FC23A5">
        <w:t>(</w:t>
      </w:r>
      <w:proofErr w:type="gramEnd"/>
      <w:r w:rsidRPr="00FC23A5">
        <w:t>char* in)</w:t>
      </w:r>
    </w:p>
    <w:p w14:paraId="48E3433D" w14:textId="77777777" w:rsidR="00FC23A5" w:rsidRPr="00FC23A5" w:rsidRDefault="00FC23A5" w:rsidP="0075346D">
      <w:pPr>
        <w:pStyle w:val="af"/>
      </w:pPr>
      <w:r w:rsidRPr="00FC23A5">
        <w:t>{</w:t>
      </w:r>
    </w:p>
    <w:p w14:paraId="51974CE8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i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346E40A4" w14:textId="77777777" w:rsidR="00FC23A5" w:rsidRPr="00FC23A5" w:rsidRDefault="00FC23A5" w:rsidP="0075346D">
      <w:pPr>
        <w:pStyle w:val="af"/>
      </w:pPr>
      <w:r w:rsidRPr="00FC23A5">
        <w:tab/>
        <w:t>for (; (in[</w:t>
      </w:r>
      <w:proofErr w:type="spellStart"/>
      <w:r w:rsidRPr="00FC23A5">
        <w:t>i</w:t>
      </w:r>
      <w:proofErr w:type="spellEnd"/>
      <w:proofErr w:type="gramStart"/>
      <w:r w:rsidRPr="00FC23A5">
        <w:t>] !</w:t>
      </w:r>
      <w:proofErr w:type="gramEnd"/>
      <w:r w:rsidRPr="00FC23A5">
        <w:t>= '\0') &amp;&amp; (</w:t>
      </w:r>
      <w:proofErr w:type="spellStart"/>
      <w:r w:rsidRPr="00FC23A5">
        <w:t>i</w:t>
      </w:r>
      <w:proofErr w:type="spellEnd"/>
      <w:r w:rsidRPr="00FC23A5">
        <w:t xml:space="preserve"> &lt; MAX_FILE); </w:t>
      </w:r>
      <w:proofErr w:type="spellStart"/>
      <w:r w:rsidRPr="00FC23A5">
        <w:t>i</w:t>
      </w:r>
      <w:proofErr w:type="spellEnd"/>
      <w:r w:rsidRPr="00FC23A5">
        <w:t>++);</w:t>
      </w:r>
    </w:p>
    <w:p w14:paraId="04B29DB0" w14:textId="77777777" w:rsidR="00FC23A5" w:rsidRPr="00FC23A5" w:rsidRDefault="00FC23A5" w:rsidP="0075346D">
      <w:pPr>
        <w:pStyle w:val="af"/>
      </w:pPr>
    </w:p>
    <w:p w14:paraId="53580EB3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gramStart"/>
      <w:r w:rsidRPr="00FC23A5">
        <w:t>in[</w:t>
      </w:r>
      <w:proofErr w:type="spellStart"/>
      <w:proofErr w:type="gramEnd"/>
      <w:r w:rsidRPr="00FC23A5">
        <w:t>i</w:t>
      </w:r>
      <w:proofErr w:type="spellEnd"/>
      <w:r w:rsidRPr="00FC23A5">
        <w:t xml:space="preserve"> - 3] == 'd' &amp;&amp; in[</w:t>
      </w:r>
      <w:proofErr w:type="spellStart"/>
      <w:r w:rsidRPr="00FC23A5">
        <w:t>i</w:t>
      </w:r>
      <w:proofErr w:type="spellEnd"/>
      <w:r w:rsidRPr="00FC23A5">
        <w:t xml:space="preserve"> - 2] == 'o' &amp;&amp; in[</w:t>
      </w:r>
      <w:proofErr w:type="spellStart"/>
      <w:r w:rsidRPr="00FC23A5">
        <w:t>i</w:t>
      </w:r>
      <w:proofErr w:type="spellEnd"/>
      <w:r w:rsidRPr="00FC23A5">
        <w:t xml:space="preserve"> - 1] == 'c')</w:t>
      </w:r>
    </w:p>
    <w:p w14:paraId="7438D7D8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return </w:t>
      </w:r>
      <w:proofErr w:type="gramStart"/>
      <w:r w:rsidRPr="00FC23A5">
        <w:t>BIN;</w:t>
      </w:r>
      <w:proofErr w:type="gramEnd"/>
    </w:p>
    <w:p w14:paraId="43BD6C1C" w14:textId="77777777" w:rsidR="00FC23A5" w:rsidRPr="00FC23A5" w:rsidRDefault="00FC23A5" w:rsidP="0075346D">
      <w:pPr>
        <w:pStyle w:val="af"/>
      </w:pPr>
      <w:r w:rsidRPr="00FC23A5">
        <w:tab/>
        <w:t>else if (</w:t>
      </w:r>
      <w:proofErr w:type="gramStart"/>
      <w:r w:rsidRPr="00FC23A5">
        <w:t>in[</w:t>
      </w:r>
      <w:proofErr w:type="spellStart"/>
      <w:proofErr w:type="gramEnd"/>
      <w:r w:rsidRPr="00FC23A5">
        <w:t>i</w:t>
      </w:r>
      <w:proofErr w:type="spellEnd"/>
      <w:r w:rsidRPr="00FC23A5">
        <w:t xml:space="preserve"> - 3] == 't' &amp;&amp; in[</w:t>
      </w:r>
      <w:proofErr w:type="spellStart"/>
      <w:r w:rsidRPr="00FC23A5">
        <w:t>i</w:t>
      </w:r>
      <w:proofErr w:type="spellEnd"/>
      <w:r w:rsidRPr="00FC23A5">
        <w:t xml:space="preserve"> - 2] == 'x'&amp;&amp; in[</w:t>
      </w:r>
      <w:proofErr w:type="spellStart"/>
      <w:r w:rsidRPr="00FC23A5">
        <w:t>i</w:t>
      </w:r>
      <w:proofErr w:type="spellEnd"/>
      <w:r w:rsidRPr="00FC23A5">
        <w:t xml:space="preserve"> - 1] == 't')</w:t>
      </w:r>
    </w:p>
    <w:p w14:paraId="54E944B7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 xml:space="preserve">return </w:t>
      </w:r>
      <w:proofErr w:type="gramStart"/>
      <w:r w:rsidRPr="00FC23A5">
        <w:t>TEXT;</w:t>
      </w:r>
      <w:proofErr w:type="gramEnd"/>
    </w:p>
    <w:p w14:paraId="13FDF274" w14:textId="77777777" w:rsidR="00FC23A5" w:rsidRPr="00FC23A5" w:rsidRDefault="00FC23A5" w:rsidP="0075346D">
      <w:pPr>
        <w:pStyle w:val="af"/>
      </w:pPr>
      <w:r w:rsidRPr="00FC23A5">
        <w:tab/>
        <w:t>else if (</w:t>
      </w:r>
      <w:proofErr w:type="gramStart"/>
      <w:r w:rsidRPr="00FC23A5">
        <w:t>in[</w:t>
      </w:r>
      <w:proofErr w:type="spellStart"/>
      <w:proofErr w:type="gramEnd"/>
      <w:r w:rsidRPr="00FC23A5">
        <w:t>i</w:t>
      </w:r>
      <w:proofErr w:type="spellEnd"/>
      <w:r w:rsidRPr="00FC23A5">
        <w:t xml:space="preserve"> - 3] == 'e' &amp;&amp; in[</w:t>
      </w:r>
      <w:proofErr w:type="spellStart"/>
      <w:r w:rsidRPr="00FC23A5">
        <w:t>i</w:t>
      </w:r>
      <w:proofErr w:type="spellEnd"/>
      <w:r w:rsidRPr="00FC23A5">
        <w:t xml:space="preserve"> - 2] == 'x' &amp;&amp; in[</w:t>
      </w:r>
      <w:proofErr w:type="spellStart"/>
      <w:r w:rsidRPr="00FC23A5">
        <w:t>i</w:t>
      </w:r>
      <w:proofErr w:type="spellEnd"/>
      <w:r w:rsidRPr="00FC23A5">
        <w:t xml:space="preserve"> - 1] == 'e')</w:t>
      </w:r>
    </w:p>
    <w:p w14:paraId="104B1B0B" w14:textId="77777777" w:rsidR="00FC23A5" w:rsidRPr="00FC23A5" w:rsidRDefault="00FC23A5" w:rsidP="0075346D">
      <w:pPr>
        <w:pStyle w:val="af"/>
      </w:pPr>
      <w:r w:rsidRPr="00FC23A5">
        <w:lastRenderedPageBreak/>
        <w:tab/>
      </w:r>
      <w:r w:rsidRPr="00FC23A5">
        <w:tab/>
        <w:t xml:space="preserve">return </w:t>
      </w:r>
      <w:proofErr w:type="gramStart"/>
      <w:r w:rsidRPr="00FC23A5">
        <w:t>EXE;</w:t>
      </w:r>
      <w:proofErr w:type="gramEnd"/>
    </w:p>
    <w:p w14:paraId="2C5932BD" w14:textId="77777777" w:rsidR="00FC23A5" w:rsidRPr="00FC23A5" w:rsidRDefault="00FC23A5" w:rsidP="0075346D">
      <w:pPr>
        <w:pStyle w:val="af"/>
      </w:pPr>
      <w:r w:rsidRPr="00FC23A5">
        <w:tab/>
        <w:t xml:space="preserve">else return </w:t>
      </w:r>
      <w:proofErr w:type="gramStart"/>
      <w:r w:rsidRPr="00FC23A5">
        <w:t>ERROR;</w:t>
      </w:r>
      <w:proofErr w:type="gramEnd"/>
    </w:p>
    <w:p w14:paraId="74FC49E9" w14:textId="77777777" w:rsidR="00FC23A5" w:rsidRPr="00FC23A5" w:rsidRDefault="00FC23A5" w:rsidP="0075346D">
      <w:pPr>
        <w:pStyle w:val="af"/>
      </w:pPr>
      <w:r w:rsidRPr="00FC23A5">
        <w:t>}</w:t>
      </w:r>
    </w:p>
    <w:p w14:paraId="0DAC53E7" w14:textId="77777777" w:rsidR="00FC23A5" w:rsidRPr="00FC23A5" w:rsidRDefault="00FC23A5" w:rsidP="0075346D">
      <w:pPr>
        <w:pStyle w:val="af"/>
      </w:pPr>
    </w:p>
    <w:p w14:paraId="271B79E5" w14:textId="77777777" w:rsidR="00FC23A5" w:rsidRPr="00FC23A5" w:rsidRDefault="00FC23A5" w:rsidP="0075346D">
      <w:pPr>
        <w:pStyle w:val="af"/>
      </w:pPr>
      <w:r w:rsidRPr="00FC23A5">
        <w:t xml:space="preserve">int </w:t>
      </w:r>
      <w:proofErr w:type="spellStart"/>
      <w:proofErr w:type="gramStart"/>
      <w:r w:rsidRPr="00FC23A5">
        <w:t>DocToText</w:t>
      </w:r>
      <w:proofErr w:type="spellEnd"/>
      <w:r w:rsidRPr="00FC23A5">
        <w:t>(</w:t>
      </w:r>
      <w:proofErr w:type="gramEnd"/>
      <w:r w:rsidRPr="00FC23A5">
        <w:t xml:space="preserve">char* </w:t>
      </w:r>
      <w:proofErr w:type="spellStart"/>
      <w:r w:rsidRPr="00FC23A5">
        <w:t>new_name</w:t>
      </w:r>
      <w:proofErr w:type="spellEnd"/>
      <w:r w:rsidRPr="00FC23A5">
        <w:t>)</w:t>
      </w:r>
    </w:p>
    <w:p w14:paraId="642009C6" w14:textId="77777777" w:rsidR="00FC23A5" w:rsidRPr="00FC23A5" w:rsidRDefault="00FC23A5" w:rsidP="0075346D">
      <w:pPr>
        <w:pStyle w:val="af"/>
      </w:pPr>
      <w:r w:rsidRPr="00FC23A5">
        <w:t>{</w:t>
      </w:r>
    </w:p>
    <w:p w14:paraId="3C23EAFD" w14:textId="77777777" w:rsidR="00FC23A5" w:rsidRPr="00FC23A5" w:rsidRDefault="00FC23A5" w:rsidP="0075346D">
      <w:pPr>
        <w:pStyle w:val="af"/>
      </w:pPr>
      <w:r w:rsidRPr="00FC23A5">
        <w:tab/>
        <w:t xml:space="preserve">FILE* fin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new_name</w:t>
      </w:r>
      <w:proofErr w:type="spellEnd"/>
      <w:r w:rsidRPr="00FC23A5">
        <w:t>, "</w:t>
      </w:r>
      <w:proofErr w:type="spellStart"/>
      <w:r w:rsidRPr="00FC23A5">
        <w:t>rb</w:t>
      </w:r>
      <w:proofErr w:type="spellEnd"/>
      <w:r w:rsidRPr="00FC23A5">
        <w:t>");</w:t>
      </w:r>
    </w:p>
    <w:p w14:paraId="48FAC1A1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proofErr w:type="spellStart"/>
      <w:r w:rsidRPr="00FC23A5">
        <w:rPr>
          <w:lang w:val="ru-RU"/>
        </w:rPr>
        <w:t>if</w:t>
      </w:r>
      <w:proofErr w:type="spellEnd"/>
      <w:r w:rsidRPr="00FC23A5">
        <w:rPr>
          <w:lang w:val="ru-RU"/>
        </w:rPr>
        <w:t xml:space="preserve"> (</w:t>
      </w:r>
      <w:proofErr w:type="spellStart"/>
      <w:r w:rsidRPr="00FC23A5">
        <w:rPr>
          <w:lang w:val="ru-RU"/>
        </w:rPr>
        <w:t>fin</w:t>
      </w:r>
      <w:proofErr w:type="spellEnd"/>
      <w:r w:rsidRPr="00FC23A5">
        <w:rPr>
          <w:lang w:val="ru-RU"/>
        </w:rPr>
        <w:t xml:space="preserve"> == </w:t>
      </w:r>
      <w:proofErr w:type="gramStart"/>
      <w:r w:rsidRPr="00FC23A5">
        <w:rPr>
          <w:lang w:val="ru-RU"/>
        </w:rPr>
        <w:t>NULL)</w:t>
      </w:r>
      <w:proofErr w:type="spellStart"/>
      <w:r w:rsidRPr="00FC23A5">
        <w:rPr>
          <w:lang w:val="ru-RU"/>
        </w:rPr>
        <w:t>FileError</w:t>
      </w:r>
      <w:proofErr w:type="spellEnd"/>
      <w:proofErr w:type="gramEnd"/>
      <w:r w:rsidRPr="00FC23A5">
        <w:rPr>
          <w:lang w:val="ru-RU"/>
        </w:rPr>
        <w:t>();</w:t>
      </w:r>
    </w:p>
    <w:p w14:paraId="56E30F89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//считаем кол-во символов в тексте</w:t>
      </w:r>
    </w:p>
    <w:p w14:paraId="5FD7D0A3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proofErr w:type="spellStart"/>
      <w:proofErr w:type="gramStart"/>
      <w:r w:rsidRPr="00FC23A5">
        <w:t>fseek</w:t>
      </w:r>
      <w:proofErr w:type="spellEnd"/>
      <w:r w:rsidRPr="00FC23A5">
        <w:t>(</w:t>
      </w:r>
      <w:proofErr w:type="gramEnd"/>
      <w:r w:rsidRPr="00FC23A5">
        <w:t>fin, 0xa00, SEEK_SET);</w:t>
      </w:r>
    </w:p>
    <w:p w14:paraId="756BDD32" w14:textId="77777777" w:rsidR="00FC23A5" w:rsidRPr="00FC23A5" w:rsidRDefault="00FC23A5" w:rsidP="0075346D">
      <w:pPr>
        <w:pStyle w:val="af"/>
      </w:pPr>
      <w:r w:rsidRPr="00FC23A5">
        <w:tab/>
        <w:t xml:space="preserve">char </w:t>
      </w:r>
      <w:proofErr w:type="spellStart"/>
      <w:r w:rsidRPr="00FC23A5">
        <w:t>c_f_</w:t>
      </w:r>
      <w:proofErr w:type="gramStart"/>
      <w:r w:rsidRPr="00FC23A5">
        <w:t>in</w:t>
      </w:r>
      <w:proofErr w:type="spellEnd"/>
      <w:r w:rsidRPr="00FC23A5">
        <w:t>;</w:t>
      </w:r>
      <w:proofErr w:type="gramEnd"/>
    </w:p>
    <w:p w14:paraId="4611BB27" w14:textId="77777777" w:rsidR="00FC23A5" w:rsidRPr="00FC23A5" w:rsidRDefault="00FC23A5" w:rsidP="0075346D">
      <w:pPr>
        <w:pStyle w:val="af"/>
      </w:pPr>
      <w:r w:rsidRPr="00FC23A5">
        <w:tab/>
        <w:t xml:space="preserve">int count = </w:t>
      </w:r>
      <w:proofErr w:type="gramStart"/>
      <w:r w:rsidRPr="00FC23A5">
        <w:t>0;</w:t>
      </w:r>
      <w:proofErr w:type="gramEnd"/>
    </w:p>
    <w:p w14:paraId="3145A7E7" w14:textId="77777777" w:rsidR="00FC23A5" w:rsidRPr="00FC23A5" w:rsidRDefault="00FC23A5" w:rsidP="0075346D">
      <w:pPr>
        <w:pStyle w:val="af"/>
      </w:pPr>
      <w:r w:rsidRPr="00FC23A5">
        <w:tab/>
        <w:t>while ((</w:t>
      </w:r>
      <w:proofErr w:type="spellStart"/>
      <w:r w:rsidRPr="00FC23A5">
        <w:t>c_f_in</w:t>
      </w:r>
      <w:proofErr w:type="spellEnd"/>
      <w:r w:rsidRPr="00FC23A5">
        <w:t xml:space="preserve"> = </w:t>
      </w:r>
      <w:proofErr w:type="spellStart"/>
      <w:r w:rsidRPr="00FC23A5">
        <w:t>fgetc</w:t>
      </w:r>
      <w:proofErr w:type="spellEnd"/>
      <w:r w:rsidRPr="00FC23A5">
        <w:t>(fin)) &amp;&amp; (</w:t>
      </w:r>
      <w:proofErr w:type="spellStart"/>
      <w:r w:rsidRPr="00FC23A5">
        <w:t>c_f_</w:t>
      </w:r>
      <w:proofErr w:type="gramStart"/>
      <w:r w:rsidRPr="00FC23A5">
        <w:t>in</w:t>
      </w:r>
      <w:proofErr w:type="spellEnd"/>
      <w:r w:rsidRPr="00FC23A5">
        <w:t xml:space="preserve"> !</w:t>
      </w:r>
      <w:proofErr w:type="gramEnd"/>
      <w:r w:rsidRPr="00FC23A5">
        <w:t>= NULL))</w:t>
      </w:r>
    </w:p>
    <w:p w14:paraId="58470F80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392A7F63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count+</w:t>
      </w:r>
      <w:proofErr w:type="gramStart"/>
      <w:r w:rsidRPr="00FC23A5">
        <w:t>+;</w:t>
      </w:r>
      <w:proofErr w:type="gramEnd"/>
    </w:p>
    <w:p w14:paraId="2E65C34C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1101F548" w14:textId="77777777" w:rsidR="00FC23A5" w:rsidRPr="00FC23A5" w:rsidRDefault="00FC23A5" w:rsidP="0075346D">
      <w:pPr>
        <w:pStyle w:val="af"/>
      </w:pPr>
      <w:r w:rsidRPr="00FC23A5">
        <w:tab/>
        <w:t xml:space="preserve">char* </w:t>
      </w:r>
      <w:proofErr w:type="spellStart"/>
      <w:r w:rsidRPr="00FC23A5">
        <w:t>text_from_bin_file</w:t>
      </w:r>
      <w:proofErr w:type="spellEnd"/>
      <w:r w:rsidRPr="00FC23A5">
        <w:t xml:space="preserve"> = (char</w:t>
      </w:r>
      <w:proofErr w:type="gramStart"/>
      <w:r w:rsidRPr="00FC23A5">
        <w:t>*)</w:t>
      </w:r>
      <w:proofErr w:type="spellStart"/>
      <w:r w:rsidRPr="00FC23A5">
        <w:t>calloc</w:t>
      </w:r>
      <w:proofErr w:type="spellEnd"/>
      <w:proofErr w:type="gramEnd"/>
      <w:r w:rsidRPr="00FC23A5">
        <w:t xml:space="preserve">(count, </w:t>
      </w:r>
      <w:proofErr w:type="spellStart"/>
      <w:r w:rsidRPr="00FC23A5">
        <w:t>sizeof</w:t>
      </w:r>
      <w:proofErr w:type="spellEnd"/>
      <w:r w:rsidRPr="00FC23A5">
        <w:t>(char));</w:t>
      </w:r>
    </w:p>
    <w:p w14:paraId="132B8740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text_from_bin_file</w:t>
      </w:r>
      <w:proofErr w:type="spellEnd"/>
      <w:r w:rsidRPr="00FC23A5">
        <w:t xml:space="preserve"> == NULL) 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"no memory!");</w:t>
      </w:r>
    </w:p>
    <w:p w14:paraId="07F06FA8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//читаем эти символы и записываем в массив</w:t>
      </w:r>
    </w:p>
    <w:p w14:paraId="2DF8257F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proofErr w:type="spellStart"/>
      <w:proofErr w:type="gramStart"/>
      <w:r w:rsidRPr="00FC23A5">
        <w:t>fseek</w:t>
      </w:r>
      <w:proofErr w:type="spellEnd"/>
      <w:r w:rsidRPr="00FC23A5">
        <w:t>(</w:t>
      </w:r>
      <w:proofErr w:type="gramEnd"/>
      <w:r w:rsidRPr="00FC23A5">
        <w:t>fin, 0xa00, SEEK_SET);</w:t>
      </w:r>
    </w:p>
    <w:p w14:paraId="23C34C16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fread</w:t>
      </w:r>
      <w:proofErr w:type="spellEnd"/>
      <w:r w:rsidRPr="00FC23A5">
        <w:t>(</w:t>
      </w:r>
      <w:proofErr w:type="spellStart"/>
      <w:proofErr w:type="gramEnd"/>
      <w:r w:rsidRPr="00FC23A5">
        <w:t>text_from_bin_file</w:t>
      </w:r>
      <w:proofErr w:type="spellEnd"/>
      <w:r w:rsidRPr="00FC23A5">
        <w:t xml:space="preserve">, </w:t>
      </w:r>
      <w:proofErr w:type="spellStart"/>
      <w:r w:rsidRPr="00FC23A5">
        <w:t>sizeof</w:t>
      </w:r>
      <w:proofErr w:type="spellEnd"/>
      <w:r w:rsidRPr="00FC23A5">
        <w:t>(char), count, fin);</w:t>
      </w:r>
    </w:p>
    <w:p w14:paraId="164A9E65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text_from_bin_file</w:t>
      </w:r>
      <w:proofErr w:type="spellEnd"/>
      <w:r w:rsidRPr="00FC23A5">
        <w:t>[</w:t>
      </w:r>
      <w:proofErr w:type="gramStart"/>
      <w:r w:rsidRPr="00FC23A5">
        <w:t>count-1</w:t>
      </w:r>
      <w:proofErr w:type="gramEnd"/>
      <w:r w:rsidRPr="00FC23A5">
        <w:t>] = '\0';</w:t>
      </w:r>
    </w:p>
    <w:p w14:paraId="47AB3739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(fin</w:t>
      </w:r>
      <w:proofErr w:type="gramStart"/>
      <w:r w:rsidRPr="00FC23A5">
        <w:t>);</w:t>
      </w:r>
      <w:proofErr w:type="gramEnd"/>
    </w:p>
    <w:p w14:paraId="0E7257D5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"%s\n", </w:t>
      </w:r>
      <w:proofErr w:type="spellStart"/>
      <w:r w:rsidRPr="00FC23A5">
        <w:t>text_from_bin_file</w:t>
      </w:r>
      <w:proofErr w:type="spellEnd"/>
      <w:r w:rsidRPr="00FC23A5">
        <w:t>);</w:t>
      </w:r>
    </w:p>
    <w:p w14:paraId="53A03CDA" w14:textId="77777777" w:rsidR="00FC23A5" w:rsidRPr="00FC23A5" w:rsidRDefault="00FC23A5" w:rsidP="0075346D">
      <w:pPr>
        <w:pStyle w:val="af"/>
      </w:pPr>
    </w:p>
    <w:p w14:paraId="454B530F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 xml:space="preserve">//создание имени для нового </w:t>
      </w:r>
      <w:proofErr w:type="spellStart"/>
      <w:r w:rsidRPr="00FC23A5">
        <w:rPr>
          <w:lang w:val="ru-RU"/>
        </w:rPr>
        <w:t>тектового</w:t>
      </w:r>
      <w:proofErr w:type="spellEnd"/>
      <w:r w:rsidRPr="00FC23A5">
        <w:rPr>
          <w:lang w:val="ru-RU"/>
        </w:rPr>
        <w:t xml:space="preserve"> файла</w:t>
      </w:r>
    </w:p>
    <w:p w14:paraId="75BE3472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 xml:space="preserve">int </w:t>
      </w:r>
      <w:proofErr w:type="spellStart"/>
      <w:r w:rsidRPr="00FC23A5">
        <w:t>count_of_name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1CEEFCFE" w14:textId="77777777" w:rsidR="00FC23A5" w:rsidRPr="00FC23A5" w:rsidRDefault="00FC23A5" w:rsidP="0075346D">
      <w:pPr>
        <w:pStyle w:val="af"/>
      </w:pPr>
      <w:r w:rsidRPr="00FC23A5">
        <w:tab/>
        <w:t>while (</w:t>
      </w:r>
      <w:proofErr w:type="spellStart"/>
      <w:r w:rsidRPr="00FC23A5">
        <w:t>new_name</w:t>
      </w:r>
      <w:proofErr w:type="spellEnd"/>
      <w:r w:rsidRPr="00FC23A5">
        <w:t>[</w:t>
      </w:r>
      <w:proofErr w:type="spellStart"/>
      <w:r w:rsidRPr="00FC23A5">
        <w:t>count_of_name</w:t>
      </w:r>
      <w:proofErr w:type="spellEnd"/>
      <w:proofErr w:type="gramStart"/>
      <w:r w:rsidRPr="00FC23A5">
        <w:t>] !</w:t>
      </w:r>
      <w:proofErr w:type="gramEnd"/>
      <w:r w:rsidRPr="00FC23A5">
        <w:t>= '\0')</w:t>
      </w:r>
    </w:p>
    <w:p w14:paraId="176C4E41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3102CD02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++</w:t>
      </w:r>
      <w:proofErr w:type="spellStart"/>
      <w:r w:rsidRPr="00FC23A5">
        <w:t>count_of_</w:t>
      </w:r>
      <w:proofErr w:type="gramStart"/>
      <w:r w:rsidRPr="00FC23A5">
        <w:t>name</w:t>
      </w:r>
      <w:proofErr w:type="spellEnd"/>
      <w:r w:rsidRPr="00FC23A5">
        <w:t>;</w:t>
      </w:r>
      <w:proofErr w:type="gramEnd"/>
    </w:p>
    <w:p w14:paraId="537FA4CF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62E2864B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new_</w:t>
      </w:r>
      <w:proofErr w:type="gramStart"/>
      <w:r w:rsidRPr="00FC23A5">
        <w:t>name</w:t>
      </w:r>
      <w:proofErr w:type="spellEnd"/>
      <w:r w:rsidRPr="00FC23A5">
        <w:t>[</w:t>
      </w:r>
      <w:proofErr w:type="spellStart"/>
      <w:proofErr w:type="gramEnd"/>
      <w:r w:rsidRPr="00FC23A5">
        <w:t>count_of_name</w:t>
      </w:r>
      <w:proofErr w:type="spellEnd"/>
      <w:r w:rsidRPr="00FC23A5">
        <w:t xml:space="preserve"> - 3] = 't';</w:t>
      </w:r>
    </w:p>
    <w:p w14:paraId="2746D712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new_</w:t>
      </w:r>
      <w:proofErr w:type="gramStart"/>
      <w:r w:rsidRPr="00FC23A5">
        <w:t>name</w:t>
      </w:r>
      <w:proofErr w:type="spellEnd"/>
      <w:r w:rsidRPr="00FC23A5">
        <w:t>[</w:t>
      </w:r>
      <w:proofErr w:type="spellStart"/>
      <w:proofErr w:type="gramEnd"/>
      <w:r w:rsidRPr="00FC23A5">
        <w:t>count_of_name</w:t>
      </w:r>
      <w:proofErr w:type="spellEnd"/>
      <w:r w:rsidRPr="00FC23A5">
        <w:t xml:space="preserve"> - 2] = 'x';</w:t>
      </w:r>
    </w:p>
    <w:p w14:paraId="63B58FA0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new_</w:t>
      </w:r>
      <w:proofErr w:type="gramStart"/>
      <w:r w:rsidRPr="00FC23A5">
        <w:t>name</w:t>
      </w:r>
      <w:proofErr w:type="spellEnd"/>
      <w:r w:rsidRPr="00FC23A5">
        <w:t>[</w:t>
      </w:r>
      <w:proofErr w:type="spellStart"/>
      <w:proofErr w:type="gramEnd"/>
      <w:r w:rsidRPr="00FC23A5">
        <w:t>count_of_name</w:t>
      </w:r>
      <w:proofErr w:type="spellEnd"/>
      <w:r w:rsidRPr="00FC23A5">
        <w:t xml:space="preserve"> - 1] = 't';</w:t>
      </w:r>
    </w:p>
    <w:p w14:paraId="4753CEE8" w14:textId="77777777" w:rsidR="00FC23A5" w:rsidRPr="00FC23A5" w:rsidRDefault="00FC23A5" w:rsidP="0075346D">
      <w:pPr>
        <w:pStyle w:val="af"/>
      </w:pPr>
      <w:r w:rsidRPr="00FC23A5">
        <w:tab/>
        <w:t>//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"%s\n", </w:t>
      </w:r>
      <w:proofErr w:type="spellStart"/>
      <w:r w:rsidRPr="00FC23A5">
        <w:t>new_name</w:t>
      </w:r>
      <w:proofErr w:type="spellEnd"/>
      <w:r w:rsidRPr="00FC23A5">
        <w:t>);</w:t>
      </w:r>
    </w:p>
    <w:p w14:paraId="753575B1" w14:textId="77777777" w:rsidR="00FC23A5" w:rsidRPr="00FC23A5" w:rsidRDefault="00FC23A5" w:rsidP="0075346D">
      <w:pPr>
        <w:pStyle w:val="af"/>
      </w:pPr>
    </w:p>
    <w:p w14:paraId="1EF0F838" w14:textId="77777777" w:rsidR="00FC23A5" w:rsidRPr="00FC23A5" w:rsidRDefault="00FC23A5" w:rsidP="0075346D">
      <w:pPr>
        <w:pStyle w:val="af"/>
      </w:pPr>
      <w:r w:rsidRPr="00FC23A5">
        <w:lastRenderedPageBreak/>
        <w:tab/>
        <w:t xml:space="preserve">fin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new_name</w:t>
      </w:r>
      <w:proofErr w:type="spellEnd"/>
      <w:r w:rsidRPr="00FC23A5">
        <w:t>, "w");</w:t>
      </w:r>
    </w:p>
    <w:p w14:paraId="1D6F4BFF" w14:textId="77777777" w:rsidR="00FC23A5" w:rsidRPr="00FC23A5" w:rsidRDefault="00FC23A5" w:rsidP="0075346D">
      <w:pPr>
        <w:pStyle w:val="af"/>
      </w:pPr>
      <w:r w:rsidRPr="00FC23A5">
        <w:tab/>
        <w:t xml:space="preserve">if (fin == NULL) </w:t>
      </w:r>
      <w:proofErr w:type="spellStart"/>
      <w:proofErr w:type="gramStart"/>
      <w:r w:rsidRPr="00FC23A5">
        <w:t>FileError</w:t>
      </w:r>
      <w:proofErr w:type="spellEnd"/>
      <w:r w:rsidRPr="00FC23A5">
        <w:t>(</w:t>
      </w:r>
      <w:proofErr w:type="gramEnd"/>
      <w:r w:rsidRPr="00FC23A5">
        <w:t>);</w:t>
      </w:r>
    </w:p>
    <w:p w14:paraId="51C32C55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fwrite</w:t>
      </w:r>
      <w:proofErr w:type="spellEnd"/>
      <w:r w:rsidRPr="00FC23A5">
        <w:t>(</w:t>
      </w:r>
      <w:proofErr w:type="spellStart"/>
      <w:proofErr w:type="gramEnd"/>
      <w:r w:rsidRPr="00FC23A5">
        <w:t>text_from_bin_file</w:t>
      </w:r>
      <w:proofErr w:type="spellEnd"/>
      <w:r w:rsidRPr="00FC23A5">
        <w:t xml:space="preserve">, </w:t>
      </w:r>
      <w:proofErr w:type="spellStart"/>
      <w:r w:rsidRPr="00FC23A5">
        <w:t>sizeof</w:t>
      </w:r>
      <w:proofErr w:type="spellEnd"/>
      <w:r w:rsidRPr="00FC23A5">
        <w:t>(char), count, fin);</w:t>
      </w:r>
    </w:p>
    <w:p w14:paraId="4788A9A5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(fin</w:t>
      </w:r>
      <w:proofErr w:type="gramStart"/>
      <w:r w:rsidRPr="00FC23A5">
        <w:t>);</w:t>
      </w:r>
      <w:proofErr w:type="gramEnd"/>
    </w:p>
    <w:p w14:paraId="60E106F1" w14:textId="77777777" w:rsidR="00FC23A5" w:rsidRPr="00FC23A5" w:rsidRDefault="00FC23A5" w:rsidP="0075346D">
      <w:pPr>
        <w:pStyle w:val="af"/>
      </w:pPr>
    </w:p>
    <w:p w14:paraId="33D429E3" w14:textId="77777777" w:rsidR="00FC23A5" w:rsidRPr="00FC23A5" w:rsidRDefault="00FC23A5" w:rsidP="0075346D">
      <w:pPr>
        <w:pStyle w:val="af"/>
      </w:pPr>
      <w:r w:rsidRPr="00FC23A5">
        <w:tab/>
        <w:t>free(</w:t>
      </w:r>
      <w:proofErr w:type="spellStart"/>
      <w:r w:rsidRPr="00FC23A5">
        <w:t>text_from_bin_file</w:t>
      </w:r>
      <w:proofErr w:type="spellEnd"/>
      <w:proofErr w:type="gramStart"/>
      <w:r w:rsidRPr="00FC23A5">
        <w:t>);</w:t>
      </w:r>
      <w:proofErr w:type="gramEnd"/>
    </w:p>
    <w:p w14:paraId="6D57B73D" w14:textId="77777777" w:rsidR="00FC23A5" w:rsidRPr="00FC23A5" w:rsidRDefault="00FC23A5" w:rsidP="0075346D">
      <w:pPr>
        <w:pStyle w:val="af"/>
      </w:pPr>
      <w:r w:rsidRPr="00FC23A5">
        <w:tab/>
        <w:t xml:space="preserve">return </w:t>
      </w:r>
      <w:proofErr w:type="gramStart"/>
      <w:r w:rsidRPr="00FC23A5">
        <w:t>count;</w:t>
      </w:r>
      <w:proofErr w:type="gramEnd"/>
    </w:p>
    <w:p w14:paraId="591D8DD4" w14:textId="77777777" w:rsidR="00FC23A5" w:rsidRPr="00FC23A5" w:rsidRDefault="00FC23A5" w:rsidP="0075346D">
      <w:pPr>
        <w:pStyle w:val="af"/>
      </w:pPr>
      <w:r w:rsidRPr="00FC23A5">
        <w:t>}</w:t>
      </w:r>
    </w:p>
    <w:p w14:paraId="5DD6E2CB" w14:textId="77777777" w:rsidR="00FC23A5" w:rsidRPr="00FC23A5" w:rsidRDefault="00FC23A5" w:rsidP="0075346D">
      <w:pPr>
        <w:pStyle w:val="af"/>
      </w:pPr>
    </w:p>
    <w:p w14:paraId="17C76B5A" w14:textId="77777777" w:rsidR="00FC23A5" w:rsidRPr="00FC23A5" w:rsidRDefault="00FC23A5" w:rsidP="0075346D">
      <w:pPr>
        <w:pStyle w:val="af"/>
      </w:pPr>
      <w:r w:rsidRPr="00FC23A5">
        <w:t xml:space="preserve">int </w:t>
      </w:r>
      <w:proofErr w:type="spellStart"/>
      <w:proofErr w:type="gramStart"/>
      <w:r w:rsidRPr="00FC23A5">
        <w:t>ExeToText</w:t>
      </w:r>
      <w:proofErr w:type="spellEnd"/>
      <w:r w:rsidRPr="00FC23A5">
        <w:t>(</w:t>
      </w:r>
      <w:proofErr w:type="gramEnd"/>
      <w:r w:rsidRPr="00FC23A5">
        <w:t xml:space="preserve">char* </w:t>
      </w:r>
      <w:proofErr w:type="spellStart"/>
      <w:r w:rsidRPr="00FC23A5">
        <w:t>new_name</w:t>
      </w:r>
      <w:proofErr w:type="spellEnd"/>
      <w:r w:rsidRPr="00FC23A5">
        <w:t>)</w:t>
      </w:r>
    </w:p>
    <w:p w14:paraId="586E1ADC" w14:textId="77777777" w:rsidR="00FC23A5" w:rsidRPr="00FC23A5" w:rsidRDefault="00FC23A5" w:rsidP="0075346D">
      <w:pPr>
        <w:pStyle w:val="af"/>
      </w:pPr>
      <w:r w:rsidRPr="00FC23A5">
        <w:t>{</w:t>
      </w:r>
    </w:p>
    <w:p w14:paraId="1309487C" w14:textId="77777777" w:rsidR="00FC23A5" w:rsidRPr="00FC23A5" w:rsidRDefault="00FC23A5" w:rsidP="0075346D">
      <w:pPr>
        <w:pStyle w:val="af"/>
      </w:pPr>
      <w:r w:rsidRPr="00FC23A5">
        <w:tab/>
        <w:t xml:space="preserve">FILE* fin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new_name</w:t>
      </w:r>
      <w:proofErr w:type="spellEnd"/>
      <w:r w:rsidRPr="00FC23A5">
        <w:t>, "</w:t>
      </w:r>
      <w:proofErr w:type="spellStart"/>
      <w:r w:rsidRPr="00FC23A5">
        <w:t>rb</w:t>
      </w:r>
      <w:proofErr w:type="spellEnd"/>
      <w:r w:rsidRPr="00FC23A5">
        <w:t>");</w:t>
      </w:r>
    </w:p>
    <w:p w14:paraId="662E795D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proofErr w:type="spellStart"/>
      <w:r w:rsidRPr="00FC23A5">
        <w:rPr>
          <w:lang w:val="ru-RU"/>
        </w:rPr>
        <w:t>if</w:t>
      </w:r>
      <w:proofErr w:type="spellEnd"/>
      <w:r w:rsidRPr="00FC23A5">
        <w:rPr>
          <w:lang w:val="ru-RU"/>
        </w:rPr>
        <w:t xml:space="preserve"> (</w:t>
      </w:r>
      <w:proofErr w:type="spellStart"/>
      <w:r w:rsidRPr="00FC23A5">
        <w:rPr>
          <w:lang w:val="ru-RU"/>
        </w:rPr>
        <w:t>fin</w:t>
      </w:r>
      <w:proofErr w:type="spellEnd"/>
      <w:r w:rsidRPr="00FC23A5">
        <w:rPr>
          <w:lang w:val="ru-RU"/>
        </w:rPr>
        <w:t xml:space="preserve"> == </w:t>
      </w:r>
      <w:proofErr w:type="gramStart"/>
      <w:r w:rsidRPr="00FC23A5">
        <w:rPr>
          <w:lang w:val="ru-RU"/>
        </w:rPr>
        <w:t>NULL)</w:t>
      </w:r>
      <w:proofErr w:type="spellStart"/>
      <w:r w:rsidRPr="00FC23A5">
        <w:rPr>
          <w:lang w:val="ru-RU"/>
        </w:rPr>
        <w:t>FileError</w:t>
      </w:r>
      <w:proofErr w:type="spellEnd"/>
      <w:proofErr w:type="gramEnd"/>
      <w:r w:rsidRPr="00FC23A5">
        <w:rPr>
          <w:lang w:val="ru-RU"/>
        </w:rPr>
        <w:t>();</w:t>
      </w:r>
    </w:p>
    <w:p w14:paraId="1FF2C718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rPr>
          <w:lang w:val="ru-RU"/>
        </w:rPr>
        <w:tab/>
        <w:t>//считаем кол-во символов в тексте</w:t>
      </w:r>
    </w:p>
    <w:p w14:paraId="3FCCA32F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proofErr w:type="spellStart"/>
      <w:proofErr w:type="gramStart"/>
      <w:r w:rsidRPr="00FC23A5">
        <w:t>fseek</w:t>
      </w:r>
      <w:proofErr w:type="spellEnd"/>
      <w:r w:rsidRPr="00FC23A5">
        <w:t>(</w:t>
      </w:r>
      <w:proofErr w:type="gramEnd"/>
      <w:r w:rsidRPr="00FC23A5">
        <w:t>fin, 0x00, SEEK_END);</w:t>
      </w:r>
    </w:p>
    <w:p w14:paraId="289D1625" w14:textId="77777777" w:rsidR="00FC23A5" w:rsidRPr="00FC23A5" w:rsidRDefault="00FC23A5" w:rsidP="0075346D">
      <w:pPr>
        <w:pStyle w:val="af"/>
      </w:pPr>
      <w:r w:rsidRPr="00FC23A5">
        <w:tab/>
        <w:t xml:space="preserve">char </w:t>
      </w:r>
      <w:proofErr w:type="spellStart"/>
      <w:r w:rsidRPr="00FC23A5">
        <w:t>c_f_</w:t>
      </w:r>
      <w:proofErr w:type="gramStart"/>
      <w:r w:rsidRPr="00FC23A5">
        <w:t>in</w:t>
      </w:r>
      <w:proofErr w:type="spellEnd"/>
      <w:r w:rsidRPr="00FC23A5">
        <w:t>;</w:t>
      </w:r>
      <w:proofErr w:type="gramEnd"/>
    </w:p>
    <w:p w14:paraId="2D675BA4" w14:textId="77777777" w:rsidR="00FC23A5" w:rsidRPr="00FC23A5" w:rsidRDefault="00FC23A5" w:rsidP="0075346D">
      <w:pPr>
        <w:pStyle w:val="af"/>
      </w:pPr>
      <w:r w:rsidRPr="00FC23A5">
        <w:tab/>
        <w:t xml:space="preserve">int count = </w:t>
      </w:r>
      <w:proofErr w:type="spellStart"/>
      <w:r w:rsidRPr="00FC23A5">
        <w:t>ftell</w:t>
      </w:r>
      <w:proofErr w:type="spellEnd"/>
      <w:r w:rsidRPr="00FC23A5">
        <w:t>(fin</w:t>
      </w:r>
      <w:proofErr w:type="gramStart"/>
      <w:r w:rsidRPr="00FC23A5">
        <w:t>);</w:t>
      </w:r>
      <w:proofErr w:type="gramEnd"/>
    </w:p>
    <w:p w14:paraId="71336004" w14:textId="77777777" w:rsidR="00FC23A5" w:rsidRPr="00FC23A5" w:rsidRDefault="00FC23A5" w:rsidP="0075346D">
      <w:pPr>
        <w:pStyle w:val="af"/>
      </w:pPr>
      <w:r w:rsidRPr="00FC23A5">
        <w:t>//</w:t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"%d\n", count);</w:t>
      </w:r>
    </w:p>
    <w:p w14:paraId="5AF7778E" w14:textId="77777777" w:rsidR="00FC23A5" w:rsidRPr="00FC23A5" w:rsidRDefault="00FC23A5" w:rsidP="0075346D">
      <w:pPr>
        <w:pStyle w:val="af"/>
      </w:pPr>
      <w:r w:rsidRPr="00FC23A5">
        <w:tab/>
        <w:t>rewind(fin</w:t>
      </w:r>
      <w:proofErr w:type="gramStart"/>
      <w:r w:rsidRPr="00FC23A5">
        <w:t>);</w:t>
      </w:r>
      <w:proofErr w:type="gramEnd"/>
    </w:p>
    <w:p w14:paraId="62B27766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//</w:t>
      </w:r>
      <w:proofErr w:type="spellStart"/>
      <w:r w:rsidRPr="00FC23A5">
        <w:rPr>
          <w:lang w:val="ru-RU"/>
        </w:rPr>
        <w:t>while</w:t>
      </w:r>
      <w:proofErr w:type="spellEnd"/>
      <w:r w:rsidRPr="00FC23A5">
        <w:rPr>
          <w:lang w:val="ru-RU"/>
        </w:rPr>
        <w:t xml:space="preserve"> </w:t>
      </w:r>
      <w:proofErr w:type="gramStart"/>
      <w:r w:rsidRPr="00FC23A5">
        <w:rPr>
          <w:lang w:val="ru-RU"/>
        </w:rPr>
        <w:t>(!</w:t>
      </w:r>
      <w:proofErr w:type="spellStart"/>
      <w:r w:rsidRPr="00FC23A5">
        <w:rPr>
          <w:lang w:val="ru-RU"/>
        </w:rPr>
        <w:t>feof</w:t>
      </w:r>
      <w:proofErr w:type="spellEnd"/>
      <w:proofErr w:type="gramEnd"/>
      <w:r w:rsidRPr="00FC23A5">
        <w:rPr>
          <w:lang w:val="ru-RU"/>
        </w:rPr>
        <w:t>(</w:t>
      </w:r>
      <w:proofErr w:type="spellStart"/>
      <w:r w:rsidRPr="00FC23A5">
        <w:rPr>
          <w:lang w:val="ru-RU"/>
        </w:rPr>
        <w:t>fin</w:t>
      </w:r>
      <w:proofErr w:type="spellEnd"/>
      <w:r w:rsidRPr="00FC23A5">
        <w:rPr>
          <w:lang w:val="ru-RU"/>
        </w:rPr>
        <w:t>)) //не читается весь файл</w:t>
      </w:r>
    </w:p>
    <w:p w14:paraId="739B64B6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r w:rsidRPr="00FC23A5">
        <w:t>//{</w:t>
      </w:r>
    </w:p>
    <w:p w14:paraId="2B738019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tab/>
      </w:r>
      <w:proofErr w:type="spellStart"/>
      <w:r w:rsidRPr="00FC23A5">
        <w:t>c_f_in</w:t>
      </w:r>
      <w:proofErr w:type="spellEnd"/>
      <w:r w:rsidRPr="00FC23A5">
        <w:t xml:space="preserve"> = </w:t>
      </w:r>
      <w:proofErr w:type="spellStart"/>
      <w:r w:rsidRPr="00FC23A5">
        <w:t>fgetc</w:t>
      </w:r>
      <w:proofErr w:type="spellEnd"/>
      <w:r w:rsidRPr="00FC23A5">
        <w:t>(fin</w:t>
      </w:r>
      <w:proofErr w:type="gramStart"/>
      <w:r w:rsidRPr="00FC23A5">
        <w:t>);</w:t>
      </w:r>
      <w:proofErr w:type="gramEnd"/>
    </w:p>
    <w:p w14:paraId="0905FACE" w14:textId="77777777" w:rsidR="00FC23A5" w:rsidRPr="00FC23A5" w:rsidRDefault="00FC23A5" w:rsidP="0075346D">
      <w:pPr>
        <w:pStyle w:val="af"/>
      </w:pPr>
      <w:r w:rsidRPr="00FC23A5">
        <w:tab/>
        <w:t>//</w:t>
      </w:r>
      <w:r w:rsidRPr="00FC23A5">
        <w:tab/>
        <w:t>count+</w:t>
      </w:r>
      <w:proofErr w:type="gramStart"/>
      <w:r w:rsidRPr="00FC23A5">
        <w:t>+;</w:t>
      </w:r>
      <w:proofErr w:type="gramEnd"/>
    </w:p>
    <w:p w14:paraId="45735B65" w14:textId="77777777" w:rsidR="00FC23A5" w:rsidRPr="00FC23A5" w:rsidRDefault="00FC23A5" w:rsidP="0075346D">
      <w:pPr>
        <w:pStyle w:val="af"/>
      </w:pPr>
      <w:r w:rsidRPr="00FC23A5">
        <w:tab/>
        <w:t>//}</w:t>
      </w:r>
    </w:p>
    <w:p w14:paraId="7586121F" w14:textId="77777777" w:rsidR="00FC23A5" w:rsidRPr="00FC23A5" w:rsidRDefault="00FC23A5" w:rsidP="0075346D">
      <w:pPr>
        <w:pStyle w:val="af"/>
      </w:pPr>
      <w:r w:rsidRPr="00FC23A5">
        <w:tab/>
        <w:t xml:space="preserve">char* </w:t>
      </w:r>
      <w:proofErr w:type="spellStart"/>
      <w:r w:rsidRPr="00FC23A5">
        <w:t>text_from_bin_file</w:t>
      </w:r>
      <w:proofErr w:type="spellEnd"/>
      <w:r w:rsidRPr="00FC23A5">
        <w:t xml:space="preserve"> = (char</w:t>
      </w:r>
      <w:proofErr w:type="gramStart"/>
      <w:r w:rsidRPr="00FC23A5">
        <w:t>*)</w:t>
      </w:r>
      <w:proofErr w:type="spellStart"/>
      <w:r w:rsidRPr="00FC23A5">
        <w:t>calloc</w:t>
      </w:r>
      <w:proofErr w:type="spellEnd"/>
      <w:proofErr w:type="gramEnd"/>
      <w:r w:rsidRPr="00FC23A5">
        <w:t xml:space="preserve">(count, </w:t>
      </w:r>
      <w:proofErr w:type="spellStart"/>
      <w:r w:rsidRPr="00FC23A5">
        <w:t>sizeof</w:t>
      </w:r>
      <w:proofErr w:type="spellEnd"/>
      <w:r w:rsidRPr="00FC23A5">
        <w:t>(char));</w:t>
      </w:r>
    </w:p>
    <w:p w14:paraId="337226B3" w14:textId="77777777" w:rsidR="00FC23A5" w:rsidRPr="00FC23A5" w:rsidRDefault="00FC23A5" w:rsidP="0075346D">
      <w:pPr>
        <w:pStyle w:val="af"/>
      </w:pPr>
      <w:r w:rsidRPr="00FC23A5">
        <w:tab/>
        <w:t>if (</w:t>
      </w:r>
      <w:proofErr w:type="spellStart"/>
      <w:r w:rsidRPr="00FC23A5">
        <w:t>text_from_bin_file</w:t>
      </w:r>
      <w:proofErr w:type="spellEnd"/>
      <w:r w:rsidRPr="00FC23A5">
        <w:t xml:space="preserve"> == NULL) </w:t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"no memory!");</w:t>
      </w:r>
    </w:p>
    <w:p w14:paraId="3D43692F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>//читаем эти символы и записываем в массив</w:t>
      </w:r>
    </w:p>
    <w:p w14:paraId="5E2706D7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tab/>
      </w:r>
      <w:proofErr w:type="spellStart"/>
      <w:proofErr w:type="gramStart"/>
      <w:r w:rsidRPr="00FC23A5">
        <w:t>fseek</w:t>
      </w:r>
      <w:proofErr w:type="spellEnd"/>
      <w:r w:rsidRPr="00FC23A5">
        <w:t>(</w:t>
      </w:r>
      <w:proofErr w:type="gramEnd"/>
      <w:r w:rsidRPr="00FC23A5">
        <w:t>fin, 0, SEEK_SET);</w:t>
      </w:r>
    </w:p>
    <w:p w14:paraId="1A3E4CFC" w14:textId="77777777" w:rsidR="00FC23A5" w:rsidRPr="00FC23A5" w:rsidRDefault="00FC23A5" w:rsidP="0075346D">
      <w:pPr>
        <w:pStyle w:val="af"/>
      </w:pPr>
      <w:r w:rsidRPr="00FC23A5">
        <w:tab/>
        <w:t xml:space="preserve">int </w:t>
      </w:r>
      <w:proofErr w:type="spellStart"/>
      <w:r w:rsidRPr="00FC23A5">
        <w:t>help_count</w:t>
      </w:r>
      <w:proofErr w:type="spellEnd"/>
      <w:r w:rsidRPr="00FC23A5">
        <w:t xml:space="preserve"> = </w:t>
      </w:r>
      <w:proofErr w:type="spellStart"/>
      <w:proofErr w:type="gramStart"/>
      <w:r w:rsidRPr="00FC23A5">
        <w:t>fread</w:t>
      </w:r>
      <w:proofErr w:type="spellEnd"/>
      <w:r w:rsidRPr="00FC23A5">
        <w:t>(</w:t>
      </w:r>
      <w:proofErr w:type="spellStart"/>
      <w:proofErr w:type="gramEnd"/>
      <w:r w:rsidRPr="00FC23A5">
        <w:t>text_from_bin_file</w:t>
      </w:r>
      <w:proofErr w:type="spellEnd"/>
      <w:r w:rsidRPr="00FC23A5">
        <w:t xml:space="preserve">, </w:t>
      </w:r>
      <w:proofErr w:type="spellStart"/>
      <w:r w:rsidRPr="00FC23A5">
        <w:t>sizeof</w:t>
      </w:r>
      <w:proofErr w:type="spellEnd"/>
      <w:r w:rsidRPr="00FC23A5">
        <w:t>(char), count, fin);</w:t>
      </w:r>
    </w:p>
    <w:p w14:paraId="631C2215" w14:textId="77777777" w:rsidR="00FC23A5" w:rsidRPr="00FC23A5" w:rsidRDefault="00FC23A5" w:rsidP="0075346D">
      <w:pPr>
        <w:pStyle w:val="af"/>
      </w:pPr>
      <w:r w:rsidRPr="00FC23A5">
        <w:t>//</w:t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"%d\n", </w:t>
      </w:r>
      <w:proofErr w:type="spellStart"/>
      <w:r w:rsidRPr="00FC23A5">
        <w:t>help_count</w:t>
      </w:r>
      <w:proofErr w:type="spellEnd"/>
      <w:r w:rsidRPr="00FC23A5">
        <w:t>);</w:t>
      </w:r>
    </w:p>
    <w:p w14:paraId="495464DB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text_from_bin_</w:t>
      </w:r>
      <w:proofErr w:type="gramStart"/>
      <w:r w:rsidRPr="00FC23A5">
        <w:t>file</w:t>
      </w:r>
      <w:proofErr w:type="spellEnd"/>
      <w:r w:rsidRPr="00FC23A5">
        <w:t>[</w:t>
      </w:r>
      <w:proofErr w:type="gramEnd"/>
      <w:r w:rsidRPr="00FC23A5">
        <w:t>count - 1] = '\0';</w:t>
      </w:r>
    </w:p>
    <w:p w14:paraId="45AE0E9C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(fin</w:t>
      </w:r>
      <w:proofErr w:type="gramStart"/>
      <w:r w:rsidRPr="00FC23A5">
        <w:t>);</w:t>
      </w:r>
      <w:proofErr w:type="gramEnd"/>
    </w:p>
    <w:p w14:paraId="41734379" w14:textId="77777777" w:rsidR="00FC23A5" w:rsidRPr="00FC23A5" w:rsidRDefault="00FC23A5" w:rsidP="0075346D">
      <w:pPr>
        <w:pStyle w:val="af"/>
      </w:pPr>
      <w:r w:rsidRPr="00FC23A5">
        <w:t>//</w:t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 xml:space="preserve">"%s\n", </w:t>
      </w:r>
      <w:proofErr w:type="spellStart"/>
      <w:r w:rsidRPr="00FC23A5">
        <w:t>text_from_bin_file</w:t>
      </w:r>
      <w:proofErr w:type="spellEnd"/>
      <w:r w:rsidRPr="00FC23A5">
        <w:t>);</w:t>
      </w:r>
    </w:p>
    <w:p w14:paraId="7DF059C3" w14:textId="77777777" w:rsidR="00FC23A5" w:rsidRPr="00FC23A5" w:rsidRDefault="00FC23A5" w:rsidP="0075346D">
      <w:pPr>
        <w:pStyle w:val="af"/>
      </w:pPr>
    </w:p>
    <w:p w14:paraId="08B081C2" w14:textId="77777777" w:rsidR="00FC23A5" w:rsidRPr="00FC23A5" w:rsidRDefault="00FC23A5" w:rsidP="0075346D">
      <w:pPr>
        <w:pStyle w:val="af"/>
        <w:rPr>
          <w:lang w:val="ru-RU"/>
        </w:rPr>
      </w:pPr>
      <w:r w:rsidRPr="00FC23A5">
        <w:tab/>
      </w:r>
      <w:r w:rsidRPr="00FC23A5">
        <w:rPr>
          <w:lang w:val="ru-RU"/>
        </w:rPr>
        <w:t xml:space="preserve">//создание имени для нового </w:t>
      </w:r>
      <w:proofErr w:type="spellStart"/>
      <w:r w:rsidRPr="00FC23A5">
        <w:rPr>
          <w:lang w:val="ru-RU"/>
        </w:rPr>
        <w:t>тектового</w:t>
      </w:r>
      <w:proofErr w:type="spellEnd"/>
      <w:r w:rsidRPr="00FC23A5">
        <w:rPr>
          <w:lang w:val="ru-RU"/>
        </w:rPr>
        <w:t xml:space="preserve"> файла</w:t>
      </w:r>
    </w:p>
    <w:p w14:paraId="766EA2F3" w14:textId="77777777" w:rsidR="00FC23A5" w:rsidRPr="00FC23A5" w:rsidRDefault="00FC23A5" w:rsidP="0075346D">
      <w:pPr>
        <w:pStyle w:val="af"/>
      </w:pPr>
      <w:r w:rsidRPr="00FC23A5">
        <w:rPr>
          <w:lang w:val="ru-RU"/>
        </w:rPr>
        <w:lastRenderedPageBreak/>
        <w:tab/>
      </w:r>
      <w:r w:rsidRPr="00FC23A5">
        <w:t xml:space="preserve">int </w:t>
      </w:r>
      <w:proofErr w:type="spellStart"/>
      <w:r w:rsidRPr="00FC23A5">
        <w:t>count_of_name</w:t>
      </w:r>
      <w:proofErr w:type="spellEnd"/>
      <w:r w:rsidRPr="00FC23A5">
        <w:t xml:space="preserve"> = </w:t>
      </w:r>
      <w:proofErr w:type="gramStart"/>
      <w:r w:rsidRPr="00FC23A5">
        <w:t>0;</w:t>
      </w:r>
      <w:proofErr w:type="gramEnd"/>
    </w:p>
    <w:p w14:paraId="0D6E3C51" w14:textId="77777777" w:rsidR="00FC23A5" w:rsidRPr="00FC23A5" w:rsidRDefault="00FC23A5" w:rsidP="0075346D">
      <w:pPr>
        <w:pStyle w:val="af"/>
      </w:pPr>
      <w:r w:rsidRPr="00FC23A5">
        <w:tab/>
        <w:t>while (</w:t>
      </w:r>
      <w:proofErr w:type="spellStart"/>
      <w:r w:rsidRPr="00FC23A5">
        <w:t>new_name</w:t>
      </w:r>
      <w:proofErr w:type="spellEnd"/>
      <w:r w:rsidRPr="00FC23A5">
        <w:t>[</w:t>
      </w:r>
      <w:proofErr w:type="spellStart"/>
      <w:r w:rsidRPr="00FC23A5">
        <w:t>count_of_name</w:t>
      </w:r>
      <w:proofErr w:type="spellEnd"/>
      <w:proofErr w:type="gramStart"/>
      <w:r w:rsidRPr="00FC23A5">
        <w:t>] !</w:t>
      </w:r>
      <w:proofErr w:type="gramEnd"/>
      <w:r w:rsidRPr="00FC23A5">
        <w:t>= '\0')</w:t>
      </w:r>
    </w:p>
    <w:p w14:paraId="590CA29A" w14:textId="77777777" w:rsidR="00FC23A5" w:rsidRPr="00FC23A5" w:rsidRDefault="00FC23A5" w:rsidP="0075346D">
      <w:pPr>
        <w:pStyle w:val="af"/>
      </w:pPr>
      <w:r w:rsidRPr="00FC23A5">
        <w:tab/>
        <w:t>{</w:t>
      </w:r>
    </w:p>
    <w:p w14:paraId="54C6CA1B" w14:textId="77777777" w:rsidR="00FC23A5" w:rsidRPr="00FC23A5" w:rsidRDefault="00FC23A5" w:rsidP="0075346D">
      <w:pPr>
        <w:pStyle w:val="af"/>
      </w:pPr>
      <w:r w:rsidRPr="00FC23A5">
        <w:tab/>
      </w:r>
      <w:r w:rsidRPr="00FC23A5">
        <w:tab/>
        <w:t>++</w:t>
      </w:r>
      <w:proofErr w:type="spellStart"/>
      <w:r w:rsidRPr="00FC23A5">
        <w:t>count_of_</w:t>
      </w:r>
      <w:proofErr w:type="gramStart"/>
      <w:r w:rsidRPr="00FC23A5">
        <w:t>name</w:t>
      </w:r>
      <w:proofErr w:type="spellEnd"/>
      <w:r w:rsidRPr="00FC23A5">
        <w:t>;</w:t>
      </w:r>
      <w:proofErr w:type="gramEnd"/>
    </w:p>
    <w:p w14:paraId="694457AE" w14:textId="77777777" w:rsidR="00FC23A5" w:rsidRPr="00FC23A5" w:rsidRDefault="00FC23A5" w:rsidP="0075346D">
      <w:pPr>
        <w:pStyle w:val="af"/>
      </w:pPr>
      <w:r w:rsidRPr="00FC23A5">
        <w:tab/>
        <w:t>}</w:t>
      </w:r>
    </w:p>
    <w:p w14:paraId="7DE4A14C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new_</w:t>
      </w:r>
      <w:proofErr w:type="gramStart"/>
      <w:r w:rsidRPr="00FC23A5">
        <w:t>name</w:t>
      </w:r>
      <w:proofErr w:type="spellEnd"/>
      <w:r w:rsidRPr="00FC23A5">
        <w:t>[</w:t>
      </w:r>
      <w:proofErr w:type="spellStart"/>
      <w:proofErr w:type="gramEnd"/>
      <w:r w:rsidRPr="00FC23A5">
        <w:t>count_of_name</w:t>
      </w:r>
      <w:proofErr w:type="spellEnd"/>
      <w:r w:rsidRPr="00FC23A5">
        <w:t xml:space="preserve"> - 3] = 't';</w:t>
      </w:r>
    </w:p>
    <w:p w14:paraId="470CE0D0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new_</w:t>
      </w:r>
      <w:proofErr w:type="gramStart"/>
      <w:r w:rsidRPr="00FC23A5">
        <w:t>name</w:t>
      </w:r>
      <w:proofErr w:type="spellEnd"/>
      <w:r w:rsidRPr="00FC23A5">
        <w:t>[</w:t>
      </w:r>
      <w:proofErr w:type="spellStart"/>
      <w:proofErr w:type="gramEnd"/>
      <w:r w:rsidRPr="00FC23A5">
        <w:t>count_of_name</w:t>
      </w:r>
      <w:proofErr w:type="spellEnd"/>
      <w:r w:rsidRPr="00FC23A5">
        <w:t xml:space="preserve"> - 2] = 'x';</w:t>
      </w:r>
    </w:p>
    <w:p w14:paraId="54195D4F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new_</w:t>
      </w:r>
      <w:proofErr w:type="gramStart"/>
      <w:r w:rsidRPr="00FC23A5">
        <w:t>name</w:t>
      </w:r>
      <w:proofErr w:type="spellEnd"/>
      <w:r w:rsidRPr="00FC23A5">
        <w:t>[</w:t>
      </w:r>
      <w:proofErr w:type="spellStart"/>
      <w:proofErr w:type="gramEnd"/>
      <w:r w:rsidRPr="00FC23A5">
        <w:t>count_of_name</w:t>
      </w:r>
      <w:proofErr w:type="spellEnd"/>
      <w:r w:rsidRPr="00FC23A5">
        <w:t xml:space="preserve"> - 1] = 't';</w:t>
      </w:r>
    </w:p>
    <w:p w14:paraId="6C1D800E" w14:textId="77777777" w:rsidR="00FC23A5" w:rsidRPr="00FC23A5" w:rsidRDefault="00FC23A5" w:rsidP="0075346D">
      <w:pPr>
        <w:pStyle w:val="af"/>
      </w:pPr>
      <w:r w:rsidRPr="00FC23A5">
        <w:t>//</w:t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</w:t>
      </w:r>
      <w:proofErr w:type="spellStart"/>
      <w:r w:rsidRPr="00FC23A5">
        <w:t>new_name</w:t>
      </w:r>
      <w:proofErr w:type="spellEnd"/>
      <w:r w:rsidRPr="00FC23A5">
        <w:t xml:space="preserve"> = %s\n", </w:t>
      </w:r>
      <w:proofErr w:type="spellStart"/>
      <w:r w:rsidRPr="00FC23A5">
        <w:t>new_name</w:t>
      </w:r>
      <w:proofErr w:type="spellEnd"/>
      <w:r w:rsidRPr="00FC23A5">
        <w:t>);</w:t>
      </w:r>
    </w:p>
    <w:p w14:paraId="42C6898E" w14:textId="77777777" w:rsidR="00FC23A5" w:rsidRPr="00FC23A5" w:rsidRDefault="00FC23A5" w:rsidP="0075346D">
      <w:pPr>
        <w:pStyle w:val="af"/>
      </w:pPr>
    </w:p>
    <w:p w14:paraId="5597D8C9" w14:textId="77777777" w:rsidR="00FC23A5" w:rsidRPr="00FC23A5" w:rsidRDefault="00FC23A5" w:rsidP="0075346D">
      <w:pPr>
        <w:pStyle w:val="af"/>
      </w:pPr>
      <w:r w:rsidRPr="00FC23A5">
        <w:tab/>
        <w:t xml:space="preserve">fin = </w:t>
      </w:r>
      <w:proofErr w:type="spellStart"/>
      <w:proofErr w:type="gramStart"/>
      <w:r w:rsidRPr="00FC23A5">
        <w:t>fopen</w:t>
      </w:r>
      <w:proofErr w:type="spellEnd"/>
      <w:r w:rsidRPr="00FC23A5">
        <w:t>(</w:t>
      </w:r>
      <w:proofErr w:type="spellStart"/>
      <w:proofErr w:type="gramEnd"/>
      <w:r w:rsidRPr="00FC23A5">
        <w:t>new_name</w:t>
      </w:r>
      <w:proofErr w:type="spellEnd"/>
      <w:r w:rsidRPr="00FC23A5">
        <w:t>, "w");</w:t>
      </w:r>
    </w:p>
    <w:p w14:paraId="3D648CCF" w14:textId="77777777" w:rsidR="00FC23A5" w:rsidRPr="00FC23A5" w:rsidRDefault="00FC23A5" w:rsidP="0075346D">
      <w:pPr>
        <w:pStyle w:val="af"/>
      </w:pPr>
      <w:r w:rsidRPr="00FC23A5">
        <w:tab/>
        <w:t xml:space="preserve">if (fin == </w:t>
      </w:r>
      <w:proofErr w:type="gramStart"/>
      <w:r w:rsidRPr="00FC23A5">
        <w:t>NULL)</w:t>
      </w:r>
      <w:proofErr w:type="spellStart"/>
      <w:r w:rsidRPr="00FC23A5">
        <w:t>FileError</w:t>
      </w:r>
      <w:proofErr w:type="spellEnd"/>
      <w:proofErr w:type="gramEnd"/>
      <w:r w:rsidRPr="00FC23A5">
        <w:t>();</w:t>
      </w:r>
    </w:p>
    <w:p w14:paraId="557AA95B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fwrite</w:t>
      </w:r>
      <w:proofErr w:type="spellEnd"/>
      <w:r w:rsidRPr="00FC23A5">
        <w:t>(</w:t>
      </w:r>
      <w:proofErr w:type="spellStart"/>
      <w:proofErr w:type="gramEnd"/>
      <w:r w:rsidRPr="00FC23A5">
        <w:t>text_from_bin_file</w:t>
      </w:r>
      <w:proofErr w:type="spellEnd"/>
      <w:r w:rsidRPr="00FC23A5">
        <w:t xml:space="preserve">, </w:t>
      </w:r>
      <w:proofErr w:type="spellStart"/>
      <w:r w:rsidRPr="00FC23A5">
        <w:t>sizeof</w:t>
      </w:r>
      <w:proofErr w:type="spellEnd"/>
      <w:r w:rsidRPr="00FC23A5">
        <w:t>(char), count, fin);</w:t>
      </w:r>
    </w:p>
    <w:p w14:paraId="5DBFDED3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r w:rsidRPr="00FC23A5">
        <w:t>fclose</w:t>
      </w:r>
      <w:proofErr w:type="spellEnd"/>
      <w:r w:rsidRPr="00FC23A5">
        <w:t>(fin</w:t>
      </w:r>
      <w:proofErr w:type="gramStart"/>
      <w:r w:rsidRPr="00FC23A5">
        <w:t>);</w:t>
      </w:r>
      <w:proofErr w:type="gramEnd"/>
    </w:p>
    <w:p w14:paraId="24D42B88" w14:textId="77777777" w:rsidR="00FC23A5" w:rsidRPr="00FC23A5" w:rsidRDefault="00FC23A5" w:rsidP="0075346D">
      <w:pPr>
        <w:pStyle w:val="af"/>
      </w:pPr>
    </w:p>
    <w:p w14:paraId="7A96C2F0" w14:textId="77777777" w:rsidR="00FC23A5" w:rsidRPr="00FC23A5" w:rsidRDefault="00FC23A5" w:rsidP="0075346D">
      <w:pPr>
        <w:pStyle w:val="af"/>
      </w:pPr>
      <w:r w:rsidRPr="00FC23A5">
        <w:tab/>
        <w:t>free(</w:t>
      </w:r>
      <w:proofErr w:type="spellStart"/>
      <w:r w:rsidRPr="00FC23A5">
        <w:t>text_from_bin_file</w:t>
      </w:r>
      <w:proofErr w:type="spellEnd"/>
      <w:proofErr w:type="gramStart"/>
      <w:r w:rsidRPr="00FC23A5">
        <w:t>);</w:t>
      </w:r>
      <w:proofErr w:type="gramEnd"/>
    </w:p>
    <w:p w14:paraId="04C17CC8" w14:textId="77777777" w:rsidR="00FC23A5" w:rsidRPr="00FC23A5" w:rsidRDefault="00FC23A5" w:rsidP="0075346D">
      <w:pPr>
        <w:pStyle w:val="af"/>
      </w:pPr>
    </w:p>
    <w:p w14:paraId="0DDCC76C" w14:textId="77777777" w:rsidR="00FC23A5" w:rsidRPr="00FC23A5" w:rsidRDefault="00FC23A5" w:rsidP="0075346D">
      <w:pPr>
        <w:pStyle w:val="af"/>
      </w:pPr>
      <w:r w:rsidRPr="00FC23A5">
        <w:tab/>
        <w:t xml:space="preserve">return </w:t>
      </w:r>
      <w:proofErr w:type="gramStart"/>
      <w:r w:rsidRPr="00FC23A5">
        <w:t>count;</w:t>
      </w:r>
      <w:proofErr w:type="gramEnd"/>
    </w:p>
    <w:p w14:paraId="69DB27A4" w14:textId="77777777" w:rsidR="00FC23A5" w:rsidRPr="00FC23A5" w:rsidRDefault="00FC23A5" w:rsidP="0075346D">
      <w:pPr>
        <w:pStyle w:val="af"/>
      </w:pPr>
      <w:r w:rsidRPr="00FC23A5">
        <w:t>}</w:t>
      </w:r>
    </w:p>
    <w:p w14:paraId="178C9B44" w14:textId="77777777" w:rsidR="00FC23A5" w:rsidRPr="00FC23A5" w:rsidRDefault="00FC23A5" w:rsidP="0075346D">
      <w:pPr>
        <w:pStyle w:val="af"/>
      </w:pPr>
    </w:p>
    <w:p w14:paraId="082D4DA2" w14:textId="77777777" w:rsidR="00FC23A5" w:rsidRPr="00FC23A5" w:rsidRDefault="00FC23A5" w:rsidP="0075346D">
      <w:pPr>
        <w:pStyle w:val="af"/>
      </w:pPr>
      <w:r w:rsidRPr="00FC23A5">
        <w:t xml:space="preserve">void </w:t>
      </w:r>
      <w:proofErr w:type="spellStart"/>
      <w:proofErr w:type="gramStart"/>
      <w:r w:rsidRPr="00FC23A5">
        <w:t>FileError</w:t>
      </w:r>
      <w:proofErr w:type="spellEnd"/>
      <w:r w:rsidRPr="00FC23A5">
        <w:t>(</w:t>
      </w:r>
      <w:proofErr w:type="gramEnd"/>
      <w:r w:rsidRPr="00FC23A5">
        <w:t>)</w:t>
      </w:r>
    </w:p>
    <w:p w14:paraId="4D07EFBB" w14:textId="77777777" w:rsidR="00FC23A5" w:rsidRPr="00FC23A5" w:rsidRDefault="00FC23A5" w:rsidP="0075346D">
      <w:pPr>
        <w:pStyle w:val="af"/>
      </w:pPr>
      <w:r w:rsidRPr="00FC23A5">
        <w:t>{</w:t>
      </w:r>
    </w:p>
    <w:p w14:paraId="4484B565" w14:textId="77777777" w:rsidR="00FC23A5" w:rsidRPr="00FC23A5" w:rsidRDefault="00FC23A5" w:rsidP="0075346D">
      <w:pPr>
        <w:pStyle w:val="af"/>
      </w:pPr>
      <w:r w:rsidRPr="00FC23A5">
        <w:tab/>
      </w:r>
      <w:proofErr w:type="spellStart"/>
      <w:proofErr w:type="gramStart"/>
      <w:r w:rsidRPr="00FC23A5">
        <w:t>perror</w:t>
      </w:r>
      <w:proofErr w:type="spellEnd"/>
      <w:r w:rsidRPr="00FC23A5">
        <w:t>(</w:t>
      </w:r>
      <w:proofErr w:type="gramEnd"/>
      <w:r w:rsidRPr="00FC23A5">
        <w:t>"Error: file not open");</w:t>
      </w:r>
    </w:p>
    <w:p w14:paraId="322FC314" w14:textId="77777777" w:rsidR="00FC23A5" w:rsidRPr="005560DF" w:rsidRDefault="00FC23A5" w:rsidP="0075346D">
      <w:pPr>
        <w:pStyle w:val="af"/>
      </w:pPr>
      <w:r w:rsidRPr="00FC23A5">
        <w:tab/>
      </w:r>
      <w:proofErr w:type="gramStart"/>
      <w:r w:rsidRPr="005560DF">
        <w:t>exit(</w:t>
      </w:r>
      <w:proofErr w:type="gramEnd"/>
      <w:r w:rsidRPr="005560DF">
        <w:t>-1);</w:t>
      </w:r>
    </w:p>
    <w:p w14:paraId="6D5B9281" w14:textId="77777777" w:rsidR="00FC23A5" w:rsidRPr="005560DF" w:rsidRDefault="00FC23A5" w:rsidP="0075346D">
      <w:pPr>
        <w:pStyle w:val="af"/>
      </w:pPr>
      <w:r w:rsidRPr="005560DF">
        <w:t>}</w:t>
      </w:r>
    </w:p>
    <w:p w14:paraId="6D106090" w14:textId="77777777" w:rsidR="00FC23A5" w:rsidRPr="005560DF" w:rsidRDefault="00FC23A5" w:rsidP="0075346D">
      <w:pPr>
        <w:pStyle w:val="af"/>
      </w:pPr>
    </w:p>
    <w:p w14:paraId="28555E56" w14:textId="77777777" w:rsidR="00FC23A5" w:rsidRPr="005560DF" w:rsidRDefault="00FC23A5" w:rsidP="0075346D">
      <w:pPr>
        <w:pStyle w:val="af"/>
      </w:pPr>
      <w:r w:rsidRPr="005560DF">
        <w:t xml:space="preserve">int </w:t>
      </w:r>
      <w:proofErr w:type="spellStart"/>
      <w:proofErr w:type="gramStart"/>
      <w:r w:rsidRPr="005560DF">
        <w:t>TXTSize</w:t>
      </w:r>
      <w:proofErr w:type="spellEnd"/>
      <w:r w:rsidRPr="005560DF">
        <w:t>(</w:t>
      </w:r>
      <w:proofErr w:type="gramEnd"/>
      <w:r w:rsidRPr="005560DF">
        <w:t xml:space="preserve">char* </w:t>
      </w:r>
      <w:proofErr w:type="spellStart"/>
      <w:r w:rsidRPr="005560DF">
        <w:t>new_name</w:t>
      </w:r>
      <w:proofErr w:type="spellEnd"/>
      <w:r w:rsidRPr="005560DF">
        <w:t>)</w:t>
      </w:r>
    </w:p>
    <w:p w14:paraId="6E10E3FA" w14:textId="77777777" w:rsidR="00FC23A5" w:rsidRPr="005560DF" w:rsidRDefault="00FC23A5" w:rsidP="0075346D">
      <w:pPr>
        <w:pStyle w:val="af"/>
      </w:pPr>
      <w:r w:rsidRPr="005560DF">
        <w:t>{</w:t>
      </w:r>
    </w:p>
    <w:p w14:paraId="1906ECC0" w14:textId="77777777" w:rsidR="00FC23A5" w:rsidRPr="005560DF" w:rsidRDefault="00FC23A5" w:rsidP="0075346D">
      <w:pPr>
        <w:pStyle w:val="af"/>
      </w:pPr>
      <w:r w:rsidRPr="005560DF">
        <w:tab/>
        <w:t xml:space="preserve">FILE* fin = </w:t>
      </w:r>
      <w:proofErr w:type="spellStart"/>
      <w:proofErr w:type="gramStart"/>
      <w:r w:rsidRPr="005560DF">
        <w:t>fopen</w:t>
      </w:r>
      <w:proofErr w:type="spellEnd"/>
      <w:r w:rsidRPr="005560DF">
        <w:t>(</w:t>
      </w:r>
      <w:proofErr w:type="spellStart"/>
      <w:proofErr w:type="gramEnd"/>
      <w:r w:rsidRPr="005560DF">
        <w:t>new_name</w:t>
      </w:r>
      <w:proofErr w:type="spellEnd"/>
      <w:r w:rsidRPr="005560DF">
        <w:t>, "r");</w:t>
      </w:r>
    </w:p>
    <w:p w14:paraId="39B55033" w14:textId="77777777" w:rsidR="00FC23A5" w:rsidRPr="009359BF" w:rsidRDefault="00FC23A5" w:rsidP="0075346D">
      <w:pPr>
        <w:pStyle w:val="af"/>
        <w:rPr>
          <w:lang w:val="ru-RU"/>
        </w:rPr>
      </w:pPr>
      <w:r w:rsidRPr="005560DF">
        <w:tab/>
        <w:t>if</w:t>
      </w:r>
      <w:r w:rsidRPr="009359BF">
        <w:rPr>
          <w:lang w:val="ru-RU"/>
        </w:rPr>
        <w:t xml:space="preserve"> (</w:t>
      </w:r>
      <w:r w:rsidRPr="005560DF">
        <w:t>fin</w:t>
      </w:r>
      <w:r w:rsidRPr="009359BF">
        <w:rPr>
          <w:lang w:val="ru-RU"/>
        </w:rPr>
        <w:t xml:space="preserve"> == </w:t>
      </w:r>
      <w:proofErr w:type="gramStart"/>
      <w:r w:rsidRPr="005560DF">
        <w:t>NULL</w:t>
      </w:r>
      <w:r w:rsidRPr="009359BF">
        <w:rPr>
          <w:lang w:val="ru-RU"/>
        </w:rPr>
        <w:t>)</w:t>
      </w:r>
      <w:proofErr w:type="spellStart"/>
      <w:r w:rsidRPr="005560DF">
        <w:t>FileError</w:t>
      </w:r>
      <w:proofErr w:type="spellEnd"/>
      <w:proofErr w:type="gramEnd"/>
      <w:r w:rsidRPr="009359BF">
        <w:rPr>
          <w:lang w:val="ru-RU"/>
        </w:rPr>
        <w:t>();</w:t>
      </w:r>
    </w:p>
    <w:p w14:paraId="7BD2952E" w14:textId="77777777" w:rsidR="00FC23A5" w:rsidRPr="009359BF" w:rsidRDefault="00FC23A5" w:rsidP="0075346D">
      <w:pPr>
        <w:pStyle w:val="af"/>
        <w:rPr>
          <w:lang w:val="ru-RU"/>
        </w:rPr>
      </w:pPr>
      <w:r w:rsidRPr="009359BF">
        <w:rPr>
          <w:lang w:val="ru-RU"/>
        </w:rPr>
        <w:tab/>
        <w:t>//считаем кол-во символов в тексте</w:t>
      </w:r>
    </w:p>
    <w:p w14:paraId="58B2120D" w14:textId="77777777" w:rsidR="00FC23A5" w:rsidRPr="005560DF" w:rsidRDefault="00FC23A5" w:rsidP="0075346D">
      <w:pPr>
        <w:pStyle w:val="af"/>
      </w:pPr>
      <w:r w:rsidRPr="009359BF">
        <w:rPr>
          <w:lang w:val="ru-RU"/>
        </w:rPr>
        <w:tab/>
      </w:r>
      <w:proofErr w:type="spellStart"/>
      <w:proofErr w:type="gramStart"/>
      <w:r w:rsidRPr="005560DF">
        <w:t>fseek</w:t>
      </w:r>
      <w:proofErr w:type="spellEnd"/>
      <w:r w:rsidRPr="005560DF">
        <w:t>(</w:t>
      </w:r>
      <w:proofErr w:type="gramEnd"/>
      <w:r w:rsidRPr="005560DF">
        <w:t>fin, 0x00, SEEK_END);</w:t>
      </w:r>
    </w:p>
    <w:p w14:paraId="426B5ECE" w14:textId="77777777" w:rsidR="00FC23A5" w:rsidRPr="005560DF" w:rsidRDefault="00FC23A5" w:rsidP="0075346D">
      <w:pPr>
        <w:pStyle w:val="af"/>
      </w:pPr>
      <w:r w:rsidRPr="005560DF">
        <w:tab/>
        <w:t xml:space="preserve">char </w:t>
      </w:r>
      <w:proofErr w:type="spellStart"/>
      <w:r w:rsidRPr="005560DF">
        <w:t>c_f_</w:t>
      </w:r>
      <w:proofErr w:type="gramStart"/>
      <w:r w:rsidRPr="005560DF">
        <w:t>in</w:t>
      </w:r>
      <w:proofErr w:type="spellEnd"/>
      <w:r w:rsidRPr="005560DF">
        <w:t>;</w:t>
      </w:r>
      <w:proofErr w:type="gramEnd"/>
    </w:p>
    <w:p w14:paraId="2C20D5C3" w14:textId="77777777" w:rsidR="00FC23A5" w:rsidRPr="00FC23A5" w:rsidRDefault="00FC23A5" w:rsidP="0075346D">
      <w:pPr>
        <w:pStyle w:val="af"/>
      </w:pPr>
      <w:r w:rsidRPr="005560DF">
        <w:tab/>
        <w:t xml:space="preserve">int count = </w:t>
      </w:r>
      <w:proofErr w:type="spellStart"/>
      <w:r w:rsidRPr="005560DF">
        <w:t>ftell</w:t>
      </w:r>
      <w:proofErr w:type="spellEnd"/>
      <w:r w:rsidRPr="00FC23A5">
        <w:t>(fin</w:t>
      </w:r>
      <w:proofErr w:type="gramStart"/>
      <w:r w:rsidRPr="00FC23A5">
        <w:t>);</w:t>
      </w:r>
      <w:proofErr w:type="gramEnd"/>
    </w:p>
    <w:p w14:paraId="02B553EA" w14:textId="77777777" w:rsidR="00FC23A5" w:rsidRPr="00FC23A5" w:rsidRDefault="00FC23A5" w:rsidP="0075346D">
      <w:pPr>
        <w:pStyle w:val="af"/>
      </w:pPr>
      <w:r w:rsidRPr="00FC23A5">
        <w:t>//</w:t>
      </w:r>
      <w:r w:rsidRPr="00FC23A5">
        <w:tab/>
      </w:r>
      <w:proofErr w:type="spellStart"/>
      <w:proofErr w:type="gramStart"/>
      <w:r w:rsidRPr="00FC23A5">
        <w:t>printf</w:t>
      </w:r>
      <w:proofErr w:type="spellEnd"/>
      <w:r w:rsidRPr="00FC23A5">
        <w:t>(</w:t>
      </w:r>
      <w:proofErr w:type="gramEnd"/>
      <w:r w:rsidRPr="00FC23A5">
        <w:t>"</w:t>
      </w:r>
      <w:proofErr w:type="spellStart"/>
      <w:r w:rsidRPr="00FC23A5">
        <w:t>TextSize</w:t>
      </w:r>
      <w:proofErr w:type="spellEnd"/>
      <w:r w:rsidRPr="00FC23A5">
        <w:t xml:space="preserve"> = %d\n", count);</w:t>
      </w:r>
    </w:p>
    <w:p w14:paraId="0160E2B9" w14:textId="77777777" w:rsidR="00FC23A5" w:rsidRPr="009359BF" w:rsidRDefault="00FC23A5" w:rsidP="0075346D">
      <w:pPr>
        <w:pStyle w:val="af"/>
      </w:pPr>
      <w:r w:rsidRPr="00FC23A5">
        <w:tab/>
      </w:r>
      <w:proofErr w:type="spellStart"/>
      <w:r w:rsidRPr="009359BF">
        <w:t>fclose</w:t>
      </w:r>
      <w:proofErr w:type="spellEnd"/>
      <w:r w:rsidRPr="009359BF">
        <w:t>(fin</w:t>
      </w:r>
      <w:proofErr w:type="gramStart"/>
      <w:r w:rsidRPr="009359BF">
        <w:t>);</w:t>
      </w:r>
      <w:proofErr w:type="gramEnd"/>
    </w:p>
    <w:p w14:paraId="7CE674D9" w14:textId="77777777" w:rsidR="00FC23A5" w:rsidRPr="009359BF" w:rsidRDefault="00FC23A5" w:rsidP="0075346D">
      <w:pPr>
        <w:pStyle w:val="af"/>
      </w:pPr>
      <w:r w:rsidRPr="009359BF">
        <w:lastRenderedPageBreak/>
        <w:tab/>
        <w:t xml:space="preserve">return </w:t>
      </w:r>
      <w:proofErr w:type="gramStart"/>
      <w:r w:rsidRPr="009359BF">
        <w:t>count;</w:t>
      </w:r>
      <w:proofErr w:type="gramEnd"/>
    </w:p>
    <w:p w14:paraId="251D6F7D" w14:textId="7EAF317F" w:rsidR="00FC23A5" w:rsidRPr="009359BF" w:rsidRDefault="00FC23A5" w:rsidP="0075346D">
      <w:pPr>
        <w:pStyle w:val="af"/>
      </w:pPr>
      <w:r w:rsidRPr="009359BF">
        <w:t>}</w:t>
      </w:r>
    </w:p>
    <w:p w14:paraId="220AD81D" w14:textId="77777777" w:rsidR="00FC23A5" w:rsidRDefault="00FC23A5" w:rsidP="0075346D">
      <w:pPr>
        <w:pStyle w:val="af"/>
      </w:pPr>
      <w:r w:rsidRPr="009359BF">
        <w:br w:type="page"/>
      </w:r>
    </w:p>
    <w:p w14:paraId="1511977F" w14:textId="406B5375" w:rsidR="00FC23A5" w:rsidRPr="009359BF" w:rsidRDefault="00FC23A5" w:rsidP="00FC23A5">
      <w:pPr>
        <w:pStyle w:val="afb"/>
        <w:rPr>
          <w:lang w:val="en-US"/>
        </w:rPr>
      </w:pPr>
      <w:r>
        <w:lastRenderedPageBreak/>
        <w:t>ПРИЛОЖЕНИЕ</w:t>
      </w:r>
      <w:r w:rsidRPr="009359BF">
        <w:rPr>
          <w:lang w:val="en-US"/>
        </w:rPr>
        <w:t xml:space="preserve"> </w:t>
      </w:r>
      <w:r>
        <w:rPr>
          <w:lang w:val="en-US"/>
        </w:rPr>
        <w:t>D</w:t>
      </w:r>
    </w:p>
    <w:p w14:paraId="5EED9723" w14:textId="184FA0B2" w:rsidR="00FC23A5" w:rsidRPr="00A62693" w:rsidRDefault="00FC23A5" w:rsidP="00FC23A5">
      <w:pPr>
        <w:ind w:firstLine="709"/>
      </w:pPr>
      <w:r w:rsidRPr="00A62693">
        <w:t>Листинг программы «</w:t>
      </w:r>
      <w:r w:rsidRPr="00022B4D">
        <w:t>Кодирование и упаковка данных</w:t>
      </w:r>
      <w:r>
        <w:t xml:space="preserve">. </w:t>
      </w:r>
      <w:r w:rsidR="000E0CB2">
        <w:t>Заголовочный</w:t>
      </w:r>
      <w:r>
        <w:t xml:space="preserve"> файл алгоритма </w:t>
      </w:r>
      <w:r w:rsidR="005560DF">
        <w:rPr>
          <w:lang w:val="en-US"/>
        </w:rPr>
        <w:t>LZ</w:t>
      </w:r>
      <w:r w:rsidRPr="00A62693">
        <w:t>»</w:t>
      </w:r>
    </w:p>
    <w:p w14:paraId="333A07F4" w14:textId="77777777" w:rsidR="005560DF" w:rsidRPr="009359BF" w:rsidRDefault="005560DF" w:rsidP="0075346D">
      <w:pPr>
        <w:pStyle w:val="af"/>
        <w:rPr>
          <w:lang w:val="ru-RU"/>
        </w:rPr>
      </w:pPr>
      <w:r w:rsidRPr="009359BF">
        <w:rPr>
          <w:lang w:val="ru-RU"/>
        </w:rPr>
        <w:t>#</w:t>
      </w:r>
      <w:r w:rsidRPr="0075346D">
        <w:t>pragma</w:t>
      </w:r>
      <w:r w:rsidRPr="009359BF">
        <w:rPr>
          <w:lang w:val="ru-RU"/>
        </w:rPr>
        <w:t xml:space="preserve"> </w:t>
      </w:r>
      <w:r w:rsidRPr="0075346D">
        <w:t>once</w:t>
      </w:r>
    </w:p>
    <w:p w14:paraId="544FF494" w14:textId="77777777" w:rsidR="005560DF" w:rsidRPr="009359BF" w:rsidRDefault="005560DF" w:rsidP="0075346D">
      <w:pPr>
        <w:pStyle w:val="af"/>
        <w:rPr>
          <w:lang w:val="ru-RU"/>
        </w:rPr>
      </w:pPr>
    </w:p>
    <w:p w14:paraId="1A66C2E9" w14:textId="77777777" w:rsidR="005560DF" w:rsidRPr="0075346D" w:rsidRDefault="005560DF" w:rsidP="0075346D">
      <w:pPr>
        <w:pStyle w:val="af"/>
      </w:pPr>
      <w:r w:rsidRPr="0075346D">
        <w:t>#</w:t>
      </w:r>
      <w:proofErr w:type="gramStart"/>
      <w:r w:rsidRPr="0075346D">
        <w:t>define</w:t>
      </w:r>
      <w:proofErr w:type="gramEnd"/>
      <w:r w:rsidRPr="0075346D">
        <w:t xml:space="preserve"> _CRT_SECURE_NO_WARNINGS</w:t>
      </w:r>
    </w:p>
    <w:p w14:paraId="735022C2" w14:textId="77777777" w:rsidR="005560DF" w:rsidRPr="0075346D" w:rsidRDefault="005560DF" w:rsidP="0075346D">
      <w:pPr>
        <w:pStyle w:val="af"/>
      </w:pPr>
      <w:r w:rsidRPr="0075346D">
        <w:t>#include &lt;</w:t>
      </w:r>
      <w:proofErr w:type="spellStart"/>
      <w:r w:rsidRPr="0075346D">
        <w:t>stdlib.h</w:t>
      </w:r>
      <w:proofErr w:type="spellEnd"/>
      <w:r w:rsidRPr="0075346D">
        <w:t>&gt;</w:t>
      </w:r>
    </w:p>
    <w:p w14:paraId="64525C91" w14:textId="77777777" w:rsidR="005560DF" w:rsidRPr="0075346D" w:rsidRDefault="005560DF" w:rsidP="0075346D">
      <w:pPr>
        <w:pStyle w:val="af"/>
      </w:pPr>
      <w:r w:rsidRPr="0075346D">
        <w:t>#include &lt;</w:t>
      </w:r>
      <w:proofErr w:type="spellStart"/>
      <w:r w:rsidRPr="0075346D">
        <w:t>stdio.h</w:t>
      </w:r>
      <w:proofErr w:type="spellEnd"/>
      <w:r w:rsidRPr="0075346D">
        <w:t>&gt;</w:t>
      </w:r>
    </w:p>
    <w:p w14:paraId="46B61CB0" w14:textId="77777777" w:rsidR="005560DF" w:rsidRPr="0075346D" w:rsidRDefault="005560DF" w:rsidP="0075346D">
      <w:pPr>
        <w:pStyle w:val="af"/>
      </w:pPr>
      <w:r w:rsidRPr="0075346D">
        <w:t>#include &lt;</w:t>
      </w:r>
      <w:proofErr w:type="spellStart"/>
      <w:r w:rsidRPr="0075346D">
        <w:t>string.h</w:t>
      </w:r>
      <w:proofErr w:type="spellEnd"/>
      <w:r w:rsidRPr="0075346D">
        <w:t>&gt;</w:t>
      </w:r>
    </w:p>
    <w:p w14:paraId="537768FF" w14:textId="77777777" w:rsidR="005560DF" w:rsidRPr="0075346D" w:rsidRDefault="005560DF" w:rsidP="0075346D">
      <w:pPr>
        <w:pStyle w:val="af"/>
      </w:pPr>
      <w:r w:rsidRPr="0075346D">
        <w:t>#include &lt;</w:t>
      </w:r>
      <w:proofErr w:type="spellStart"/>
      <w:r w:rsidRPr="0075346D">
        <w:t>math.h</w:t>
      </w:r>
      <w:proofErr w:type="spellEnd"/>
      <w:r w:rsidRPr="0075346D">
        <w:t>&gt;</w:t>
      </w:r>
    </w:p>
    <w:p w14:paraId="2703EF68" w14:textId="77777777" w:rsidR="005560DF" w:rsidRPr="0075346D" w:rsidRDefault="005560DF" w:rsidP="0075346D">
      <w:pPr>
        <w:pStyle w:val="af"/>
      </w:pPr>
      <w:r w:rsidRPr="0075346D">
        <w:t>//#include &lt;</w:t>
      </w:r>
      <w:proofErr w:type="spellStart"/>
      <w:r w:rsidRPr="0075346D">
        <w:t>ctype.h</w:t>
      </w:r>
      <w:proofErr w:type="spellEnd"/>
      <w:r w:rsidRPr="0075346D">
        <w:t>&gt;</w:t>
      </w:r>
    </w:p>
    <w:p w14:paraId="5D042A6B" w14:textId="77777777" w:rsidR="005560DF" w:rsidRPr="0075346D" w:rsidRDefault="005560DF" w:rsidP="0075346D">
      <w:pPr>
        <w:pStyle w:val="af"/>
      </w:pPr>
    </w:p>
    <w:p w14:paraId="03DC2936" w14:textId="77777777" w:rsidR="005560DF" w:rsidRPr="0075346D" w:rsidRDefault="005560DF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3025A408" w14:textId="77777777" w:rsidR="005560DF" w:rsidRPr="0075346D" w:rsidRDefault="005560DF" w:rsidP="0075346D">
      <w:pPr>
        <w:pStyle w:val="af"/>
      </w:pPr>
    </w:p>
    <w:p w14:paraId="2F128F37" w14:textId="77777777" w:rsidR="005560DF" w:rsidRPr="0075346D" w:rsidRDefault="005560DF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FileErrorLZ</w:t>
      </w:r>
      <w:proofErr w:type="spellEnd"/>
      <w:r w:rsidRPr="0075346D">
        <w:t>(</w:t>
      </w:r>
      <w:proofErr w:type="gramEnd"/>
      <w:r w:rsidRPr="0075346D">
        <w:t>);</w:t>
      </w:r>
    </w:p>
    <w:p w14:paraId="760CEF51" w14:textId="77777777" w:rsidR="005560DF" w:rsidRPr="0075346D" w:rsidRDefault="005560DF" w:rsidP="0075346D">
      <w:pPr>
        <w:pStyle w:val="af"/>
      </w:pPr>
    </w:p>
    <w:p w14:paraId="6945FB6C" w14:textId="77777777" w:rsidR="005560DF" w:rsidRPr="0075346D" w:rsidRDefault="005560DF" w:rsidP="0075346D">
      <w:pPr>
        <w:pStyle w:val="af"/>
      </w:pPr>
      <w:r w:rsidRPr="0075346D">
        <w:t>struct WORD* Init_word0(struct WORD* dictionary</w:t>
      </w:r>
      <w:proofErr w:type="gramStart"/>
      <w:r w:rsidRPr="0075346D">
        <w:t>);</w:t>
      </w:r>
      <w:proofErr w:type="gramEnd"/>
    </w:p>
    <w:p w14:paraId="3CCB47F5" w14:textId="77777777" w:rsidR="005560DF" w:rsidRPr="0075346D" w:rsidRDefault="005560DF" w:rsidP="0075346D">
      <w:pPr>
        <w:pStyle w:val="af"/>
      </w:pPr>
    </w:p>
    <w:p w14:paraId="5D946728" w14:textId="77777777" w:rsidR="005560DF" w:rsidRPr="0075346D" w:rsidRDefault="005560DF" w:rsidP="0075346D">
      <w:pPr>
        <w:pStyle w:val="af"/>
      </w:pPr>
      <w:r w:rsidRPr="0075346D">
        <w:t>void LZ78</w:t>
      </w:r>
      <w:proofErr w:type="gramStart"/>
      <w:r w:rsidRPr="0075346D">
        <w:t>Encod(</w:t>
      </w:r>
      <w:proofErr w:type="gramEnd"/>
      <w:r w:rsidRPr="0075346D">
        <w:t xml:space="preserve">char* </w:t>
      </w:r>
      <w:proofErr w:type="spellStart"/>
      <w:r w:rsidRPr="0075346D">
        <w:t>file_in</w:t>
      </w:r>
      <w:proofErr w:type="spellEnd"/>
      <w:r w:rsidRPr="0075346D">
        <w:t xml:space="preserve">, char* </w:t>
      </w:r>
      <w:proofErr w:type="spellStart"/>
      <w:r w:rsidRPr="0075346D">
        <w:t>file_out</w:t>
      </w:r>
      <w:proofErr w:type="spellEnd"/>
      <w:r w:rsidRPr="0075346D">
        <w:t>);</w:t>
      </w:r>
    </w:p>
    <w:p w14:paraId="21464B9D" w14:textId="77777777" w:rsidR="005560DF" w:rsidRPr="0075346D" w:rsidRDefault="005560DF" w:rsidP="0075346D">
      <w:pPr>
        <w:pStyle w:val="af"/>
      </w:pPr>
    </w:p>
    <w:p w14:paraId="20CF96F6" w14:textId="77777777" w:rsidR="005560DF" w:rsidRPr="0075346D" w:rsidRDefault="005560DF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WriteToFile</w:t>
      </w:r>
      <w:proofErr w:type="spellEnd"/>
      <w:r w:rsidRPr="0075346D">
        <w:t>(</w:t>
      </w:r>
      <w:proofErr w:type="gramEnd"/>
      <w:r w:rsidRPr="0075346D">
        <w:t xml:space="preserve">char* </w:t>
      </w:r>
      <w:proofErr w:type="spellStart"/>
      <w:r w:rsidRPr="0075346D">
        <w:t>file_out</w:t>
      </w:r>
      <w:proofErr w:type="spellEnd"/>
      <w:r w:rsidRPr="0075346D">
        <w:t xml:space="preserve">, struct WORD* Dictionary, int </w:t>
      </w:r>
      <w:proofErr w:type="spellStart"/>
      <w:r w:rsidRPr="0075346D">
        <w:t>size_of_dictionary</w:t>
      </w:r>
      <w:proofErr w:type="spellEnd"/>
      <w:r w:rsidRPr="0075346D">
        <w:t>);</w:t>
      </w:r>
    </w:p>
    <w:p w14:paraId="56DF1570" w14:textId="77777777" w:rsidR="005560DF" w:rsidRPr="0075346D" w:rsidRDefault="005560DF" w:rsidP="0075346D">
      <w:pPr>
        <w:pStyle w:val="af"/>
      </w:pPr>
    </w:p>
    <w:p w14:paraId="47463AC3" w14:textId="77777777" w:rsidR="005560DF" w:rsidRPr="0075346D" w:rsidRDefault="005560DF" w:rsidP="0075346D">
      <w:pPr>
        <w:pStyle w:val="af"/>
      </w:pPr>
      <w:r w:rsidRPr="0075346D">
        <w:t xml:space="preserve">int </w:t>
      </w:r>
      <w:proofErr w:type="gramStart"/>
      <w:r w:rsidRPr="0075346D">
        <w:t>find(</w:t>
      </w:r>
      <w:proofErr w:type="gramEnd"/>
      <w:r w:rsidRPr="0075346D">
        <w:t xml:space="preserve">char* </w:t>
      </w:r>
      <w:proofErr w:type="spellStart"/>
      <w:r w:rsidRPr="0075346D">
        <w:t>tmp</w:t>
      </w:r>
      <w:proofErr w:type="spellEnd"/>
      <w:r w:rsidRPr="0075346D">
        <w:t xml:space="preserve">, struct WORD* Dictionary, int </w:t>
      </w:r>
      <w:proofErr w:type="spellStart"/>
      <w:r w:rsidRPr="0075346D">
        <w:t>size_of_dictionary</w:t>
      </w:r>
      <w:proofErr w:type="spellEnd"/>
      <w:r w:rsidRPr="0075346D">
        <w:t>);</w:t>
      </w:r>
    </w:p>
    <w:p w14:paraId="6C4912D8" w14:textId="77777777" w:rsidR="005560DF" w:rsidRPr="0075346D" w:rsidRDefault="005560DF" w:rsidP="0075346D">
      <w:pPr>
        <w:pStyle w:val="af"/>
      </w:pPr>
    </w:p>
    <w:p w14:paraId="4A64D7A9" w14:textId="77777777" w:rsidR="005560DF" w:rsidRPr="0075346D" w:rsidRDefault="005560DF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FreeWords</w:t>
      </w:r>
      <w:proofErr w:type="spellEnd"/>
      <w:r w:rsidRPr="0075346D">
        <w:t>(</w:t>
      </w:r>
      <w:proofErr w:type="gramEnd"/>
      <w:r w:rsidRPr="0075346D">
        <w:t xml:space="preserve">struct WORD* Dictionary, int </w:t>
      </w:r>
      <w:proofErr w:type="spellStart"/>
      <w:r w:rsidRPr="0075346D">
        <w:t>size_of_dictionary</w:t>
      </w:r>
      <w:proofErr w:type="spellEnd"/>
      <w:r w:rsidRPr="0075346D">
        <w:t>);</w:t>
      </w:r>
    </w:p>
    <w:p w14:paraId="19B25D84" w14:textId="77777777" w:rsidR="005560DF" w:rsidRPr="0075346D" w:rsidRDefault="005560DF" w:rsidP="0075346D">
      <w:pPr>
        <w:pStyle w:val="af"/>
      </w:pPr>
    </w:p>
    <w:p w14:paraId="6ABA52BD" w14:textId="77777777" w:rsidR="005560DF" w:rsidRPr="0075346D" w:rsidRDefault="005560DF" w:rsidP="0075346D">
      <w:pPr>
        <w:pStyle w:val="af"/>
      </w:pPr>
      <w:r w:rsidRPr="0075346D">
        <w:t>void LZ78</w:t>
      </w:r>
      <w:proofErr w:type="gramStart"/>
      <w:r w:rsidRPr="0075346D">
        <w:t>Decod(</w:t>
      </w:r>
      <w:proofErr w:type="gramEnd"/>
      <w:r w:rsidRPr="0075346D">
        <w:t xml:space="preserve">char* </w:t>
      </w:r>
      <w:proofErr w:type="spellStart"/>
      <w:r w:rsidRPr="0075346D">
        <w:t>file_out</w:t>
      </w:r>
      <w:proofErr w:type="spellEnd"/>
      <w:r w:rsidRPr="0075346D">
        <w:t xml:space="preserve">, char* </w:t>
      </w:r>
      <w:proofErr w:type="spellStart"/>
      <w:r w:rsidRPr="0075346D">
        <w:t>file_res</w:t>
      </w:r>
      <w:proofErr w:type="spellEnd"/>
      <w:r w:rsidRPr="0075346D">
        <w:t>);</w:t>
      </w:r>
    </w:p>
    <w:p w14:paraId="090508EF" w14:textId="77777777" w:rsidR="005560DF" w:rsidRPr="0075346D" w:rsidRDefault="005560DF" w:rsidP="0075346D">
      <w:pPr>
        <w:pStyle w:val="af"/>
      </w:pPr>
    </w:p>
    <w:p w14:paraId="21347E5C" w14:textId="77777777" w:rsidR="005560DF" w:rsidRPr="0075346D" w:rsidRDefault="005560DF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SearchForWord</w:t>
      </w:r>
      <w:proofErr w:type="spellEnd"/>
      <w:r w:rsidRPr="0075346D">
        <w:t>(</w:t>
      </w:r>
      <w:proofErr w:type="gramEnd"/>
      <w:r w:rsidRPr="0075346D">
        <w:t xml:space="preserve">struct WORD* Dictionary, int </w:t>
      </w:r>
      <w:proofErr w:type="spellStart"/>
      <w:r w:rsidRPr="0075346D">
        <w:t>ind</w:t>
      </w:r>
      <w:proofErr w:type="spellEnd"/>
      <w:r w:rsidRPr="0075346D">
        <w:t xml:space="preserve">, int </w:t>
      </w:r>
      <w:proofErr w:type="spellStart"/>
      <w:r w:rsidRPr="0075346D">
        <w:t>size_of_dictionary</w:t>
      </w:r>
      <w:proofErr w:type="spellEnd"/>
      <w:r w:rsidRPr="0075346D">
        <w:t xml:space="preserve">, char* </w:t>
      </w:r>
      <w:proofErr w:type="spellStart"/>
      <w:r w:rsidRPr="0075346D">
        <w:t>encode_str</w:t>
      </w:r>
      <w:proofErr w:type="spellEnd"/>
      <w:r w:rsidRPr="0075346D">
        <w:t xml:space="preserve">, int </w:t>
      </w:r>
      <w:proofErr w:type="spellStart"/>
      <w:r w:rsidRPr="0075346D">
        <w:t>i</w:t>
      </w:r>
      <w:proofErr w:type="spellEnd"/>
      <w:r w:rsidRPr="0075346D">
        <w:t>);</w:t>
      </w:r>
    </w:p>
    <w:p w14:paraId="75E05879" w14:textId="77777777" w:rsidR="005560DF" w:rsidRPr="0075346D" w:rsidRDefault="005560DF" w:rsidP="0075346D">
      <w:pPr>
        <w:pStyle w:val="af"/>
      </w:pPr>
    </w:p>
    <w:p w14:paraId="3AAF1DFB" w14:textId="1CF7865F" w:rsidR="005560DF" w:rsidRPr="0075346D" w:rsidRDefault="005560DF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WriteAnswer</w:t>
      </w:r>
      <w:proofErr w:type="spellEnd"/>
      <w:r w:rsidRPr="0075346D">
        <w:t>(</w:t>
      </w:r>
      <w:proofErr w:type="gramEnd"/>
      <w:r w:rsidRPr="0075346D">
        <w:t xml:space="preserve">struct WORD* Dictionary, int </w:t>
      </w:r>
      <w:proofErr w:type="spellStart"/>
      <w:r w:rsidRPr="0075346D">
        <w:t>size_of_dictionary</w:t>
      </w:r>
      <w:proofErr w:type="spellEnd"/>
      <w:r w:rsidRPr="0075346D">
        <w:t xml:space="preserve">, char* </w:t>
      </w:r>
      <w:proofErr w:type="spellStart"/>
      <w:r w:rsidRPr="0075346D">
        <w:t>file_res</w:t>
      </w:r>
      <w:proofErr w:type="spellEnd"/>
      <w:r w:rsidRPr="0075346D">
        <w:t>);</w:t>
      </w:r>
    </w:p>
    <w:p w14:paraId="5EEAAF72" w14:textId="77777777" w:rsidR="005560DF" w:rsidRDefault="005560DF">
      <w:pPr>
        <w:spacing w:line="240" w:lineRule="auto"/>
        <w:ind w:firstLine="0"/>
        <w:rPr>
          <w:rFonts w:ascii="Courier New" w:eastAsia="Times New Roman" w:hAnsi="Courier New" w:cs="Times New Roman"/>
          <w:color w:val="000000"/>
          <w:sz w:val="24"/>
          <w:lang w:val="en-US"/>
        </w:rPr>
      </w:pPr>
      <w:r w:rsidRPr="009359BF">
        <w:rPr>
          <w:color w:val="000000"/>
          <w:lang w:val="en-US"/>
        </w:rPr>
        <w:br w:type="page"/>
      </w:r>
    </w:p>
    <w:p w14:paraId="102BF8F0" w14:textId="4E068A59" w:rsidR="005560DF" w:rsidRPr="00FC23A5" w:rsidRDefault="005560DF" w:rsidP="005560DF">
      <w:pPr>
        <w:pStyle w:val="afb"/>
      </w:pPr>
      <w:r>
        <w:lastRenderedPageBreak/>
        <w:t xml:space="preserve">ПРИЛОЖЕНИЕ </w:t>
      </w:r>
      <w:r>
        <w:rPr>
          <w:lang w:val="en-US"/>
        </w:rPr>
        <w:t>E</w:t>
      </w:r>
    </w:p>
    <w:p w14:paraId="01F9D9F8" w14:textId="537F1570" w:rsidR="005560DF" w:rsidRPr="00A62693" w:rsidRDefault="005560DF" w:rsidP="005560DF">
      <w:pPr>
        <w:ind w:firstLine="709"/>
      </w:pPr>
      <w:r w:rsidRPr="00A62693">
        <w:t>Листинг программы «</w:t>
      </w:r>
      <w:r w:rsidRPr="00022B4D">
        <w:t>Кодирование и упаковка данных</w:t>
      </w:r>
      <w:r>
        <w:t xml:space="preserve">. Исполняемый файл алгоритма </w:t>
      </w:r>
      <w:r>
        <w:rPr>
          <w:lang w:val="en-US"/>
        </w:rPr>
        <w:t>LZ</w:t>
      </w:r>
      <w:r w:rsidRPr="00A62693">
        <w:t>»</w:t>
      </w:r>
    </w:p>
    <w:p w14:paraId="7292FCF5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>#</w:t>
      </w:r>
      <w:r w:rsidRPr="0075346D">
        <w:t>include</w:t>
      </w:r>
      <w:r w:rsidRPr="009359BF">
        <w:rPr>
          <w:lang w:val="ru-RU"/>
        </w:rPr>
        <w:t xml:space="preserve"> "</w:t>
      </w:r>
      <w:r w:rsidRPr="0075346D">
        <w:t>LZ</w:t>
      </w:r>
      <w:r w:rsidRPr="009359BF">
        <w:rPr>
          <w:lang w:val="ru-RU"/>
        </w:rPr>
        <w:t>.</w:t>
      </w:r>
      <w:r w:rsidRPr="0075346D">
        <w:t>h</w:t>
      </w:r>
      <w:r w:rsidRPr="009359BF">
        <w:rPr>
          <w:lang w:val="ru-RU"/>
        </w:rPr>
        <w:t>"</w:t>
      </w:r>
    </w:p>
    <w:p w14:paraId="0BFF4888" w14:textId="77777777" w:rsidR="0075346D" w:rsidRPr="009359BF" w:rsidRDefault="0075346D" w:rsidP="0075346D">
      <w:pPr>
        <w:pStyle w:val="af"/>
        <w:rPr>
          <w:lang w:val="ru-RU"/>
        </w:rPr>
      </w:pPr>
    </w:p>
    <w:p w14:paraId="5B8E30E4" w14:textId="77777777" w:rsidR="0075346D" w:rsidRPr="0075346D" w:rsidRDefault="0075346D" w:rsidP="0075346D">
      <w:pPr>
        <w:pStyle w:val="af"/>
      </w:pPr>
      <w:r w:rsidRPr="0075346D">
        <w:t>#</w:t>
      </w:r>
      <w:proofErr w:type="gramStart"/>
      <w:r w:rsidRPr="0075346D">
        <w:t>define</w:t>
      </w:r>
      <w:proofErr w:type="gramEnd"/>
      <w:r w:rsidRPr="0075346D">
        <w:t xml:space="preserve"> START_SIZE 2</w:t>
      </w:r>
    </w:p>
    <w:p w14:paraId="78F69076" w14:textId="77777777" w:rsidR="0075346D" w:rsidRPr="0075346D" w:rsidRDefault="0075346D" w:rsidP="0075346D">
      <w:pPr>
        <w:pStyle w:val="af"/>
      </w:pPr>
      <w:r w:rsidRPr="0075346D">
        <w:t>#</w:t>
      </w:r>
      <w:proofErr w:type="gramStart"/>
      <w:r w:rsidRPr="0075346D">
        <w:t>define</w:t>
      </w:r>
      <w:proofErr w:type="gramEnd"/>
      <w:r w:rsidRPr="0075346D">
        <w:t xml:space="preserve"> PREFIX_SIZE 10</w:t>
      </w:r>
    </w:p>
    <w:p w14:paraId="261105D1" w14:textId="77777777" w:rsidR="0075346D" w:rsidRPr="0075346D" w:rsidRDefault="0075346D" w:rsidP="0075346D">
      <w:pPr>
        <w:pStyle w:val="af"/>
      </w:pPr>
      <w:r w:rsidRPr="0075346D">
        <w:t>#</w:t>
      </w:r>
      <w:proofErr w:type="gramStart"/>
      <w:r w:rsidRPr="0075346D">
        <w:t>define</w:t>
      </w:r>
      <w:proofErr w:type="gramEnd"/>
      <w:r w:rsidRPr="0075346D">
        <w:t xml:space="preserve"> MAX_WORD_SIZE 10</w:t>
      </w:r>
    </w:p>
    <w:p w14:paraId="7618DBA5" w14:textId="77777777" w:rsidR="0075346D" w:rsidRPr="0075346D" w:rsidRDefault="0075346D" w:rsidP="0075346D">
      <w:pPr>
        <w:pStyle w:val="af"/>
      </w:pPr>
    </w:p>
    <w:p w14:paraId="32AF360A" w14:textId="77777777" w:rsidR="0075346D" w:rsidRPr="0075346D" w:rsidRDefault="0075346D" w:rsidP="0075346D">
      <w:pPr>
        <w:pStyle w:val="af"/>
      </w:pPr>
      <w:r w:rsidRPr="0075346D">
        <w:t xml:space="preserve">int </w:t>
      </w:r>
      <w:proofErr w:type="spellStart"/>
      <w:r w:rsidRPr="0075346D">
        <w:t>count_of_encode_symbols_for_report</w:t>
      </w:r>
      <w:proofErr w:type="spellEnd"/>
      <w:r w:rsidRPr="0075346D">
        <w:t xml:space="preserve"> = </w:t>
      </w:r>
      <w:proofErr w:type="gramStart"/>
      <w:r w:rsidRPr="0075346D">
        <w:t>0;</w:t>
      </w:r>
      <w:proofErr w:type="gramEnd"/>
    </w:p>
    <w:p w14:paraId="06B8E318" w14:textId="77777777" w:rsidR="0075346D" w:rsidRPr="0075346D" w:rsidRDefault="0075346D" w:rsidP="0075346D">
      <w:pPr>
        <w:pStyle w:val="af"/>
      </w:pPr>
    </w:p>
    <w:p w14:paraId="7DECD1CD" w14:textId="77777777" w:rsidR="0075346D" w:rsidRPr="0075346D" w:rsidRDefault="0075346D" w:rsidP="0075346D">
      <w:pPr>
        <w:pStyle w:val="af"/>
      </w:pPr>
      <w:r w:rsidRPr="0075346D">
        <w:t>//</w:t>
      </w:r>
      <w:proofErr w:type="spellStart"/>
      <w:r w:rsidRPr="0075346D">
        <w:t>enum</w:t>
      </w:r>
      <w:proofErr w:type="spellEnd"/>
      <w:r w:rsidRPr="0075346D">
        <w:t xml:space="preserve"> modes</w:t>
      </w:r>
    </w:p>
    <w:p w14:paraId="0139AD9F" w14:textId="77777777" w:rsidR="0075346D" w:rsidRPr="0075346D" w:rsidRDefault="0075346D" w:rsidP="0075346D">
      <w:pPr>
        <w:pStyle w:val="af"/>
      </w:pPr>
      <w:r w:rsidRPr="0075346D">
        <w:t>//{</w:t>
      </w:r>
    </w:p>
    <w:p w14:paraId="1CC661E3" w14:textId="77777777" w:rsidR="0075346D" w:rsidRPr="0075346D" w:rsidRDefault="0075346D" w:rsidP="0075346D">
      <w:pPr>
        <w:pStyle w:val="af"/>
      </w:pPr>
      <w:r w:rsidRPr="0075346D">
        <w:t>//</w:t>
      </w:r>
      <w:r w:rsidRPr="0075346D">
        <w:tab/>
        <w:t>START,</w:t>
      </w:r>
    </w:p>
    <w:p w14:paraId="01A612FE" w14:textId="77777777" w:rsidR="0075346D" w:rsidRPr="0075346D" w:rsidRDefault="0075346D" w:rsidP="0075346D">
      <w:pPr>
        <w:pStyle w:val="af"/>
      </w:pPr>
      <w:r w:rsidRPr="0075346D">
        <w:t>//</w:t>
      </w:r>
      <w:r w:rsidRPr="0075346D">
        <w:tab/>
        <w:t>INDEX,</w:t>
      </w:r>
    </w:p>
    <w:p w14:paraId="5B334ADD" w14:textId="77777777" w:rsidR="0075346D" w:rsidRPr="0075346D" w:rsidRDefault="0075346D" w:rsidP="0075346D">
      <w:pPr>
        <w:pStyle w:val="af"/>
      </w:pPr>
      <w:r w:rsidRPr="0075346D">
        <w:t>//</w:t>
      </w:r>
      <w:r w:rsidRPr="0075346D">
        <w:tab/>
        <w:t>CHAR</w:t>
      </w:r>
    </w:p>
    <w:p w14:paraId="59CBE567" w14:textId="77777777" w:rsidR="0075346D" w:rsidRPr="0075346D" w:rsidRDefault="0075346D" w:rsidP="0075346D">
      <w:pPr>
        <w:pStyle w:val="af"/>
      </w:pPr>
      <w:r w:rsidRPr="0075346D">
        <w:t>//};</w:t>
      </w:r>
    </w:p>
    <w:p w14:paraId="7E2C7755" w14:textId="77777777" w:rsidR="0075346D" w:rsidRPr="0075346D" w:rsidRDefault="0075346D" w:rsidP="0075346D">
      <w:pPr>
        <w:pStyle w:val="af"/>
      </w:pPr>
    </w:p>
    <w:p w14:paraId="0AEAECB2" w14:textId="77777777" w:rsidR="0075346D" w:rsidRPr="0075346D" w:rsidRDefault="0075346D" w:rsidP="0075346D">
      <w:pPr>
        <w:pStyle w:val="af"/>
      </w:pPr>
      <w:r w:rsidRPr="0075346D">
        <w:t>//</w:t>
      </w:r>
      <w:proofErr w:type="spellStart"/>
      <w:r w:rsidRPr="0075346D">
        <w:t>enum</w:t>
      </w:r>
      <w:proofErr w:type="spellEnd"/>
      <w:r w:rsidRPr="0075346D">
        <w:t xml:space="preserve"> Bool</w:t>
      </w:r>
    </w:p>
    <w:p w14:paraId="71872308" w14:textId="77777777" w:rsidR="0075346D" w:rsidRPr="0075346D" w:rsidRDefault="0075346D" w:rsidP="0075346D">
      <w:pPr>
        <w:pStyle w:val="af"/>
      </w:pPr>
      <w:r w:rsidRPr="0075346D">
        <w:t>//{</w:t>
      </w:r>
    </w:p>
    <w:p w14:paraId="6857D6DA" w14:textId="77777777" w:rsidR="0075346D" w:rsidRPr="0075346D" w:rsidRDefault="0075346D" w:rsidP="0075346D">
      <w:pPr>
        <w:pStyle w:val="af"/>
      </w:pPr>
      <w:r w:rsidRPr="0075346D">
        <w:t>//</w:t>
      </w:r>
      <w:r w:rsidRPr="0075346D">
        <w:tab/>
        <w:t>FALSE,</w:t>
      </w:r>
    </w:p>
    <w:p w14:paraId="0CDA473C" w14:textId="77777777" w:rsidR="0075346D" w:rsidRPr="0075346D" w:rsidRDefault="0075346D" w:rsidP="0075346D">
      <w:pPr>
        <w:pStyle w:val="af"/>
      </w:pPr>
      <w:r w:rsidRPr="0075346D">
        <w:t>//</w:t>
      </w:r>
      <w:r w:rsidRPr="0075346D">
        <w:tab/>
        <w:t>TRUE</w:t>
      </w:r>
    </w:p>
    <w:p w14:paraId="2CEB7AB3" w14:textId="77777777" w:rsidR="0075346D" w:rsidRPr="0075346D" w:rsidRDefault="0075346D" w:rsidP="0075346D">
      <w:pPr>
        <w:pStyle w:val="af"/>
      </w:pPr>
      <w:r w:rsidRPr="0075346D">
        <w:t>//};</w:t>
      </w:r>
    </w:p>
    <w:p w14:paraId="60CEFDD1" w14:textId="77777777" w:rsidR="0075346D" w:rsidRPr="0075346D" w:rsidRDefault="0075346D" w:rsidP="0075346D">
      <w:pPr>
        <w:pStyle w:val="af"/>
      </w:pPr>
    </w:p>
    <w:p w14:paraId="7FEC1E21" w14:textId="77777777" w:rsidR="0075346D" w:rsidRPr="0075346D" w:rsidRDefault="0075346D" w:rsidP="0075346D">
      <w:pPr>
        <w:pStyle w:val="af"/>
      </w:pPr>
      <w:proofErr w:type="spellStart"/>
      <w:r w:rsidRPr="0075346D">
        <w:t>enum</w:t>
      </w:r>
      <w:proofErr w:type="spellEnd"/>
      <w:r w:rsidRPr="0075346D">
        <w:t xml:space="preserve"> </w:t>
      </w:r>
      <w:proofErr w:type="spellStart"/>
      <w:r w:rsidRPr="0075346D">
        <w:t>FILESlz</w:t>
      </w:r>
      <w:proofErr w:type="spellEnd"/>
    </w:p>
    <w:p w14:paraId="204CC4B6" w14:textId="77777777" w:rsidR="0075346D" w:rsidRPr="0075346D" w:rsidRDefault="0075346D" w:rsidP="0075346D">
      <w:pPr>
        <w:pStyle w:val="af"/>
      </w:pPr>
      <w:r w:rsidRPr="0075346D">
        <w:t>{</w:t>
      </w:r>
    </w:p>
    <w:p w14:paraId="3C23432C" w14:textId="77777777" w:rsidR="0075346D" w:rsidRPr="0075346D" w:rsidRDefault="0075346D" w:rsidP="0075346D">
      <w:pPr>
        <w:pStyle w:val="af"/>
      </w:pPr>
      <w:r w:rsidRPr="0075346D">
        <w:tab/>
        <w:t>TXT,</w:t>
      </w:r>
    </w:p>
    <w:p w14:paraId="2FD4CCA5" w14:textId="77777777" w:rsidR="0075346D" w:rsidRPr="0075346D" w:rsidRDefault="0075346D" w:rsidP="0075346D">
      <w:pPr>
        <w:pStyle w:val="af"/>
      </w:pPr>
      <w:r w:rsidRPr="0075346D">
        <w:tab/>
        <w:t>DOC,</w:t>
      </w:r>
    </w:p>
    <w:p w14:paraId="11BBB1BB" w14:textId="77777777" w:rsidR="0075346D" w:rsidRPr="0075346D" w:rsidRDefault="0075346D" w:rsidP="0075346D">
      <w:pPr>
        <w:pStyle w:val="af"/>
      </w:pPr>
      <w:r w:rsidRPr="0075346D">
        <w:tab/>
        <w:t>ERROR</w:t>
      </w:r>
    </w:p>
    <w:p w14:paraId="689E19F7" w14:textId="77777777" w:rsidR="0075346D" w:rsidRPr="0075346D" w:rsidRDefault="0075346D" w:rsidP="0075346D">
      <w:pPr>
        <w:pStyle w:val="af"/>
      </w:pPr>
      <w:r w:rsidRPr="0075346D">
        <w:t>};</w:t>
      </w:r>
    </w:p>
    <w:p w14:paraId="1456FA11" w14:textId="77777777" w:rsidR="0075346D" w:rsidRPr="0075346D" w:rsidRDefault="0075346D" w:rsidP="0075346D">
      <w:pPr>
        <w:pStyle w:val="af"/>
      </w:pPr>
    </w:p>
    <w:p w14:paraId="67C40FC7" w14:textId="77777777" w:rsidR="0075346D" w:rsidRPr="0075346D" w:rsidRDefault="0075346D" w:rsidP="0075346D">
      <w:pPr>
        <w:pStyle w:val="af"/>
      </w:pPr>
      <w:r w:rsidRPr="0075346D">
        <w:t>typedef struct WORD</w:t>
      </w:r>
    </w:p>
    <w:p w14:paraId="679E2892" w14:textId="77777777" w:rsidR="0075346D" w:rsidRPr="0075346D" w:rsidRDefault="0075346D" w:rsidP="0075346D">
      <w:pPr>
        <w:pStyle w:val="af"/>
      </w:pPr>
      <w:r w:rsidRPr="0075346D">
        <w:t>{</w:t>
      </w:r>
    </w:p>
    <w:p w14:paraId="39875CBB" w14:textId="77777777" w:rsidR="0075346D" w:rsidRPr="0075346D" w:rsidRDefault="0075346D" w:rsidP="0075346D">
      <w:pPr>
        <w:pStyle w:val="af"/>
      </w:pPr>
      <w:r w:rsidRPr="0075346D">
        <w:tab/>
        <w:t xml:space="preserve">char* </w:t>
      </w:r>
      <w:proofErr w:type="gramStart"/>
      <w:r w:rsidRPr="0075346D">
        <w:t>word;</w:t>
      </w:r>
      <w:proofErr w:type="gramEnd"/>
    </w:p>
    <w:p w14:paraId="18FD36CC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gramStart"/>
      <w:r w:rsidRPr="0075346D">
        <w:t>index;</w:t>
      </w:r>
      <w:proofErr w:type="gramEnd"/>
    </w:p>
    <w:p w14:paraId="452BE0D0" w14:textId="77777777" w:rsidR="0075346D" w:rsidRPr="0075346D" w:rsidRDefault="0075346D" w:rsidP="0075346D">
      <w:pPr>
        <w:pStyle w:val="af"/>
      </w:pPr>
      <w:r w:rsidRPr="0075346D">
        <w:lastRenderedPageBreak/>
        <w:tab/>
        <w:t xml:space="preserve">char </w:t>
      </w:r>
      <w:proofErr w:type="gramStart"/>
      <w:r w:rsidRPr="0075346D">
        <w:t>symbol;</w:t>
      </w:r>
      <w:proofErr w:type="gramEnd"/>
    </w:p>
    <w:p w14:paraId="3F5C67F3" w14:textId="77777777" w:rsidR="0075346D" w:rsidRPr="0075346D" w:rsidRDefault="0075346D" w:rsidP="0075346D">
      <w:pPr>
        <w:pStyle w:val="af"/>
      </w:pPr>
      <w:proofErr w:type="gramStart"/>
      <w:r w:rsidRPr="0075346D">
        <w:t>}WORD</w:t>
      </w:r>
      <w:proofErr w:type="gramEnd"/>
      <w:r w:rsidRPr="0075346D">
        <w:t>;</w:t>
      </w:r>
    </w:p>
    <w:p w14:paraId="570CADB1" w14:textId="77777777" w:rsidR="0075346D" w:rsidRPr="0075346D" w:rsidRDefault="0075346D" w:rsidP="0075346D">
      <w:pPr>
        <w:pStyle w:val="af"/>
      </w:pPr>
    </w:p>
    <w:p w14:paraId="1C704608" w14:textId="77777777" w:rsidR="0075346D" w:rsidRPr="0075346D" w:rsidRDefault="0075346D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</w:t>
      </w:r>
    </w:p>
    <w:p w14:paraId="1A3B5582" w14:textId="77777777" w:rsidR="0075346D" w:rsidRPr="0075346D" w:rsidRDefault="0075346D" w:rsidP="0075346D">
      <w:pPr>
        <w:pStyle w:val="af"/>
      </w:pPr>
      <w:r w:rsidRPr="0075346D">
        <w:t>{</w:t>
      </w:r>
    </w:p>
    <w:p w14:paraId="714C2355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proofErr w:type="gramStart"/>
      <w:r w:rsidRPr="0075346D">
        <w:t>perror</w:t>
      </w:r>
      <w:proofErr w:type="spellEnd"/>
      <w:r w:rsidRPr="0075346D">
        <w:t>(</w:t>
      </w:r>
      <w:proofErr w:type="gramEnd"/>
      <w:r w:rsidRPr="0075346D">
        <w:t>"Error: no memory!");</w:t>
      </w:r>
    </w:p>
    <w:p w14:paraId="10F45C2F" w14:textId="77777777" w:rsidR="0075346D" w:rsidRPr="0075346D" w:rsidRDefault="0075346D" w:rsidP="0075346D">
      <w:pPr>
        <w:pStyle w:val="af"/>
      </w:pPr>
      <w:r w:rsidRPr="0075346D">
        <w:tab/>
      </w:r>
      <w:proofErr w:type="gramStart"/>
      <w:r w:rsidRPr="0075346D">
        <w:t>exit(</w:t>
      </w:r>
      <w:proofErr w:type="gramEnd"/>
      <w:r w:rsidRPr="0075346D">
        <w:t>-1);</w:t>
      </w:r>
    </w:p>
    <w:p w14:paraId="0981248F" w14:textId="77777777" w:rsidR="0075346D" w:rsidRPr="0075346D" w:rsidRDefault="0075346D" w:rsidP="0075346D">
      <w:pPr>
        <w:pStyle w:val="af"/>
      </w:pPr>
      <w:r w:rsidRPr="0075346D">
        <w:t>}</w:t>
      </w:r>
    </w:p>
    <w:p w14:paraId="3A643F3E" w14:textId="77777777" w:rsidR="0075346D" w:rsidRPr="0075346D" w:rsidRDefault="0075346D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FileErrorLZ</w:t>
      </w:r>
      <w:proofErr w:type="spellEnd"/>
      <w:r w:rsidRPr="0075346D">
        <w:t>(</w:t>
      </w:r>
      <w:proofErr w:type="gramEnd"/>
      <w:r w:rsidRPr="0075346D">
        <w:t>)</w:t>
      </w:r>
    </w:p>
    <w:p w14:paraId="32DAF754" w14:textId="77777777" w:rsidR="0075346D" w:rsidRPr="0075346D" w:rsidRDefault="0075346D" w:rsidP="0075346D">
      <w:pPr>
        <w:pStyle w:val="af"/>
      </w:pPr>
      <w:r w:rsidRPr="0075346D">
        <w:t>{</w:t>
      </w:r>
    </w:p>
    <w:p w14:paraId="154F2823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proofErr w:type="gramStart"/>
      <w:r w:rsidRPr="0075346D">
        <w:t>perror</w:t>
      </w:r>
      <w:proofErr w:type="spellEnd"/>
      <w:r w:rsidRPr="0075346D">
        <w:t>(</w:t>
      </w:r>
      <w:proofErr w:type="gramEnd"/>
      <w:r w:rsidRPr="0075346D">
        <w:t>"Error: file not open!");</w:t>
      </w:r>
    </w:p>
    <w:p w14:paraId="18C3794B" w14:textId="77777777" w:rsidR="0075346D" w:rsidRPr="0075346D" w:rsidRDefault="0075346D" w:rsidP="0075346D">
      <w:pPr>
        <w:pStyle w:val="af"/>
      </w:pPr>
      <w:r w:rsidRPr="0075346D">
        <w:tab/>
      </w:r>
      <w:proofErr w:type="gramStart"/>
      <w:r w:rsidRPr="0075346D">
        <w:t>exit(</w:t>
      </w:r>
      <w:proofErr w:type="gramEnd"/>
      <w:r w:rsidRPr="0075346D">
        <w:t>-1);</w:t>
      </w:r>
    </w:p>
    <w:p w14:paraId="1E10FD07" w14:textId="77777777" w:rsidR="0075346D" w:rsidRPr="0075346D" w:rsidRDefault="0075346D" w:rsidP="0075346D">
      <w:pPr>
        <w:pStyle w:val="af"/>
      </w:pPr>
      <w:r w:rsidRPr="0075346D">
        <w:t>}</w:t>
      </w:r>
    </w:p>
    <w:p w14:paraId="0CC7B3A9" w14:textId="77777777" w:rsidR="0075346D" w:rsidRPr="0075346D" w:rsidRDefault="0075346D" w:rsidP="0075346D">
      <w:pPr>
        <w:pStyle w:val="af"/>
      </w:pPr>
    </w:p>
    <w:p w14:paraId="6444241F" w14:textId="77777777" w:rsidR="0075346D" w:rsidRPr="0075346D" w:rsidRDefault="0075346D" w:rsidP="0075346D">
      <w:pPr>
        <w:pStyle w:val="af"/>
      </w:pPr>
      <w:r w:rsidRPr="0075346D">
        <w:t>void LZ78</w:t>
      </w:r>
      <w:proofErr w:type="gramStart"/>
      <w:r w:rsidRPr="0075346D">
        <w:t>Encod(</w:t>
      </w:r>
      <w:proofErr w:type="gramEnd"/>
      <w:r w:rsidRPr="0075346D">
        <w:t xml:space="preserve">char* </w:t>
      </w:r>
      <w:proofErr w:type="spellStart"/>
      <w:r w:rsidRPr="0075346D">
        <w:t>file_in</w:t>
      </w:r>
      <w:proofErr w:type="spellEnd"/>
      <w:r w:rsidRPr="0075346D">
        <w:t xml:space="preserve">, char* </w:t>
      </w:r>
      <w:proofErr w:type="spellStart"/>
      <w:r w:rsidRPr="0075346D">
        <w:t>file_out</w:t>
      </w:r>
      <w:proofErr w:type="spellEnd"/>
      <w:r w:rsidRPr="0075346D">
        <w:t>)</w:t>
      </w:r>
    </w:p>
    <w:p w14:paraId="252AAF47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>{</w:t>
      </w:r>
    </w:p>
    <w:p w14:paraId="7192ED7D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75346D">
        <w:t>WORD</w:t>
      </w:r>
      <w:r w:rsidRPr="009359BF">
        <w:rPr>
          <w:lang w:val="ru-RU"/>
        </w:rPr>
        <w:t xml:space="preserve">* </w:t>
      </w:r>
      <w:r w:rsidRPr="0075346D">
        <w:t>dictionary</w:t>
      </w:r>
      <w:r w:rsidRPr="009359BF">
        <w:rPr>
          <w:lang w:val="ru-RU"/>
        </w:rPr>
        <w:t xml:space="preserve"> = </w:t>
      </w:r>
      <w:r w:rsidRPr="0075346D">
        <w:t>NULL</w:t>
      </w:r>
      <w:r w:rsidRPr="009359BF">
        <w:rPr>
          <w:lang w:val="ru-RU"/>
        </w:rPr>
        <w:t xml:space="preserve">;//словарь, хранит пару </w:t>
      </w:r>
      <w:proofErr w:type="spellStart"/>
      <w:r w:rsidRPr="009359BF">
        <w:rPr>
          <w:lang w:val="ru-RU"/>
        </w:rPr>
        <w:t>идекс</w:t>
      </w:r>
      <w:proofErr w:type="spellEnd"/>
      <w:r w:rsidRPr="009359BF">
        <w:rPr>
          <w:lang w:val="ru-RU"/>
        </w:rPr>
        <w:t>-символ для каждого "слова" и само слово</w:t>
      </w:r>
    </w:p>
    <w:p w14:paraId="2CADC52E" w14:textId="77777777" w:rsidR="0075346D" w:rsidRPr="0075346D" w:rsidRDefault="0075346D" w:rsidP="0075346D">
      <w:pPr>
        <w:pStyle w:val="af"/>
      </w:pPr>
      <w:r w:rsidRPr="009359BF">
        <w:rPr>
          <w:lang w:val="ru-RU"/>
        </w:rPr>
        <w:tab/>
      </w:r>
      <w:r w:rsidRPr="0075346D">
        <w:t>dictionary = (WORD</w:t>
      </w:r>
      <w:proofErr w:type="gramStart"/>
      <w:r w:rsidRPr="0075346D">
        <w:t>*)malloc</w:t>
      </w:r>
      <w:proofErr w:type="gramEnd"/>
      <w:r w:rsidRPr="0075346D">
        <w:t>(</w:t>
      </w:r>
      <w:proofErr w:type="spellStart"/>
      <w:r w:rsidRPr="0075346D">
        <w:t>sizeof</w:t>
      </w:r>
      <w:proofErr w:type="spellEnd"/>
      <w:r w:rsidRPr="0075346D">
        <w:t>(WORD));</w:t>
      </w:r>
    </w:p>
    <w:p w14:paraId="2172376D" w14:textId="77777777" w:rsidR="0075346D" w:rsidRPr="0075346D" w:rsidRDefault="0075346D" w:rsidP="0075346D">
      <w:pPr>
        <w:pStyle w:val="af"/>
      </w:pPr>
      <w:r w:rsidRPr="0075346D">
        <w:tab/>
        <w:t xml:space="preserve">if (dictionary == NULL)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35C50F8A" w14:textId="77777777" w:rsidR="0075346D" w:rsidRPr="0075346D" w:rsidRDefault="0075346D" w:rsidP="0075346D">
      <w:pPr>
        <w:pStyle w:val="af"/>
      </w:pPr>
      <w:r w:rsidRPr="0075346D">
        <w:tab/>
      </w:r>
      <w:proofErr w:type="gramStart"/>
      <w:r w:rsidRPr="0075346D">
        <w:t>dictionary[</w:t>
      </w:r>
      <w:proofErr w:type="gramEnd"/>
      <w:r w:rsidRPr="0075346D">
        <w:t>0].word = (WORD*)malloc(PREFIX_SIZE*</w:t>
      </w:r>
      <w:proofErr w:type="spellStart"/>
      <w:r w:rsidRPr="0075346D">
        <w:t>sizeof</w:t>
      </w:r>
      <w:proofErr w:type="spellEnd"/>
      <w:r w:rsidRPr="0075346D">
        <w:t>(WORD));</w:t>
      </w:r>
    </w:p>
    <w:p w14:paraId="63F1EAC9" w14:textId="77777777" w:rsidR="0075346D" w:rsidRPr="0075346D" w:rsidRDefault="0075346D" w:rsidP="0075346D">
      <w:pPr>
        <w:pStyle w:val="af"/>
      </w:pPr>
      <w:r w:rsidRPr="0075346D">
        <w:tab/>
        <w:t>if (</w:t>
      </w:r>
      <w:proofErr w:type="gramStart"/>
      <w:r w:rsidRPr="0075346D">
        <w:t>dictionary[</w:t>
      </w:r>
      <w:proofErr w:type="gramEnd"/>
      <w:r w:rsidRPr="0075346D">
        <w:t xml:space="preserve">0].word == NULL) </w:t>
      </w:r>
      <w:proofErr w:type="spellStart"/>
      <w:r w:rsidRPr="0075346D">
        <w:t>MemoryError</w:t>
      </w:r>
      <w:proofErr w:type="spellEnd"/>
      <w:r w:rsidRPr="0075346D">
        <w:t>();</w:t>
      </w:r>
    </w:p>
    <w:p w14:paraId="52C91010" w14:textId="77777777" w:rsidR="0075346D" w:rsidRPr="0075346D" w:rsidRDefault="0075346D" w:rsidP="0075346D">
      <w:pPr>
        <w:pStyle w:val="af"/>
      </w:pPr>
      <w:r w:rsidRPr="0075346D">
        <w:tab/>
        <w:t>dictionary = Init_word0(dictionary</w:t>
      </w:r>
      <w:proofErr w:type="gramStart"/>
      <w:r w:rsidRPr="0075346D">
        <w:t>);</w:t>
      </w:r>
      <w:proofErr w:type="gramEnd"/>
    </w:p>
    <w:p w14:paraId="067A1700" w14:textId="77777777" w:rsidR="0075346D" w:rsidRPr="0075346D" w:rsidRDefault="0075346D" w:rsidP="0075346D">
      <w:pPr>
        <w:pStyle w:val="af"/>
      </w:pPr>
    </w:p>
    <w:p w14:paraId="14D0FEAB" w14:textId="77777777" w:rsidR="0075346D" w:rsidRPr="0075346D" w:rsidRDefault="0075346D" w:rsidP="0075346D">
      <w:pPr>
        <w:pStyle w:val="af"/>
      </w:pPr>
      <w:r w:rsidRPr="0075346D">
        <w:tab/>
        <w:t xml:space="preserve">FILE* </w:t>
      </w:r>
      <w:proofErr w:type="spellStart"/>
      <w:r w:rsidRPr="0075346D">
        <w:t>f_in</w:t>
      </w:r>
      <w:proofErr w:type="spellEnd"/>
      <w:r w:rsidRPr="0075346D">
        <w:t xml:space="preserve"> = </w:t>
      </w:r>
      <w:proofErr w:type="spellStart"/>
      <w:proofErr w:type="gramStart"/>
      <w:r w:rsidRPr="0075346D">
        <w:t>fopen</w:t>
      </w:r>
      <w:proofErr w:type="spellEnd"/>
      <w:r w:rsidRPr="0075346D">
        <w:t>(</w:t>
      </w:r>
      <w:proofErr w:type="spellStart"/>
      <w:proofErr w:type="gramEnd"/>
      <w:r w:rsidRPr="0075346D">
        <w:t>file_in</w:t>
      </w:r>
      <w:proofErr w:type="spellEnd"/>
      <w:r w:rsidRPr="0075346D">
        <w:t>, "</w:t>
      </w:r>
      <w:proofErr w:type="spellStart"/>
      <w:r w:rsidRPr="0075346D">
        <w:t>rb</w:t>
      </w:r>
      <w:proofErr w:type="spellEnd"/>
      <w:r w:rsidRPr="0075346D">
        <w:t>");</w:t>
      </w:r>
    </w:p>
    <w:p w14:paraId="30C6AB48" w14:textId="77777777" w:rsidR="0075346D" w:rsidRPr="0075346D" w:rsidRDefault="0075346D" w:rsidP="0075346D">
      <w:pPr>
        <w:pStyle w:val="af"/>
      </w:pPr>
      <w:r w:rsidRPr="0075346D">
        <w:tab/>
        <w:t xml:space="preserve">if </w:t>
      </w:r>
      <w:proofErr w:type="gramStart"/>
      <w:r w:rsidRPr="0075346D">
        <w:t>(!</w:t>
      </w:r>
      <w:proofErr w:type="spellStart"/>
      <w:r w:rsidRPr="0075346D">
        <w:t>f</w:t>
      </w:r>
      <w:proofErr w:type="gramEnd"/>
      <w:r w:rsidRPr="0075346D">
        <w:t>_in</w:t>
      </w:r>
      <w:proofErr w:type="spellEnd"/>
      <w:r w:rsidRPr="0075346D">
        <w:t>)</w:t>
      </w:r>
      <w:proofErr w:type="spellStart"/>
      <w:r w:rsidRPr="0075346D">
        <w:t>FileErrorLZ</w:t>
      </w:r>
      <w:proofErr w:type="spellEnd"/>
      <w:r w:rsidRPr="0075346D">
        <w:t>();</w:t>
      </w:r>
    </w:p>
    <w:p w14:paraId="50A5B5BB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spellStart"/>
      <w:r w:rsidRPr="0075346D">
        <w:t>len</w:t>
      </w:r>
      <w:proofErr w:type="spellEnd"/>
      <w:r w:rsidRPr="0075346D">
        <w:t xml:space="preserve"> = </w:t>
      </w:r>
      <w:proofErr w:type="gramStart"/>
      <w:r w:rsidRPr="0075346D">
        <w:t>0;</w:t>
      </w:r>
      <w:proofErr w:type="gramEnd"/>
    </w:p>
    <w:p w14:paraId="0039B934" w14:textId="77777777" w:rsidR="0075346D" w:rsidRPr="0075346D" w:rsidRDefault="0075346D" w:rsidP="0075346D">
      <w:pPr>
        <w:pStyle w:val="af"/>
      </w:pPr>
      <w:r w:rsidRPr="0075346D">
        <w:tab/>
        <w:t xml:space="preserve">char* txt = </w:t>
      </w:r>
      <w:proofErr w:type="gramStart"/>
      <w:r w:rsidRPr="0075346D">
        <w:t>NULL;</w:t>
      </w:r>
      <w:proofErr w:type="gramEnd"/>
    </w:p>
    <w:p w14:paraId="4182B371" w14:textId="77777777" w:rsidR="0075346D" w:rsidRPr="0075346D" w:rsidRDefault="0075346D" w:rsidP="0075346D">
      <w:pPr>
        <w:pStyle w:val="af"/>
      </w:pPr>
    </w:p>
    <w:p w14:paraId="4E2ACEB1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r w:rsidRPr="0075346D">
        <w:t>enum</w:t>
      </w:r>
      <w:proofErr w:type="spellEnd"/>
      <w:r w:rsidRPr="0075346D">
        <w:t xml:space="preserve"> </w:t>
      </w:r>
      <w:proofErr w:type="spellStart"/>
      <w:r w:rsidRPr="0075346D">
        <w:t>FILESlz</w:t>
      </w:r>
      <w:proofErr w:type="spellEnd"/>
      <w:r w:rsidRPr="0075346D">
        <w:t xml:space="preserve"> f = </w:t>
      </w:r>
      <w:proofErr w:type="gramStart"/>
      <w:r w:rsidRPr="0075346D">
        <w:t>ERROR;</w:t>
      </w:r>
      <w:proofErr w:type="gramEnd"/>
    </w:p>
    <w:p w14:paraId="5B483FF4" w14:textId="77777777" w:rsidR="0075346D" w:rsidRPr="0075346D" w:rsidRDefault="0075346D" w:rsidP="0075346D">
      <w:pPr>
        <w:pStyle w:val="af"/>
      </w:pPr>
      <w:r w:rsidRPr="0075346D">
        <w:tab/>
        <w:t xml:space="preserve">f = </w:t>
      </w:r>
      <w:proofErr w:type="spellStart"/>
      <w:r w:rsidRPr="0075346D">
        <w:t>WhatFileLZ</w:t>
      </w:r>
      <w:proofErr w:type="spellEnd"/>
      <w:r w:rsidRPr="0075346D">
        <w:t>(</w:t>
      </w:r>
      <w:proofErr w:type="spellStart"/>
      <w:r w:rsidRPr="0075346D">
        <w:t>file_in</w:t>
      </w:r>
      <w:proofErr w:type="spellEnd"/>
      <w:proofErr w:type="gramStart"/>
      <w:r w:rsidRPr="0075346D">
        <w:t>);</w:t>
      </w:r>
      <w:proofErr w:type="gramEnd"/>
    </w:p>
    <w:p w14:paraId="7DCA63CE" w14:textId="77777777" w:rsidR="0075346D" w:rsidRPr="0075346D" w:rsidRDefault="0075346D" w:rsidP="0075346D">
      <w:pPr>
        <w:pStyle w:val="af"/>
      </w:pPr>
      <w:r w:rsidRPr="0075346D">
        <w:tab/>
        <w:t>if (f == DOC)</w:t>
      </w:r>
    </w:p>
    <w:p w14:paraId="5863D2D1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089B74D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 xml:space="preserve">char </w:t>
      </w:r>
      <w:proofErr w:type="spellStart"/>
      <w:r w:rsidRPr="0075346D">
        <w:t>c_f_in</w:t>
      </w:r>
      <w:proofErr w:type="spellEnd"/>
      <w:r w:rsidRPr="0075346D">
        <w:t xml:space="preserve"> = </w:t>
      </w:r>
      <w:proofErr w:type="gramStart"/>
      <w:r w:rsidRPr="0075346D">
        <w:t>0;</w:t>
      </w:r>
      <w:proofErr w:type="gramEnd"/>
    </w:p>
    <w:p w14:paraId="4EDF336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fseek</w:t>
      </w:r>
      <w:proofErr w:type="spellEnd"/>
      <w:r w:rsidRPr="0075346D">
        <w:t>(</w:t>
      </w:r>
      <w:proofErr w:type="spellStart"/>
      <w:proofErr w:type="gramEnd"/>
      <w:r w:rsidRPr="0075346D">
        <w:t>f_in</w:t>
      </w:r>
      <w:proofErr w:type="spellEnd"/>
      <w:r w:rsidRPr="0075346D">
        <w:t>, 0xa00, SEEK_SET);</w:t>
      </w:r>
    </w:p>
    <w:p w14:paraId="63C4C11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while ((</w:t>
      </w:r>
      <w:proofErr w:type="spellStart"/>
      <w:r w:rsidRPr="0075346D">
        <w:t>c_f_in</w:t>
      </w:r>
      <w:proofErr w:type="spellEnd"/>
      <w:r w:rsidRPr="0075346D">
        <w:t xml:space="preserve"> = </w:t>
      </w:r>
      <w:proofErr w:type="spellStart"/>
      <w:r w:rsidRPr="0075346D">
        <w:t>fgetc</w:t>
      </w:r>
      <w:proofErr w:type="spellEnd"/>
      <w:r w:rsidRPr="0075346D">
        <w:t>(</w:t>
      </w:r>
      <w:proofErr w:type="spellStart"/>
      <w:r w:rsidRPr="0075346D">
        <w:t>f_in</w:t>
      </w:r>
      <w:proofErr w:type="spellEnd"/>
      <w:r w:rsidRPr="0075346D">
        <w:t>)) &amp;&amp; (</w:t>
      </w:r>
      <w:proofErr w:type="spellStart"/>
      <w:r w:rsidRPr="0075346D">
        <w:t>c_f_</w:t>
      </w:r>
      <w:proofErr w:type="gramStart"/>
      <w:r w:rsidRPr="0075346D">
        <w:t>in</w:t>
      </w:r>
      <w:proofErr w:type="spellEnd"/>
      <w:r w:rsidRPr="0075346D">
        <w:t xml:space="preserve"> !</w:t>
      </w:r>
      <w:proofErr w:type="gramEnd"/>
      <w:r w:rsidRPr="0075346D">
        <w:t>= NULL))</w:t>
      </w:r>
    </w:p>
    <w:p w14:paraId="0E2FE600" w14:textId="77777777" w:rsidR="0075346D" w:rsidRPr="0075346D" w:rsidRDefault="0075346D" w:rsidP="0075346D">
      <w:pPr>
        <w:pStyle w:val="af"/>
      </w:pPr>
      <w:r w:rsidRPr="0075346D">
        <w:lastRenderedPageBreak/>
        <w:tab/>
      </w:r>
      <w:r w:rsidRPr="0075346D">
        <w:tab/>
        <w:t>{</w:t>
      </w:r>
    </w:p>
    <w:p w14:paraId="5E973749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r w:rsidRPr="0075346D">
        <w:t>len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6A30C89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}</w:t>
      </w:r>
    </w:p>
    <w:p w14:paraId="6C8BC68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txt = (char</w:t>
      </w:r>
      <w:proofErr w:type="gramStart"/>
      <w:r w:rsidRPr="0075346D">
        <w:t>*)malloc</w:t>
      </w:r>
      <w:proofErr w:type="gramEnd"/>
      <w:r w:rsidRPr="0075346D">
        <w:t>((</w:t>
      </w:r>
      <w:proofErr w:type="spellStart"/>
      <w:r w:rsidRPr="0075346D">
        <w:t>len</w:t>
      </w:r>
      <w:proofErr w:type="spellEnd"/>
      <w:r w:rsidRPr="0075346D">
        <w:t xml:space="preserve">) * </w:t>
      </w:r>
      <w:proofErr w:type="spellStart"/>
      <w:r w:rsidRPr="0075346D">
        <w:t>sizeof</w:t>
      </w:r>
      <w:proofErr w:type="spellEnd"/>
      <w:r w:rsidRPr="0075346D">
        <w:t>(char));</w:t>
      </w:r>
    </w:p>
    <w:p w14:paraId="494C376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fseek</w:t>
      </w:r>
      <w:proofErr w:type="spellEnd"/>
      <w:r w:rsidRPr="0075346D">
        <w:t>(</w:t>
      </w:r>
      <w:proofErr w:type="spellStart"/>
      <w:proofErr w:type="gramEnd"/>
      <w:r w:rsidRPr="0075346D">
        <w:t>f_in</w:t>
      </w:r>
      <w:proofErr w:type="spellEnd"/>
      <w:r w:rsidRPr="0075346D">
        <w:t>, 0xa00, SEEK_SET);</w:t>
      </w:r>
    </w:p>
    <w:p w14:paraId="0BF66F1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fread</w:t>
      </w:r>
      <w:proofErr w:type="spellEnd"/>
      <w:r w:rsidRPr="0075346D">
        <w:t>(</w:t>
      </w:r>
      <w:proofErr w:type="gramEnd"/>
      <w:r w:rsidRPr="0075346D">
        <w:t xml:space="preserve">txt, </w:t>
      </w:r>
      <w:proofErr w:type="spellStart"/>
      <w:r w:rsidRPr="0075346D">
        <w:t>sizeof</w:t>
      </w:r>
      <w:proofErr w:type="spellEnd"/>
      <w:r w:rsidRPr="0075346D">
        <w:t xml:space="preserve">(char), </w:t>
      </w:r>
      <w:proofErr w:type="spellStart"/>
      <w:r w:rsidRPr="0075346D">
        <w:t>len</w:t>
      </w:r>
      <w:proofErr w:type="spellEnd"/>
      <w:r w:rsidRPr="0075346D">
        <w:t xml:space="preserve">, </w:t>
      </w:r>
      <w:proofErr w:type="spellStart"/>
      <w:r w:rsidRPr="0075346D">
        <w:t>f_in</w:t>
      </w:r>
      <w:proofErr w:type="spellEnd"/>
      <w:r w:rsidRPr="0075346D">
        <w:t>);</w:t>
      </w:r>
    </w:p>
    <w:p w14:paraId="08119FA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gramStart"/>
      <w:r w:rsidRPr="0075346D">
        <w:t>txt[</w:t>
      </w:r>
      <w:proofErr w:type="spellStart"/>
      <w:proofErr w:type="gramEnd"/>
      <w:r w:rsidRPr="0075346D">
        <w:t>len</w:t>
      </w:r>
      <w:proofErr w:type="spellEnd"/>
      <w:r w:rsidRPr="0075346D">
        <w:t xml:space="preserve"> - 1] = '\0';</w:t>
      </w:r>
    </w:p>
    <w:p w14:paraId="2727782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"%s\n", txt);</w:t>
      </w:r>
    </w:p>
    <w:p w14:paraId="303954DF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2279CDA6" w14:textId="77777777" w:rsidR="0075346D" w:rsidRPr="0075346D" w:rsidRDefault="0075346D" w:rsidP="0075346D">
      <w:pPr>
        <w:pStyle w:val="af"/>
      </w:pPr>
      <w:r w:rsidRPr="0075346D">
        <w:tab/>
        <w:t>else if (f == TXT)</w:t>
      </w:r>
    </w:p>
    <w:p w14:paraId="35D31C97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7EFCAB09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fseek</w:t>
      </w:r>
      <w:proofErr w:type="spellEnd"/>
      <w:r w:rsidRPr="0075346D">
        <w:t>(</w:t>
      </w:r>
      <w:proofErr w:type="spellStart"/>
      <w:proofErr w:type="gramEnd"/>
      <w:r w:rsidRPr="0075346D">
        <w:t>f_in</w:t>
      </w:r>
      <w:proofErr w:type="spellEnd"/>
      <w:r w:rsidRPr="0075346D">
        <w:t>, 0x00, SEEK_END);</w:t>
      </w:r>
    </w:p>
    <w:p w14:paraId="3E3A84D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r w:rsidRPr="0075346D">
        <w:t>len</w:t>
      </w:r>
      <w:proofErr w:type="spellEnd"/>
      <w:r w:rsidRPr="0075346D">
        <w:t xml:space="preserve"> = </w:t>
      </w:r>
      <w:proofErr w:type="spellStart"/>
      <w:r w:rsidRPr="0075346D">
        <w:t>ftell</w:t>
      </w:r>
      <w:proofErr w:type="spellEnd"/>
      <w:r w:rsidRPr="0075346D">
        <w:t>(</w:t>
      </w:r>
      <w:proofErr w:type="spellStart"/>
      <w:r w:rsidRPr="0075346D">
        <w:t>f_in</w:t>
      </w:r>
      <w:proofErr w:type="spellEnd"/>
      <w:proofErr w:type="gramStart"/>
      <w:r w:rsidRPr="0075346D">
        <w:t>);</w:t>
      </w:r>
      <w:proofErr w:type="gramEnd"/>
    </w:p>
    <w:p w14:paraId="6606D64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 xml:space="preserve">"%d\n", </w:t>
      </w:r>
      <w:proofErr w:type="spellStart"/>
      <w:r w:rsidRPr="0075346D">
        <w:t>len</w:t>
      </w:r>
      <w:proofErr w:type="spellEnd"/>
      <w:r w:rsidRPr="0075346D">
        <w:t>);</w:t>
      </w:r>
    </w:p>
    <w:p w14:paraId="2F57B8D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rewind(</w:t>
      </w:r>
      <w:proofErr w:type="spellStart"/>
      <w:r w:rsidRPr="0075346D">
        <w:t>f_in</w:t>
      </w:r>
      <w:proofErr w:type="spellEnd"/>
      <w:proofErr w:type="gramStart"/>
      <w:r w:rsidRPr="0075346D">
        <w:t>);</w:t>
      </w:r>
      <w:proofErr w:type="gramEnd"/>
    </w:p>
    <w:p w14:paraId="535ACF6B" w14:textId="77777777" w:rsidR="0075346D" w:rsidRPr="0075346D" w:rsidRDefault="0075346D" w:rsidP="0075346D">
      <w:pPr>
        <w:pStyle w:val="af"/>
      </w:pPr>
    </w:p>
    <w:p w14:paraId="5DD4285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txt = (char</w:t>
      </w:r>
      <w:proofErr w:type="gramStart"/>
      <w:r w:rsidRPr="0075346D">
        <w:t>*)malloc</w:t>
      </w:r>
      <w:proofErr w:type="gramEnd"/>
      <w:r w:rsidRPr="0075346D">
        <w:t>((</w:t>
      </w:r>
      <w:proofErr w:type="spellStart"/>
      <w:r w:rsidRPr="0075346D">
        <w:t>len</w:t>
      </w:r>
      <w:proofErr w:type="spellEnd"/>
      <w:r w:rsidRPr="0075346D">
        <w:t xml:space="preserve"> + 1) * </w:t>
      </w:r>
      <w:proofErr w:type="spellStart"/>
      <w:r w:rsidRPr="0075346D">
        <w:t>sizeof</w:t>
      </w:r>
      <w:proofErr w:type="spellEnd"/>
      <w:r w:rsidRPr="0075346D">
        <w:t>(char));//</w:t>
      </w:r>
      <w:proofErr w:type="spellStart"/>
      <w:r w:rsidRPr="0075346D">
        <w:t>запись</w:t>
      </w:r>
      <w:proofErr w:type="spellEnd"/>
      <w:r w:rsidRPr="0075346D">
        <w:t xml:space="preserve"> </w:t>
      </w:r>
      <w:proofErr w:type="spellStart"/>
      <w:r w:rsidRPr="0075346D">
        <w:t>из</w:t>
      </w:r>
      <w:proofErr w:type="spellEnd"/>
      <w:r w:rsidRPr="0075346D">
        <w:t xml:space="preserve"> </w:t>
      </w:r>
      <w:proofErr w:type="spellStart"/>
      <w:r w:rsidRPr="0075346D">
        <w:t>файла</w:t>
      </w:r>
      <w:proofErr w:type="spellEnd"/>
      <w:r w:rsidRPr="0075346D">
        <w:t xml:space="preserve"> в </w:t>
      </w:r>
      <w:proofErr w:type="spellStart"/>
      <w:r w:rsidRPr="0075346D">
        <w:t>массив</w:t>
      </w:r>
      <w:proofErr w:type="spellEnd"/>
    </w:p>
    <w:p w14:paraId="2F1D789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 xml:space="preserve">if (txt == NULL)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18A7F58D" w14:textId="77777777" w:rsidR="0075346D" w:rsidRPr="0075346D" w:rsidRDefault="0075346D" w:rsidP="0075346D">
      <w:pPr>
        <w:pStyle w:val="af"/>
      </w:pPr>
    </w:p>
    <w:p w14:paraId="7E83DAA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if (</w:t>
      </w:r>
      <w:proofErr w:type="spellStart"/>
      <w:proofErr w:type="gramStart"/>
      <w:r w:rsidRPr="0075346D">
        <w:t>fread</w:t>
      </w:r>
      <w:proofErr w:type="spellEnd"/>
      <w:r w:rsidRPr="0075346D">
        <w:t>(</w:t>
      </w:r>
      <w:proofErr w:type="gramEnd"/>
      <w:r w:rsidRPr="0075346D">
        <w:t xml:space="preserve">txt, </w:t>
      </w:r>
      <w:proofErr w:type="spellStart"/>
      <w:r w:rsidRPr="0075346D">
        <w:t>sizeof</w:t>
      </w:r>
      <w:proofErr w:type="spellEnd"/>
      <w:r w:rsidRPr="0075346D">
        <w:t xml:space="preserve">(char), </w:t>
      </w:r>
      <w:proofErr w:type="spellStart"/>
      <w:r w:rsidRPr="0075346D">
        <w:t>len</w:t>
      </w:r>
      <w:proofErr w:type="spellEnd"/>
      <w:r w:rsidRPr="0075346D">
        <w:t xml:space="preserve">, </w:t>
      </w:r>
      <w:proofErr w:type="spellStart"/>
      <w:r w:rsidRPr="0075346D">
        <w:t>f_in</w:t>
      </w:r>
      <w:proofErr w:type="spellEnd"/>
      <w:r w:rsidRPr="0075346D">
        <w:t>) == 0)</w:t>
      </w:r>
    </w:p>
    <w:p w14:paraId="2367BD2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{</w:t>
      </w:r>
    </w:p>
    <w:p w14:paraId="5DD0CA3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"Empty file!\n");</w:t>
      </w:r>
    </w:p>
    <w:p w14:paraId="2DE9ED7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gramStart"/>
      <w:r w:rsidRPr="0075346D">
        <w:t>exit(</w:t>
      </w:r>
      <w:proofErr w:type="gramEnd"/>
      <w:r w:rsidRPr="0075346D">
        <w:t>0);</w:t>
      </w:r>
    </w:p>
    <w:p w14:paraId="0248513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}</w:t>
      </w:r>
    </w:p>
    <w:p w14:paraId="2B5F7F8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txt[</w:t>
      </w:r>
      <w:proofErr w:type="spellStart"/>
      <w:r w:rsidRPr="0075346D">
        <w:t>len</w:t>
      </w:r>
      <w:proofErr w:type="spellEnd"/>
      <w:r w:rsidRPr="0075346D">
        <w:t>] = '\0</w:t>
      </w:r>
      <w:proofErr w:type="gramStart"/>
      <w:r w:rsidRPr="0075346D">
        <w:t>';</w:t>
      </w:r>
      <w:proofErr w:type="gramEnd"/>
    </w:p>
    <w:p w14:paraId="09ACE0E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"%s\n", txt);</w:t>
      </w:r>
    </w:p>
    <w:p w14:paraId="483D9E04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7EE3E8F3" w14:textId="77777777" w:rsidR="0075346D" w:rsidRPr="0075346D" w:rsidRDefault="0075346D" w:rsidP="0075346D">
      <w:pPr>
        <w:pStyle w:val="af"/>
      </w:pPr>
      <w:r w:rsidRPr="0075346D">
        <w:tab/>
        <w:t>else</w:t>
      </w:r>
    </w:p>
    <w:p w14:paraId="086CA8E4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4B97FAF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"File is not .txt or .doc!\n");</w:t>
      </w:r>
    </w:p>
    <w:p w14:paraId="20846C5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gramStart"/>
      <w:r w:rsidRPr="0075346D">
        <w:t>exit(</w:t>
      </w:r>
      <w:proofErr w:type="gramEnd"/>
      <w:r w:rsidRPr="0075346D">
        <w:t>-1);</w:t>
      </w:r>
    </w:p>
    <w:p w14:paraId="133C1FF1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04A22317" w14:textId="77777777" w:rsidR="0075346D" w:rsidRPr="0075346D" w:rsidRDefault="0075346D" w:rsidP="0075346D">
      <w:pPr>
        <w:pStyle w:val="af"/>
      </w:pPr>
    </w:p>
    <w:p w14:paraId="5B28E838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r w:rsidRPr="0075346D">
        <w:t>fclose</w:t>
      </w:r>
      <w:proofErr w:type="spellEnd"/>
      <w:r w:rsidRPr="0075346D">
        <w:t>(</w:t>
      </w:r>
      <w:proofErr w:type="spellStart"/>
      <w:r w:rsidRPr="0075346D">
        <w:t>f_in</w:t>
      </w:r>
      <w:proofErr w:type="spellEnd"/>
      <w:proofErr w:type="gramStart"/>
      <w:r w:rsidRPr="0075346D">
        <w:t>);</w:t>
      </w:r>
      <w:proofErr w:type="gramEnd"/>
    </w:p>
    <w:p w14:paraId="4B619565" w14:textId="77777777" w:rsidR="0075346D" w:rsidRPr="0075346D" w:rsidRDefault="0075346D" w:rsidP="0075346D">
      <w:pPr>
        <w:pStyle w:val="af"/>
      </w:pPr>
    </w:p>
    <w:p w14:paraId="79AD107D" w14:textId="77777777" w:rsidR="0075346D" w:rsidRPr="0075346D" w:rsidRDefault="0075346D" w:rsidP="0075346D">
      <w:pPr>
        <w:pStyle w:val="af"/>
      </w:pPr>
    </w:p>
    <w:p w14:paraId="7F5E9294" w14:textId="77777777" w:rsidR="0075346D" w:rsidRPr="0075346D" w:rsidRDefault="0075346D" w:rsidP="0075346D">
      <w:pPr>
        <w:pStyle w:val="af"/>
      </w:pPr>
      <w:r w:rsidRPr="0075346D">
        <w:tab/>
        <w:t>char* prefix = (char</w:t>
      </w:r>
      <w:proofErr w:type="gramStart"/>
      <w:r w:rsidRPr="0075346D">
        <w:t>*)</w:t>
      </w:r>
      <w:proofErr w:type="spellStart"/>
      <w:r w:rsidRPr="0075346D">
        <w:t>calloc</w:t>
      </w:r>
      <w:proofErr w:type="spellEnd"/>
      <w:proofErr w:type="gramEnd"/>
      <w:r w:rsidRPr="0075346D">
        <w:t xml:space="preserve">(PREFIX_SIZE, </w:t>
      </w:r>
      <w:proofErr w:type="spellStart"/>
      <w:r w:rsidRPr="0075346D">
        <w:t>sizeof</w:t>
      </w:r>
      <w:proofErr w:type="spellEnd"/>
      <w:r w:rsidRPr="0075346D">
        <w:t>(char));</w:t>
      </w:r>
    </w:p>
    <w:p w14:paraId="6A2A2BAD" w14:textId="77777777" w:rsidR="0075346D" w:rsidRPr="0075346D" w:rsidRDefault="0075346D" w:rsidP="0075346D">
      <w:pPr>
        <w:pStyle w:val="af"/>
      </w:pPr>
      <w:r w:rsidRPr="0075346D">
        <w:tab/>
        <w:t xml:space="preserve">if (prefix == NULL)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6EDA8C0C" w14:textId="77777777" w:rsidR="0075346D" w:rsidRPr="0075346D" w:rsidRDefault="0075346D" w:rsidP="0075346D">
      <w:pPr>
        <w:pStyle w:val="af"/>
      </w:pPr>
      <w:r w:rsidRPr="0075346D">
        <w:tab/>
        <w:t>char* character = (char</w:t>
      </w:r>
      <w:proofErr w:type="gramStart"/>
      <w:r w:rsidRPr="0075346D">
        <w:t>*)</w:t>
      </w:r>
      <w:proofErr w:type="spellStart"/>
      <w:r w:rsidRPr="0075346D">
        <w:t>calloc</w:t>
      </w:r>
      <w:proofErr w:type="spellEnd"/>
      <w:proofErr w:type="gramEnd"/>
      <w:r w:rsidRPr="0075346D">
        <w:t xml:space="preserve">(2, </w:t>
      </w:r>
      <w:proofErr w:type="spellStart"/>
      <w:r w:rsidRPr="0075346D">
        <w:t>sizeof</w:t>
      </w:r>
      <w:proofErr w:type="spellEnd"/>
      <w:r w:rsidRPr="0075346D">
        <w:t>(char));</w:t>
      </w:r>
    </w:p>
    <w:p w14:paraId="513BA065" w14:textId="77777777" w:rsidR="0075346D" w:rsidRPr="0075346D" w:rsidRDefault="0075346D" w:rsidP="0075346D">
      <w:pPr>
        <w:pStyle w:val="af"/>
      </w:pPr>
      <w:r w:rsidRPr="0075346D">
        <w:tab/>
        <w:t xml:space="preserve">if (character == NULL)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77851C3A" w14:textId="77777777" w:rsidR="0075346D" w:rsidRPr="0075346D" w:rsidRDefault="0075346D" w:rsidP="0075346D">
      <w:pPr>
        <w:pStyle w:val="af"/>
      </w:pPr>
      <w:r w:rsidRPr="0075346D">
        <w:tab/>
        <w:t xml:space="preserve">char* </w:t>
      </w:r>
      <w:proofErr w:type="spellStart"/>
      <w:r w:rsidRPr="0075346D">
        <w:t>tmp</w:t>
      </w:r>
      <w:proofErr w:type="spellEnd"/>
      <w:r w:rsidRPr="0075346D">
        <w:t xml:space="preserve"> = </w:t>
      </w:r>
      <w:proofErr w:type="gramStart"/>
      <w:r w:rsidRPr="0075346D">
        <w:t>NULL;</w:t>
      </w:r>
      <w:proofErr w:type="gramEnd"/>
    </w:p>
    <w:p w14:paraId="4898DF98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spellStart"/>
      <w:r w:rsidRPr="0075346D">
        <w:t>word_index</w:t>
      </w:r>
      <w:proofErr w:type="spellEnd"/>
      <w:r w:rsidRPr="0075346D">
        <w:t xml:space="preserve"> = </w:t>
      </w:r>
      <w:proofErr w:type="gramStart"/>
      <w:r w:rsidRPr="0075346D">
        <w:t>-2;</w:t>
      </w:r>
      <w:proofErr w:type="gramEnd"/>
    </w:p>
    <w:p w14:paraId="2BC6B43E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spellStart"/>
      <w:r w:rsidRPr="0075346D">
        <w:t>index_for_prefix</w:t>
      </w:r>
      <w:proofErr w:type="spellEnd"/>
      <w:r w:rsidRPr="0075346D">
        <w:t xml:space="preserve"> = </w:t>
      </w:r>
      <w:proofErr w:type="gramStart"/>
      <w:r w:rsidRPr="0075346D">
        <w:t>1;</w:t>
      </w:r>
      <w:proofErr w:type="gramEnd"/>
    </w:p>
    <w:p w14:paraId="00FD8931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spellStart"/>
      <w:r w:rsidRPr="0075346D">
        <w:t>size_of_dictionary</w:t>
      </w:r>
      <w:proofErr w:type="spellEnd"/>
      <w:r w:rsidRPr="0075346D">
        <w:t xml:space="preserve"> = </w:t>
      </w:r>
      <w:proofErr w:type="gramStart"/>
      <w:r w:rsidRPr="0075346D">
        <w:t>0;</w:t>
      </w:r>
      <w:proofErr w:type="gramEnd"/>
    </w:p>
    <w:p w14:paraId="1984C809" w14:textId="77777777" w:rsidR="0075346D" w:rsidRPr="0075346D" w:rsidRDefault="0075346D" w:rsidP="0075346D">
      <w:pPr>
        <w:pStyle w:val="af"/>
      </w:pPr>
    </w:p>
    <w:p w14:paraId="15FAD3B2" w14:textId="77777777" w:rsidR="0075346D" w:rsidRPr="0075346D" w:rsidRDefault="0075346D" w:rsidP="0075346D">
      <w:pPr>
        <w:pStyle w:val="af"/>
      </w:pPr>
      <w:r w:rsidRPr="0075346D">
        <w:tab/>
        <w:t xml:space="preserve">for (int </w:t>
      </w:r>
      <w:proofErr w:type="spellStart"/>
      <w:r w:rsidRPr="0075346D">
        <w:t>i</w:t>
      </w:r>
      <w:proofErr w:type="spellEnd"/>
      <w:r w:rsidRPr="0075346D">
        <w:t xml:space="preserve"> = 0; </w:t>
      </w:r>
      <w:proofErr w:type="spellStart"/>
      <w:r w:rsidRPr="0075346D">
        <w:t>i</w:t>
      </w:r>
      <w:proofErr w:type="spellEnd"/>
      <w:r w:rsidRPr="0075346D">
        <w:t xml:space="preserve"> &lt; </w:t>
      </w:r>
      <w:proofErr w:type="spellStart"/>
      <w:r w:rsidRPr="0075346D">
        <w:t>len</w:t>
      </w:r>
      <w:proofErr w:type="spellEnd"/>
      <w:r w:rsidRPr="0075346D">
        <w:t xml:space="preserve">; </w:t>
      </w:r>
      <w:proofErr w:type="spellStart"/>
      <w:r w:rsidRPr="0075346D">
        <w:t>i</w:t>
      </w:r>
      <w:proofErr w:type="spellEnd"/>
      <w:r w:rsidRPr="0075346D">
        <w:t>++)</w:t>
      </w:r>
    </w:p>
    <w:p w14:paraId="52980B26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2DF08AD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"\</w:t>
      </w:r>
      <w:proofErr w:type="spellStart"/>
      <w:r w:rsidRPr="0075346D">
        <w:t>nIteration</w:t>
      </w:r>
      <w:proofErr w:type="spellEnd"/>
      <w:r w:rsidRPr="0075346D">
        <w:t xml:space="preserve"> %d\n", </w:t>
      </w:r>
      <w:proofErr w:type="spellStart"/>
      <w:r w:rsidRPr="0075346D">
        <w:t>i</w:t>
      </w:r>
      <w:proofErr w:type="spellEnd"/>
      <w:r w:rsidRPr="0075346D">
        <w:t>);</w:t>
      </w:r>
    </w:p>
    <w:p w14:paraId="000ADD42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gramStart"/>
      <w:r w:rsidRPr="0075346D">
        <w:t>character[</w:t>
      </w:r>
      <w:proofErr w:type="gramEnd"/>
      <w:r w:rsidRPr="0075346D">
        <w:t>0] = txt[</w:t>
      </w:r>
      <w:proofErr w:type="spellStart"/>
      <w:r w:rsidRPr="0075346D">
        <w:t>i</w:t>
      </w:r>
      <w:proofErr w:type="spellEnd"/>
      <w:r w:rsidRPr="0075346D">
        <w:t>];</w:t>
      </w:r>
    </w:p>
    <w:p w14:paraId="3BD6D23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gramStart"/>
      <w:r w:rsidRPr="0075346D">
        <w:t>character[</w:t>
      </w:r>
      <w:proofErr w:type="gramEnd"/>
      <w:r w:rsidRPr="0075346D">
        <w:t>1] = '\0';</w:t>
      </w:r>
    </w:p>
    <w:p w14:paraId="3B4B6C6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("txt[%</w:t>
      </w:r>
      <w:proofErr w:type="spellStart"/>
      <w:r w:rsidRPr="0075346D">
        <w:t>i</w:t>
      </w:r>
      <w:proofErr w:type="spellEnd"/>
      <w:r w:rsidRPr="0075346D">
        <w:t xml:space="preserve">] = %s\n", </w:t>
      </w:r>
      <w:proofErr w:type="spellStart"/>
      <w:r w:rsidRPr="0075346D">
        <w:t>i</w:t>
      </w:r>
      <w:proofErr w:type="spellEnd"/>
      <w:r w:rsidRPr="0075346D">
        <w:t>, character</w:t>
      </w:r>
      <w:proofErr w:type="gramStart"/>
      <w:r w:rsidRPr="0075346D">
        <w:t>);</w:t>
      </w:r>
      <w:proofErr w:type="gramEnd"/>
    </w:p>
    <w:p w14:paraId="5789E25D" w14:textId="77777777" w:rsidR="0075346D" w:rsidRPr="0075346D" w:rsidRDefault="0075346D" w:rsidP="0075346D">
      <w:pPr>
        <w:pStyle w:val="af"/>
      </w:pPr>
    </w:p>
    <w:p w14:paraId="5FBDDFC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r w:rsidRPr="0075346D">
        <w:t>tmp</w:t>
      </w:r>
      <w:proofErr w:type="spellEnd"/>
      <w:r w:rsidRPr="0075346D">
        <w:t xml:space="preserve"> = (char</w:t>
      </w:r>
      <w:proofErr w:type="gramStart"/>
      <w:r w:rsidRPr="0075346D">
        <w:t>*)</w:t>
      </w:r>
      <w:proofErr w:type="spellStart"/>
      <w:r w:rsidRPr="0075346D">
        <w:t>realloc</w:t>
      </w:r>
      <w:proofErr w:type="spellEnd"/>
      <w:proofErr w:type="gramEnd"/>
      <w:r w:rsidRPr="0075346D">
        <w:t>(</w:t>
      </w:r>
      <w:proofErr w:type="spellStart"/>
      <w:r w:rsidRPr="0075346D">
        <w:t>tmp</w:t>
      </w:r>
      <w:proofErr w:type="spellEnd"/>
      <w:r w:rsidRPr="0075346D">
        <w:t xml:space="preserve">, ((PREFIX_SIZE+2) * </w:t>
      </w:r>
      <w:proofErr w:type="spellStart"/>
      <w:r w:rsidRPr="0075346D">
        <w:t>sizeof</w:t>
      </w:r>
      <w:proofErr w:type="spellEnd"/>
      <w:r w:rsidRPr="0075346D">
        <w:t xml:space="preserve">(char)) * </w:t>
      </w:r>
      <w:proofErr w:type="spellStart"/>
      <w:r w:rsidRPr="0075346D">
        <w:t>sizeof</w:t>
      </w:r>
      <w:proofErr w:type="spellEnd"/>
      <w:r w:rsidRPr="0075346D">
        <w:t>(char));</w:t>
      </w:r>
    </w:p>
    <w:p w14:paraId="123FA96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if (</w:t>
      </w:r>
      <w:proofErr w:type="spellStart"/>
      <w:r w:rsidRPr="0075346D">
        <w:t>tmp</w:t>
      </w:r>
      <w:proofErr w:type="spellEnd"/>
      <w:r w:rsidRPr="0075346D">
        <w:t xml:space="preserve"> == NULL)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2F524D14" w14:textId="77777777" w:rsidR="0075346D" w:rsidRPr="0075346D" w:rsidRDefault="0075346D" w:rsidP="0075346D">
      <w:pPr>
        <w:pStyle w:val="af"/>
      </w:pPr>
    </w:p>
    <w:p w14:paraId="0363B36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strcpy</w:t>
      </w:r>
      <w:proofErr w:type="spellEnd"/>
      <w:r w:rsidRPr="0075346D">
        <w:t>(</w:t>
      </w:r>
      <w:proofErr w:type="spellStart"/>
      <w:proofErr w:type="gramEnd"/>
      <w:r w:rsidRPr="0075346D">
        <w:t>tmp</w:t>
      </w:r>
      <w:proofErr w:type="spellEnd"/>
      <w:r w:rsidRPr="0075346D">
        <w:t xml:space="preserve">, prefix); </w:t>
      </w:r>
    </w:p>
    <w:p w14:paraId="22E59C82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strcat</w:t>
      </w:r>
      <w:proofErr w:type="spellEnd"/>
      <w:r w:rsidRPr="0075346D">
        <w:t>(</w:t>
      </w:r>
      <w:proofErr w:type="spellStart"/>
      <w:proofErr w:type="gramEnd"/>
      <w:r w:rsidRPr="0075346D">
        <w:t>tmp</w:t>
      </w:r>
      <w:proofErr w:type="spellEnd"/>
      <w:r w:rsidRPr="0075346D">
        <w:t>, character); //</w:t>
      </w:r>
      <w:proofErr w:type="spellStart"/>
      <w:r w:rsidRPr="0075346D">
        <w:t>tmp</w:t>
      </w:r>
      <w:proofErr w:type="spellEnd"/>
      <w:r w:rsidRPr="0075346D">
        <w:t xml:space="preserve"> = prefix + character</w:t>
      </w:r>
    </w:p>
    <w:p w14:paraId="5DB1DBE6" w14:textId="77777777" w:rsidR="0075346D" w:rsidRPr="0075346D" w:rsidRDefault="0075346D" w:rsidP="0075346D">
      <w:pPr>
        <w:pStyle w:val="af"/>
      </w:pPr>
    </w:p>
    <w:p w14:paraId="0B4DFAF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</w:t>
      </w:r>
      <w:proofErr w:type="spellStart"/>
      <w:r w:rsidRPr="0075346D">
        <w:t>tmp</w:t>
      </w:r>
      <w:proofErr w:type="spellEnd"/>
      <w:r w:rsidRPr="0075346D">
        <w:t xml:space="preserve"> = %s\n", </w:t>
      </w:r>
      <w:proofErr w:type="spellStart"/>
      <w:r w:rsidRPr="0075346D">
        <w:t>tmp</w:t>
      </w:r>
      <w:proofErr w:type="spellEnd"/>
      <w:r w:rsidRPr="0075346D">
        <w:t>);</w:t>
      </w:r>
    </w:p>
    <w:p w14:paraId="49A2C674" w14:textId="77777777" w:rsidR="0075346D" w:rsidRPr="0075346D" w:rsidRDefault="0075346D" w:rsidP="0075346D">
      <w:pPr>
        <w:pStyle w:val="af"/>
      </w:pPr>
    </w:p>
    <w:p w14:paraId="04A4245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r w:rsidRPr="0075346D">
        <w:t>index_for_prefix</w:t>
      </w:r>
      <w:proofErr w:type="spellEnd"/>
      <w:r w:rsidRPr="0075346D">
        <w:t xml:space="preserve"> = </w:t>
      </w:r>
      <w:proofErr w:type="gramStart"/>
      <w:r w:rsidRPr="0075346D">
        <w:t>find(</w:t>
      </w:r>
      <w:proofErr w:type="spellStart"/>
      <w:proofErr w:type="gramEnd"/>
      <w:r w:rsidRPr="0075346D">
        <w:t>tmp</w:t>
      </w:r>
      <w:proofErr w:type="spellEnd"/>
      <w:r w:rsidRPr="0075346D">
        <w:t xml:space="preserve">, dictionary, </w:t>
      </w:r>
      <w:proofErr w:type="spellStart"/>
      <w:r w:rsidRPr="0075346D">
        <w:t>size_of_dictionary</w:t>
      </w:r>
      <w:proofErr w:type="spellEnd"/>
      <w:r w:rsidRPr="0075346D">
        <w:t>);</w:t>
      </w:r>
    </w:p>
    <w:p w14:paraId="2813BD8F" w14:textId="77777777" w:rsidR="0075346D" w:rsidRPr="0075346D" w:rsidRDefault="0075346D" w:rsidP="0075346D">
      <w:pPr>
        <w:pStyle w:val="af"/>
      </w:pPr>
      <w:r w:rsidRPr="0075346D">
        <w:t xml:space="preserve"> </w:t>
      </w:r>
      <w:r w:rsidRPr="0075346D">
        <w:tab/>
      </w:r>
      <w:r w:rsidRPr="0075346D">
        <w:tab/>
        <w:t>if (</w:t>
      </w:r>
      <w:proofErr w:type="spellStart"/>
      <w:r w:rsidRPr="0075346D">
        <w:t>index_for_</w:t>
      </w:r>
      <w:proofErr w:type="gramStart"/>
      <w:r w:rsidRPr="0075346D">
        <w:t>prefix</w:t>
      </w:r>
      <w:proofErr w:type="spellEnd"/>
      <w:r w:rsidRPr="0075346D">
        <w:t xml:space="preserve"> !</w:t>
      </w:r>
      <w:proofErr w:type="gramEnd"/>
      <w:r w:rsidRPr="0075346D">
        <w:t xml:space="preserve">= -1)// </w:t>
      </w:r>
      <w:proofErr w:type="spellStart"/>
      <w:r w:rsidRPr="0075346D">
        <w:t>найдено</w:t>
      </w:r>
      <w:proofErr w:type="spellEnd"/>
      <w:r w:rsidRPr="0075346D">
        <w:t xml:space="preserve"> в </w:t>
      </w:r>
      <w:proofErr w:type="spellStart"/>
      <w:r w:rsidRPr="0075346D">
        <w:t>словаре</w:t>
      </w:r>
      <w:proofErr w:type="spellEnd"/>
    </w:p>
    <w:p w14:paraId="185BCC2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{</w:t>
      </w:r>
      <w:r w:rsidRPr="0075346D">
        <w:tab/>
      </w:r>
      <w:r w:rsidRPr="0075346D">
        <w:tab/>
      </w:r>
      <w:r w:rsidRPr="0075346D">
        <w:tab/>
      </w:r>
    </w:p>
    <w:p w14:paraId="14B3A64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strcat</w:t>
      </w:r>
      <w:proofErr w:type="spellEnd"/>
      <w:r w:rsidRPr="0075346D">
        <w:t>(</w:t>
      </w:r>
      <w:proofErr w:type="gramEnd"/>
      <w:r w:rsidRPr="0075346D">
        <w:t>prefix, character);</w:t>
      </w:r>
    </w:p>
    <w:p w14:paraId="4AFF78F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"prefix = %s\n", prefix);</w:t>
      </w:r>
    </w:p>
    <w:p w14:paraId="45CF8C65" w14:textId="77777777" w:rsidR="0075346D" w:rsidRPr="009359BF" w:rsidRDefault="0075346D" w:rsidP="0075346D">
      <w:pPr>
        <w:pStyle w:val="af"/>
        <w:rPr>
          <w:lang w:val="ru-RU"/>
        </w:rPr>
      </w:pPr>
      <w:r w:rsidRPr="0075346D">
        <w:tab/>
      </w:r>
      <w:r w:rsidRPr="0075346D">
        <w:tab/>
      </w:r>
      <w:r w:rsidRPr="0075346D">
        <w:tab/>
        <w:t>if</w:t>
      </w:r>
      <w:r w:rsidRPr="009359BF">
        <w:rPr>
          <w:lang w:val="ru-RU"/>
        </w:rPr>
        <w:t xml:space="preserve"> (</w:t>
      </w:r>
      <w:proofErr w:type="spellStart"/>
      <w:r w:rsidRPr="0075346D">
        <w:t>len</w:t>
      </w:r>
      <w:proofErr w:type="spellEnd"/>
      <w:r w:rsidRPr="009359BF">
        <w:rPr>
          <w:lang w:val="ru-RU"/>
        </w:rPr>
        <w:t xml:space="preserve"> - </w:t>
      </w:r>
      <w:proofErr w:type="spellStart"/>
      <w:r w:rsidRPr="0075346D">
        <w:t>i</w:t>
      </w:r>
      <w:proofErr w:type="spellEnd"/>
      <w:r w:rsidRPr="009359BF">
        <w:rPr>
          <w:lang w:val="ru-RU"/>
        </w:rPr>
        <w:t xml:space="preserve"> == 1) //конец файла, когда остался один символ</w:t>
      </w:r>
    </w:p>
    <w:p w14:paraId="4649C62C" w14:textId="77777777" w:rsidR="0075346D" w:rsidRPr="0075346D" w:rsidRDefault="0075346D" w:rsidP="0075346D">
      <w:pPr>
        <w:pStyle w:val="af"/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{</w:t>
      </w:r>
    </w:p>
    <w:p w14:paraId="17446AC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size_of_dictionary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36C0A072" w14:textId="77777777" w:rsidR="0075346D" w:rsidRPr="0075346D" w:rsidRDefault="0075346D" w:rsidP="0075346D">
      <w:pPr>
        <w:pStyle w:val="af"/>
      </w:pPr>
      <w:r w:rsidRPr="0075346D">
        <w:lastRenderedPageBreak/>
        <w:tab/>
      </w:r>
      <w:r w:rsidRPr="0075346D">
        <w:tab/>
      </w:r>
      <w:r w:rsidRPr="0075346D">
        <w:tab/>
      </w:r>
      <w:r w:rsidRPr="0075346D">
        <w:tab/>
        <w:t>dictionary = (WORD</w:t>
      </w:r>
      <w:proofErr w:type="gramStart"/>
      <w:r w:rsidRPr="0075346D">
        <w:t>*)</w:t>
      </w:r>
      <w:proofErr w:type="spellStart"/>
      <w:r w:rsidRPr="0075346D">
        <w:t>realloc</w:t>
      </w:r>
      <w:proofErr w:type="spellEnd"/>
      <w:proofErr w:type="gramEnd"/>
      <w:r w:rsidRPr="0075346D">
        <w:t>(dictionary, (</w:t>
      </w:r>
      <w:proofErr w:type="spellStart"/>
      <w:r w:rsidRPr="0075346D">
        <w:t>size_of_dictionary</w:t>
      </w:r>
      <w:proofErr w:type="spellEnd"/>
      <w:r w:rsidRPr="0075346D">
        <w:t xml:space="preserve"> + 1) * </w:t>
      </w:r>
      <w:proofErr w:type="spellStart"/>
      <w:r w:rsidRPr="0075346D">
        <w:t>sizeof</w:t>
      </w:r>
      <w:proofErr w:type="spellEnd"/>
      <w:r w:rsidRPr="0075346D">
        <w:t>(WORD));</w:t>
      </w:r>
    </w:p>
    <w:p w14:paraId="16D7F49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 = (WORD*)</w:t>
      </w:r>
      <w:proofErr w:type="spellStart"/>
      <w:r w:rsidRPr="0075346D">
        <w:t>calloc</w:t>
      </w:r>
      <w:proofErr w:type="spellEnd"/>
      <w:r w:rsidRPr="0075346D">
        <w:t xml:space="preserve">(PREFIX_SIZE, </w:t>
      </w:r>
      <w:proofErr w:type="spellStart"/>
      <w:r w:rsidRPr="0075346D">
        <w:t>sizeof</w:t>
      </w:r>
      <w:proofErr w:type="spellEnd"/>
      <w:r w:rsidRPr="0075346D">
        <w:t>(WORD));</w:t>
      </w:r>
    </w:p>
    <w:p w14:paraId="75CEB052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strcpy</w:t>
      </w:r>
      <w:proofErr w:type="spellEnd"/>
      <w:r w:rsidRPr="0075346D">
        <w:t>(dictionary[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, </w:t>
      </w:r>
      <w:proofErr w:type="spellStart"/>
      <w:r w:rsidRPr="0075346D">
        <w:t>tmp</w:t>
      </w:r>
      <w:proofErr w:type="spellEnd"/>
      <w:r w:rsidRPr="0075346D">
        <w:t>);</w:t>
      </w:r>
    </w:p>
    <w:p w14:paraId="154F42D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</w:t>
      </w:r>
      <w:proofErr w:type="spellStart"/>
      <w:r w:rsidRPr="0075346D">
        <w:t>index_for_prefix</w:t>
      </w:r>
      <w:proofErr w:type="spellEnd"/>
      <w:r w:rsidRPr="0075346D">
        <w:t>;</w:t>
      </w:r>
    </w:p>
    <w:p w14:paraId="1CC3C7C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'\0';</w:t>
      </w:r>
    </w:p>
    <w:p w14:paraId="1DD34A46" w14:textId="77777777" w:rsidR="0075346D" w:rsidRPr="009359BF" w:rsidRDefault="0075346D" w:rsidP="0075346D">
      <w:pPr>
        <w:pStyle w:val="af"/>
        <w:rPr>
          <w:lang w:val="ru-RU"/>
        </w:rPr>
      </w:pPr>
      <w:r w:rsidRPr="0075346D">
        <w:tab/>
      </w:r>
      <w:r w:rsidRPr="0075346D">
        <w:tab/>
      </w:r>
      <w:r w:rsidRPr="0075346D">
        <w:tab/>
      </w:r>
      <w:r w:rsidRPr="009359BF">
        <w:rPr>
          <w:lang w:val="ru-RU"/>
        </w:rPr>
        <w:t>}</w:t>
      </w:r>
    </w:p>
    <w:p w14:paraId="4DD52F61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  <w:t>}</w:t>
      </w:r>
    </w:p>
    <w:p w14:paraId="06876ED0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else</w:t>
      </w:r>
      <w:r w:rsidRPr="009359BF">
        <w:rPr>
          <w:lang w:val="ru-RU"/>
        </w:rPr>
        <w:t xml:space="preserve"> // не найдено, новая </w:t>
      </w:r>
      <w:proofErr w:type="spellStart"/>
      <w:r w:rsidRPr="009359BF">
        <w:rPr>
          <w:lang w:val="ru-RU"/>
        </w:rPr>
        <w:t>запсь</w:t>
      </w:r>
      <w:proofErr w:type="spellEnd"/>
      <w:r w:rsidRPr="009359BF">
        <w:rPr>
          <w:lang w:val="ru-RU"/>
        </w:rPr>
        <w:t xml:space="preserve"> в словаре</w:t>
      </w:r>
    </w:p>
    <w:p w14:paraId="14B2DB7C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  <w:t>{</w:t>
      </w:r>
    </w:p>
    <w:p w14:paraId="2C9AE72F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if</w:t>
      </w:r>
      <w:r w:rsidRPr="009359BF">
        <w:rPr>
          <w:lang w:val="ru-RU"/>
        </w:rPr>
        <w:t xml:space="preserve"> (</w:t>
      </w:r>
      <w:proofErr w:type="gramStart"/>
      <w:r w:rsidRPr="0075346D">
        <w:t>prefix</w:t>
      </w:r>
      <w:r w:rsidRPr="009359BF">
        <w:rPr>
          <w:lang w:val="ru-RU"/>
        </w:rPr>
        <w:t>[</w:t>
      </w:r>
      <w:proofErr w:type="gramEnd"/>
      <w:r w:rsidRPr="009359BF">
        <w:rPr>
          <w:lang w:val="ru-RU"/>
        </w:rPr>
        <w:t>0] == '\0')</w:t>
      </w:r>
    </w:p>
    <w:p w14:paraId="4DA3C652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  <w:t>{</w:t>
      </w:r>
    </w:p>
    <w:p w14:paraId="1EFC263C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word</w:t>
      </w:r>
      <w:r w:rsidRPr="009359BF">
        <w:rPr>
          <w:lang w:val="ru-RU"/>
        </w:rPr>
        <w:t>_</w:t>
      </w:r>
      <w:r w:rsidRPr="0075346D">
        <w:t>index</w:t>
      </w:r>
      <w:r w:rsidRPr="009359BF">
        <w:rPr>
          <w:lang w:val="ru-RU"/>
        </w:rPr>
        <w:t xml:space="preserve"> = </w:t>
      </w:r>
      <w:proofErr w:type="gramStart"/>
      <w:r w:rsidRPr="009359BF">
        <w:rPr>
          <w:lang w:val="ru-RU"/>
        </w:rPr>
        <w:t xml:space="preserve">0;   </w:t>
      </w:r>
      <w:proofErr w:type="gramEnd"/>
      <w:r w:rsidRPr="009359BF">
        <w:rPr>
          <w:lang w:val="ru-RU"/>
        </w:rPr>
        <w:t xml:space="preserve">        // префикс пустой, запись с индексом 0</w:t>
      </w:r>
    </w:p>
    <w:p w14:paraId="4A539B98" w14:textId="77777777" w:rsidR="0075346D" w:rsidRPr="0075346D" w:rsidRDefault="0075346D" w:rsidP="0075346D">
      <w:pPr>
        <w:pStyle w:val="af"/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}</w:t>
      </w:r>
    </w:p>
    <w:p w14:paraId="0485013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else</w:t>
      </w:r>
    </w:p>
    <w:p w14:paraId="7D8C838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{</w:t>
      </w:r>
    </w:p>
    <w:p w14:paraId="129DD49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word_index</w:t>
      </w:r>
      <w:proofErr w:type="spellEnd"/>
      <w:r w:rsidRPr="0075346D">
        <w:t xml:space="preserve"> = </w:t>
      </w:r>
      <w:proofErr w:type="gramStart"/>
      <w:r w:rsidRPr="0075346D">
        <w:t>find(</w:t>
      </w:r>
      <w:proofErr w:type="gramEnd"/>
      <w:r w:rsidRPr="0075346D">
        <w:t xml:space="preserve">prefix, dictionary, </w:t>
      </w:r>
      <w:proofErr w:type="spellStart"/>
      <w:r w:rsidRPr="0075346D">
        <w:t>size_of_dictionary</w:t>
      </w:r>
      <w:proofErr w:type="spellEnd"/>
      <w:r w:rsidRPr="0075346D">
        <w:t xml:space="preserve">);     // </w:t>
      </w:r>
      <w:proofErr w:type="spellStart"/>
      <w:r w:rsidRPr="0075346D">
        <w:t>поиск</w:t>
      </w:r>
      <w:proofErr w:type="spellEnd"/>
      <w:r w:rsidRPr="0075346D">
        <w:t xml:space="preserve"> </w:t>
      </w:r>
      <w:proofErr w:type="spellStart"/>
      <w:r w:rsidRPr="0075346D">
        <w:t>индекса</w:t>
      </w:r>
      <w:proofErr w:type="spellEnd"/>
      <w:r w:rsidRPr="0075346D">
        <w:t xml:space="preserve"> </w:t>
      </w:r>
      <w:proofErr w:type="spellStart"/>
      <w:r w:rsidRPr="0075346D">
        <w:t>для</w:t>
      </w:r>
      <w:proofErr w:type="spellEnd"/>
      <w:r w:rsidRPr="0075346D">
        <w:t xml:space="preserve"> </w:t>
      </w:r>
      <w:proofErr w:type="spellStart"/>
      <w:r w:rsidRPr="0075346D">
        <w:t>префикса</w:t>
      </w:r>
      <w:proofErr w:type="spellEnd"/>
    </w:p>
    <w:p w14:paraId="4BF2627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if (</w:t>
      </w:r>
      <w:proofErr w:type="spellStart"/>
      <w:r w:rsidRPr="0075346D">
        <w:t>word_index</w:t>
      </w:r>
      <w:proofErr w:type="spellEnd"/>
      <w:r w:rsidRPr="0075346D">
        <w:t xml:space="preserve"> == -1)</w:t>
      </w:r>
    </w:p>
    <w:p w14:paraId="2CB8BB3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{</w:t>
      </w:r>
    </w:p>
    <w:p w14:paraId="45F1E43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word_index</w:t>
      </w:r>
      <w:proofErr w:type="spellEnd"/>
      <w:r w:rsidRPr="0075346D">
        <w:t xml:space="preserve"> = </w:t>
      </w:r>
      <w:proofErr w:type="gramStart"/>
      <w:r w:rsidRPr="0075346D">
        <w:t>0;</w:t>
      </w:r>
      <w:proofErr w:type="gramEnd"/>
    </w:p>
    <w:p w14:paraId="6BCE2D7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}</w:t>
      </w:r>
    </w:p>
    <w:p w14:paraId="5FB3DDC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}</w:t>
      </w:r>
    </w:p>
    <w:p w14:paraId="124F7B74" w14:textId="77777777" w:rsidR="0075346D" w:rsidRPr="0075346D" w:rsidRDefault="0075346D" w:rsidP="0075346D">
      <w:pPr>
        <w:pStyle w:val="af"/>
      </w:pPr>
    </w:p>
    <w:p w14:paraId="0E3FBD0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r w:rsidRPr="0075346D">
        <w:t>size_of_dictionary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3E446022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 = (WORD</w:t>
      </w:r>
      <w:proofErr w:type="gramStart"/>
      <w:r w:rsidRPr="0075346D">
        <w:t>*)</w:t>
      </w:r>
      <w:proofErr w:type="spellStart"/>
      <w:r w:rsidRPr="0075346D">
        <w:t>realloc</w:t>
      </w:r>
      <w:proofErr w:type="spellEnd"/>
      <w:proofErr w:type="gramEnd"/>
      <w:r w:rsidRPr="0075346D">
        <w:t xml:space="preserve">(dictionary, (size_of_dictionary+1) * </w:t>
      </w:r>
      <w:proofErr w:type="spellStart"/>
      <w:r w:rsidRPr="0075346D">
        <w:t>sizeof</w:t>
      </w:r>
      <w:proofErr w:type="spellEnd"/>
      <w:r w:rsidRPr="0075346D">
        <w:t>(WORD));</w:t>
      </w:r>
    </w:p>
    <w:p w14:paraId="6028CBF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 = (WORD*)</w:t>
      </w:r>
      <w:proofErr w:type="spellStart"/>
      <w:r w:rsidRPr="0075346D">
        <w:t>calloc</w:t>
      </w:r>
      <w:proofErr w:type="spellEnd"/>
      <w:r w:rsidRPr="0075346D">
        <w:t xml:space="preserve">(PREFIX_SIZE, </w:t>
      </w:r>
      <w:proofErr w:type="spellStart"/>
      <w:r w:rsidRPr="0075346D">
        <w:t>sizeof</w:t>
      </w:r>
      <w:proofErr w:type="spellEnd"/>
      <w:r w:rsidRPr="0075346D">
        <w:t>(WORD));</w:t>
      </w:r>
    </w:p>
    <w:p w14:paraId="1825DE3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r w:rsidRPr="0075346D">
        <w:t>strcpy</w:t>
      </w:r>
      <w:proofErr w:type="spellEnd"/>
      <w:r w:rsidRPr="0075346D">
        <w:t>(dictionary[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, </w:t>
      </w:r>
      <w:proofErr w:type="spellStart"/>
      <w:r w:rsidRPr="0075346D">
        <w:t>tmp</w:t>
      </w:r>
      <w:proofErr w:type="spellEnd"/>
      <w:r w:rsidRPr="0075346D">
        <w:t>);//</w:t>
      </w:r>
      <w:proofErr w:type="spellStart"/>
      <w:r w:rsidRPr="0075346D">
        <w:t>размеры</w:t>
      </w:r>
      <w:proofErr w:type="spellEnd"/>
      <w:r w:rsidRPr="0075346D">
        <w:t>..</w:t>
      </w:r>
    </w:p>
    <w:p w14:paraId="7FCA6D6B" w14:textId="77777777" w:rsidR="0075346D" w:rsidRPr="0075346D" w:rsidRDefault="0075346D" w:rsidP="0075346D">
      <w:pPr>
        <w:pStyle w:val="af"/>
      </w:pPr>
    </w:p>
    <w:p w14:paraId="13D49DBB" w14:textId="77777777" w:rsidR="0075346D" w:rsidRPr="0075346D" w:rsidRDefault="0075346D" w:rsidP="0075346D">
      <w:pPr>
        <w:pStyle w:val="af"/>
      </w:pPr>
      <w:r w:rsidRPr="0075346D">
        <w:lastRenderedPageBreak/>
        <w:tab/>
      </w: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("dictionary[%d</w:t>
      </w:r>
      <w:proofErr w:type="gramStart"/>
      <w:r w:rsidRPr="0075346D">
        <w:t>].word</w:t>
      </w:r>
      <w:proofErr w:type="gramEnd"/>
      <w:r w:rsidRPr="0075346D">
        <w:t xml:space="preserve"> = %s\n", </w:t>
      </w:r>
      <w:proofErr w:type="spellStart"/>
      <w:r w:rsidRPr="0075346D">
        <w:t>size_of_dictionary</w:t>
      </w:r>
      <w:proofErr w:type="spellEnd"/>
      <w:r w:rsidRPr="0075346D">
        <w:t>, dictionary[</w:t>
      </w:r>
      <w:proofErr w:type="spellStart"/>
      <w:r w:rsidRPr="0075346D">
        <w:t>size_of_dictionary</w:t>
      </w:r>
      <w:proofErr w:type="spellEnd"/>
      <w:r w:rsidRPr="0075346D">
        <w:t>].word);</w:t>
      </w:r>
    </w:p>
    <w:p w14:paraId="5EB3CC2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</w:t>
      </w:r>
      <w:proofErr w:type="spellStart"/>
      <w:r w:rsidRPr="0075346D">
        <w:t>word_index</w:t>
      </w:r>
      <w:proofErr w:type="spellEnd"/>
      <w:r w:rsidRPr="0075346D">
        <w:t>;</w:t>
      </w:r>
    </w:p>
    <w:p w14:paraId="32ABB70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("txt[%</w:t>
      </w:r>
      <w:proofErr w:type="spellStart"/>
      <w:r w:rsidRPr="0075346D">
        <w:t>i</w:t>
      </w:r>
      <w:proofErr w:type="spellEnd"/>
      <w:r w:rsidRPr="0075346D">
        <w:t xml:space="preserve">] = %c\n", </w:t>
      </w:r>
      <w:proofErr w:type="spellStart"/>
      <w:r w:rsidRPr="0075346D">
        <w:t>i</w:t>
      </w:r>
      <w:proofErr w:type="spellEnd"/>
      <w:r w:rsidRPr="0075346D">
        <w:t>, txt[</w:t>
      </w:r>
      <w:proofErr w:type="spellStart"/>
      <w:r w:rsidRPr="0075346D">
        <w:t>i</w:t>
      </w:r>
      <w:proofErr w:type="spellEnd"/>
      <w:r w:rsidRPr="0075346D">
        <w:t>]</w:t>
      </w:r>
      <w:proofErr w:type="gramStart"/>
      <w:r w:rsidRPr="0075346D">
        <w:t>);</w:t>
      </w:r>
      <w:proofErr w:type="gramEnd"/>
    </w:p>
    <w:p w14:paraId="00987C1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txt[</w:t>
      </w:r>
      <w:proofErr w:type="spellStart"/>
      <w:r w:rsidRPr="0075346D">
        <w:t>i</w:t>
      </w:r>
      <w:proofErr w:type="spellEnd"/>
      <w:r w:rsidRPr="0075346D">
        <w:t>];</w:t>
      </w:r>
    </w:p>
    <w:p w14:paraId="74DDCA02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("dictionary[%d</w:t>
      </w:r>
      <w:proofErr w:type="gramStart"/>
      <w:r w:rsidRPr="0075346D">
        <w:t>].symbol</w:t>
      </w:r>
      <w:proofErr w:type="gramEnd"/>
      <w:r w:rsidRPr="0075346D">
        <w:t xml:space="preserve"> = %c\n", </w:t>
      </w:r>
      <w:proofErr w:type="spellStart"/>
      <w:r w:rsidRPr="0075346D">
        <w:t>size_of_dictionary</w:t>
      </w:r>
      <w:proofErr w:type="spellEnd"/>
      <w:r w:rsidRPr="0075346D">
        <w:t>, dictionary[</w:t>
      </w:r>
      <w:proofErr w:type="spellStart"/>
      <w:r w:rsidRPr="0075346D">
        <w:t>size_of_dictionary</w:t>
      </w:r>
      <w:proofErr w:type="spellEnd"/>
      <w:r w:rsidRPr="0075346D">
        <w:t>].symbol);</w:t>
      </w:r>
    </w:p>
    <w:p w14:paraId="7B9BA36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proofErr w:type="gramStart"/>
      <w:r w:rsidRPr="0075346D">
        <w:t>prefix[</w:t>
      </w:r>
      <w:proofErr w:type="gramEnd"/>
      <w:r w:rsidRPr="0075346D">
        <w:t>0] = '\0';</w:t>
      </w:r>
    </w:p>
    <w:p w14:paraId="1CD811A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memset</w:t>
      </w:r>
      <w:proofErr w:type="spellEnd"/>
      <w:r w:rsidRPr="0075346D">
        <w:t>(</w:t>
      </w:r>
      <w:proofErr w:type="gramEnd"/>
      <w:r w:rsidRPr="0075346D">
        <w:t>prefix, 0x00, PREFIX_SIZE);</w:t>
      </w:r>
    </w:p>
    <w:p w14:paraId="282A749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memset</w:t>
      </w:r>
      <w:proofErr w:type="spellEnd"/>
      <w:r w:rsidRPr="0075346D">
        <w:t>(</w:t>
      </w:r>
      <w:proofErr w:type="spellStart"/>
      <w:proofErr w:type="gramEnd"/>
      <w:r w:rsidRPr="0075346D">
        <w:t>tmp</w:t>
      </w:r>
      <w:proofErr w:type="spellEnd"/>
      <w:r w:rsidRPr="0075346D">
        <w:t>, 0x00, PREFIX_SIZE+2);</w:t>
      </w:r>
    </w:p>
    <w:p w14:paraId="7FC853F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gramStart"/>
      <w:r w:rsidRPr="0075346D">
        <w:t>character[</w:t>
      </w:r>
      <w:proofErr w:type="gramEnd"/>
      <w:r w:rsidRPr="0075346D">
        <w:t>0] = '\0';</w:t>
      </w:r>
    </w:p>
    <w:p w14:paraId="43494B7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}</w:t>
      </w:r>
    </w:p>
    <w:p w14:paraId="6DE22638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17E11F71" w14:textId="77777777" w:rsidR="0075346D" w:rsidRPr="0075346D" w:rsidRDefault="0075346D" w:rsidP="0075346D">
      <w:pPr>
        <w:pStyle w:val="af"/>
      </w:pPr>
    </w:p>
    <w:p w14:paraId="327FF783" w14:textId="77777777" w:rsidR="0075346D" w:rsidRPr="0075346D" w:rsidRDefault="0075346D" w:rsidP="0075346D">
      <w:pPr>
        <w:pStyle w:val="af"/>
      </w:pPr>
      <w:r w:rsidRPr="0075346D">
        <w:tab/>
        <w:t>free(txt</w:t>
      </w:r>
      <w:proofErr w:type="gramStart"/>
      <w:r w:rsidRPr="0075346D">
        <w:t>);</w:t>
      </w:r>
      <w:proofErr w:type="gramEnd"/>
    </w:p>
    <w:p w14:paraId="72471EAD" w14:textId="77777777" w:rsidR="0075346D" w:rsidRPr="0075346D" w:rsidRDefault="0075346D" w:rsidP="0075346D">
      <w:pPr>
        <w:pStyle w:val="af"/>
      </w:pPr>
      <w:r w:rsidRPr="0075346D">
        <w:tab/>
        <w:t>free(prefix</w:t>
      </w:r>
      <w:proofErr w:type="gramStart"/>
      <w:r w:rsidRPr="0075346D">
        <w:t>);</w:t>
      </w:r>
      <w:proofErr w:type="gramEnd"/>
    </w:p>
    <w:p w14:paraId="2D70B4A1" w14:textId="77777777" w:rsidR="0075346D" w:rsidRPr="0075346D" w:rsidRDefault="0075346D" w:rsidP="0075346D">
      <w:pPr>
        <w:pStyle w:val="af"/>
      </w:pPr>
      <w:r w:rsidRPr="0075346D">
        <w:tab/>
        <w:t>free(character</w:t>
      </w:r>
      <w:proofErr w:type="gramStart"/>
      <w:r w:rsidRPr="0075346D">
        <w:t>);</w:t>
      </w:r>
      <w:proofErr w:type="gramEnd"/>
    </w:p>
    <w:p w14:paraId="57CE5FF9" w14:textId="77777777" w:rsidR="0075346D" w:rsidRPr="0075346D" w:rsidRDefault="0075346D" w:rsidP="0075346D">
      <w:pPr>
        <w:pStyle w:val="af"/>
      </w:pPr>
      <w:r w:rsidRPr="0075346D">
        <w:tab/>
        <w:t>free(</w:t>
      </w:r>
      <w:proofErr w:type="spellStart"/>
      <w:r w:rsidRPr="0075346D">
        <w:t>tmp</w:t>
      </w:r>
      <w:proofErr w:type="spellEnd"/>
      <w:proofErr w:type="gramStart"/>
      <w:r w:rsidRPr="0075346D">
        <w:t>);</w:t>
      </w:r>
      <w:proofErr w:type="gramEnd"/>
    </w:p>
    <w:p w14:paraId="2344CB58" w14:textId="77777777" w:rsidR="0075346D" w:rsidRPr="0075346D" w:rsidRDefault="0075346D" w:rsidP="0075346D">
      <w:pPr>
        <w:pStyle w:val="af"/>
      </w:pPr>
    </w:p>
    <w:p w14:paraId="2139BA6C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proofErr w:type="gramStart"/>
      <w:r w:rsidRPr="0075346D">
        <w:t>WriteToFile</w:t>
      </w:r>
      <w:proofErr w:type="spellEnd"/>
      <w:r w:rsidRPr="0075346D">
        <w:t>(</w:t>
      </w:r>
      <w:proofErr w:type="spellStart"/>
      <w:proofErr w:type="gramEnd"/>
      <w:r w:rsidRPr="0075346D">
        <w:t>file_out</w:t>
      </w:r>
      <w:proofErr w:type="spellEnd"/>
      <w:r w:rsidRPr="0075346D">
        <w:t xml:space="preserve">, dictionary, </w:t>
      </w:r>
      <w:proofErr w:type="spellStart"/>
      <w:r w:rsidRPr="0075346D">
        <w:t>size_of_dictionary</w:t>
      </w:r>
      <w:proofErr w:type="spellEnd"/>
      <w:r w:rsidRPr="0075346D">
        <w:t>);</w:t>
      </w:r>
    </w:p>
    <w:p w14:paraId="3EB197B4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proofErr w:type="gramStart"/>
      <w:r w:rsidRPr="0075346D">
        <w:t>FreeWords</w:t>
      </w:r>
      <w:proofErr w:type="spellEnd"/>
      <w:r w:rsidRPr="0075346D">
        <w:t>(</w:t>
      </w:r>
      <w:proofErr w:type="gramEnd"/>
      <w:r w:rsidRPr="0075346D">
        <w:t xml:space="preserve">dictionary, </w:t>
      </w:r>
      <w:proofErr w:type="spellStart"/>
      <w:r w:rsidRPr="0075346D">
        <w:t>size_of_dictionary</w:t>
      </w:r>
      <w:proofErr w:type="spellEnd"/>
      <w:r w:rsidRPr="0075346D">
        <w:t>);</w:t>
      </w:r>
    </w:p>
    <w:p w14:paraId="3E159F65" w14:textId="77777777" w:rsidR="0075346D" w:rsidRPr="0075346D" w:rsidRDefault="0075346D" w:rsidP="0075346D">
      <w:pPr>
        <w:pStyle w:val="af"/>
      </w:pPr>
      <w:r w:rsidRPr="0075346D">
        <w:tab/>
        <w:t>free(dictionary</w:t>
      </w:r>
      <w:proofErr w:type="gramStart"/>
      <w:r w:rsidRPr="0075346D">
        <w:t>);</w:t>
      </w:r>
      <w:proofErr w:type="gramEnd"/>
    </w:p>
    <w:p w14:paraId="5E90B8B6" w14:textId="77777777" w:rsidR="0075346D" w:rsidRPr="0075346D" w:rsidRDefault="0075346D" w:rsidP="0075346D">
      <w:pPr>
        <w:pStyle w:val="af"/>
      </w:pPr>
    </w:p>
    <w:p w14:paraId="710B01D8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"\</w:t>
      </w:r>
      <w:proofErr w:type="spellStart"/>
      <w:r w:rsidRPr="0075346D">
        <w:t>nCompression</w:t>
      </w:r>
      <w:proofErr w:type="spellEnd"/>
      <w:r w:rsidRPr="0075346D">
        <w:t xml:space="preserve"> = %</w:t>
      </w:r>
      <w:proofErr w:type="spellStart"/>
      <w:r w:rsidRPr="0075346D">
        <w:t>lf</w:t>
      </w:r>
      <w:proofErr w:type="spellEnd"/>
      <w:r w:rsidRPr="0075346D">
        <w:t>", (</w:t>
      </w:r>
      <w:proofErr w:type="spellStart"/>
      <w:r w:rsidRPr="0075346D">
        <w:t>len</w:t>
      </w:r>
      <w:proofErr w:type="spellEnd"/>
      <w:r w:rsidRPr="0075346D">
        <w:t xml:space="preserve"> / (double)(</w:t>
      </w:r>
      <w:proofErr w:type="spellStart"/>
      <w:r w:rsidRPr="0075346D">
        <w:t>count_of_encode_symbols_for_report</w:t>
      </w:r>
      <w:proofErr w:type="spellEnd"/>
      <w:r w:rsidRPr="0075346D">
        <w:t>)));</w:t>
      </w:r>
    </w:p>
    <w:p w14:paraId="4E52B29B" w14:textId="77777777" w:rsidR="0075346D" w:rsidRPr="0075346D" w:rsidRDefault="0075346D" w:rsidP="0075346D">
      <w:pPr>
        <w:pStyle w:val="af"/>
      </w:pPr>
      <w:r w:rsidRPr="0075346D">
        <w:t>}</w:t>
      </w:r>
    </w:p>
    <w:p w14:paraId="559AB6F4" w14:textId="77777777" w:rsidR="0075346D" w:rsidRPr="0075346D" w:rsidRDefault="0075346D" w:rsidP="0075346D">
      <w:pPr>
        <w:pStyle w:val="af"/>
      </w:pPr>
    </w:p>
    <w:p w14:paraId="2B6995E5" w14:textId="77777777" w:rsidR="0075346D" w:rsidRPr="0075346D" w:rsidRDefault="0075346D" w:rsidP="0075346D">
      <w:pPr>
        <w:pStyle w:val="af"/>
      </w:pPr>
      <w:r w:rsidRPr="0075346D">
        <w:t>void LZ78</w:t>
      </w:r>
      <w:proofErr w:type="gramStart"/>
      <w:r w:rsidRPr="0075346D">
        <w:t>Decod(</w:t>
      </w:r>
      <w:proofErr w:type="gramEnd"/>
      <w:r w:rsidRPr="0075346D">
        <w:t xml:space="preserve">char* </w:t>
      </w:r>
      <w:proofErr w:type="spellStart"/>
      <w:r w:rsidRPr="0075346D">
        <w:t>file_out</w:t>
      </w:r>
      <w:proofErr w:type="spellEnd"/>
      <w:r w:rsidRPr="0075346D">
        <w:t xml:space="preserve">, char* </w:t>
      </w:r>
      <w:proofErr w:type="spellStart"/>
      <w:r w:rsidRPr="0075346D">
        <w:t>file_res</w:t>
      </w:r>
      <w:proofErr w:type="spellEnd"/>
      <w:r w:rsidRPr="0075346D">
        <w:t>)</w:t>
      </w:r>
    </w:p>
    <w:p w14:paraId="0CA83136" w14:textId="77777777" w:rsidR="0075346D" w:rsidRPr="0075346D" w:rsidRDefault="0075346D" w:rsidP="0075346D">
      <w:pPr>
        <w:pStyle w:val="af"/>
      </w:pPr>
      <w:r w:rsidRPr="0075346D">
        <w:t>{</w:t>
      </w:r>
    </w:p>
    <w:p w14:paraId="2B748EE1" w14:textId="77777777" w:rsidR="0075346D" w:rsidRPr="0075346D" w:rsidRDefault="0075346D" w:rsidP="0075346D">
      <w:pPr>
        <w:pStyle w:val="af"/>
      </w:pPr>
      <w:r w:rsidRPr="0075346D">
        <w:tab/>
        <w:t xml:space="preserve">FILE* </w:t>
      </w:r>
      <w:proofErr w:type="spellStart"/>
      <w:r w:rsidRPr="0075346D">
        <w:t>f_out</w:t>
      </w:r>
      <w:proofErr w:type="spellEnd"/>
      <w:r w:rsidRPr="0075346D">
        <w:t xml:space="preserve"> = </w:t>
      </w:r>
      <w:proofErr w:type="spellStart"/>
      <w:proofErr w:type="gramStart"/>
      <w:r w:rsidRPr="0075346D">
        <w:t>fopen</w:t>
      </w:r>
      <w:proofErr w:type="spellEnd"/>
      <w:r w:rsidRPr="0075346D">
        <w:t>(</w:t>
      </w:r>
      <w:proofErr w:type="spellStart"/>
      <w:proofErr w:type="gramEnd"/>
      <w:r w:rsidRPr="0075346D">
        <w:t>file_out</w:t>
      </w:r>
      <w:proofErr w:type="spellEnd"/>
      <w:r w:rsidRPr="0075346D">
        <w:t>, "</w:t>
      </w:r>
      <w:proofErr w:type="spellStart"/>
      <w:r w:rsidRPr="0075346D">
        <w:t>rb</w:t>
      </w:r>
      <w:proofErr w:type="spellEnd"/>
      <w:r w:rsidRPr="0075346D">
        <w:t>");</w:t>
      </w:r>
    </w:p>
    <w:p w14:paraId="319A124D" w14:textId="77777777" w:rsidR="0075346D" w:rsidRPr="0075346D" w:rsidRDefault="0075346D" w:rsidP="0075346D">
      <w:pPr>
        <w:pStyle w:val="af"/>
      </w:pPr>
      <w:r w:rsidRPr="0075346D">
        <w:tab/>
        <w:t xml:space="preserve">if </w:t>
      </w:r>
      <w:proofErr w:type="gramStart"/>
      <w:r w:rsidRPr="0075346D">
        <w:t>(!</w:t>
      </w:r>
      <w:proofErr w:type="spellStart"/>
      <w:r w:rsidRPr="0075346D">
        <w:t>f</w:t>
      </w:r>
      <w:proofErr w:type="gramEnd"/>
      <w:r w:rsidRPr="0075346D">
        <w:t>_out</w:t>
      </w:r>
      <w:proofErr w:type="spellEnd"/>
      <w:r w:rsidRPr="0075346D">
        <w:t>)</w:t>
      </w:r>
      <w:proofErr w:type="spellStart"/>
      <w:r w:rsidRPr="0075346D">
        <w:t>FileErrorLZ</w:t>
      </w:r>
      <w:proofErr w:type="spellEnd"/>
      <w:r w:rsidRPr="0075346D">
        <w:t>();</w:t>
      </w:r>
    </w:p>
    <w:p w14:paraId="7EBCCF2A" w14:textId="77777777" w:rsidR="0075346D" w:rsidRPr="0075346D" w:rsidRDefault="0075346D" w:rsidP="0075346D">
      <w:pPr>
        <w:pStyle w:val="af"/>
      </w:pPr>
    </w:p>
    <w:p w14:paraId="2C646B21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proofErr w:type="gramStart"/>
      <w:r w:rsidRPr="0075346D">
        <w:t>fseek</w:t>
      </w:r>
      <w:proofErr w:type="spellEnd"/>
      <w:r w:rsidRPr="0075346D">
        <w:t>(</w:t>
      </w:r>
      <w:proofErr w:type="spellStart"/>
      <w:proofErr w:type="gramEnd"/>
      <w:r w:rsidRPr="0075346D">
        <w:t>f_out</w:t>
      </w:r>
      <w:proofErr w:type="spellEnd"/>
      <w:r w:rsidRPr="0075346D">
        <w:t>, 0x00, SEEK_END);</w:t>
      </w:r>
    </w:p>
    <w:p w14:paraId="236EA7FB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spellStart"/>
      <w:r w:rsidRPr="0075346D">
        <w:t>len</w:t>
      </w:r>
      <w:proofErr w:type="spellEnd"/>
      <w:r w:rsidRPr="0075346D">
        <w:t xml:space="preserve"> = </w:t>
      </w:r>
      <w:proofErr w:type="spellStart"/>
      <w:r w:rsidRPr="0075346D">
        <w:t>ftell</w:t>
      </w:r>
      <w:proofErr w:type="spellEnd"/>
      <w:r w:rsidRPr="0075346D">
        <w:t>(</w:t>
      </w:r>
      <w:proofErr w:type="spellStart"/>
      <w:r w:rsidRPr="0075346D">
        <w:t>f_out</w:t>
      </w:r>
      <w:proofErr w:type="spellEnd"/>
      <w:proofErr w:type="gramStart"/>
      <w:r w:rsidRPr="0075346D">
        <w:t>);</w:t>
      </w:r>
      <w:proofErr w:type="gramEnd"/>
    </w:p>
    <w:p w14:paraId="672F1D9A" w14:textId="77777777" w:rsidR="0075346D" w:rsidRPr="0075346D" w:rsidRDefault="0075346D" w:rsidP="0075346D">
      <w:pPr>
        <w:pStyle w:val="af"/>
      </w:pP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 xml:space="preserve">"%d\n", </w:t>
      </w:r>
      <w:proofErr w:type="spellStart"/>
      <w:r w:rsidRPr="0075346D">
        <w:t>len</w:t>
      </w:r>
      <w:proofErr w:type="spellEnd"/>
      <w:r w:rsidRPr="0075346D">
        <w:t>);</w:t>
      </w:r>
    </w:p>
    <w:p w14:paraId="158F797C" w14:textId="77777777" w:rsidR="0075346D" w:rsidRPr="0075346D" w:rsidRDefault="0075346D" w:rsidP="0075346D">
      <w:pPr>
        <w:pStyle w:val="af"/>
      </w:pPr>
      <w:r w:rsidRPr="0075346D">
        <w:tab/>
        <w:t>rewind(</w:t>
      </w:r>
      <w:proofErr w:type="spellStart"/>
      <w:r w:rsidRPr="0075346D">
        <w:t>f_out</w:t>
      </w:r>
      <w:proofErr w:type="spellEnd"/>
      <w:proofErr w:type="gramStart"/>
      <w:r w:rsidRPr="0075346D">
        <w:t>);</w:t>
      </w:r>
      <w:proofErr w:type="gramEnd"/>
    </w:p>
    <w:p w14:paraId="3C344A09" w14:textId="77777777" w:rsidR="0075346D" w:rsidRPr="0075346D" w:rsidRDefault="0075346D" w:rsidP="0075346D">
      <w:pPr>
        <w:pStyle w:val="af"/>
      </w:pPr>
    </w:p>
    <w:p w14:paraId="3D0919C1" w14:textId="77777777" w:rsidR="0075346D" w:rsidRPr="0075346D" w:rsidRDefault="0075346D" w:rsidP="0075346D">
      <w:pPr>
        <w:pStyle w:val="af"/>
      </w:pPr>
      <w:r w:rsidRPr="0075346D">
        <w:tab/>
        <w:t xml:space="preserve">char* </w:t>
      </w:r>
      <w:proofErr w:type="spellStart"/>
      <w:r w:rsidRPr="0075346D">
        <w:t>encode_str</w:t>
      </w:r>
      <w:proofErr w:type="spellEnd"/>
      <w:r w:rsidRPr="0075346D">
        <w:t xml:space="preserve"> = (char</w:t>
      </w:r>
      <w:proofErr w:type="gramStart"/>
      <w:r w:rsidRPr="0075346D">
        <w:t>*)malloc</w:t>
      </w:r>
      <w:proofErr w:type="gramEnd"/>
      <w:r w:rsidRPr="0075346D">
        <w:t>((</w:t>
      </w:r>
      <w:proofErr w:type="spellStart"/>
      <w:r w:rsidRPr="0075346D">
        <w:t>len</w:t>
      </w:r>
      <w:proofErr w:type="spellEnd"/>
      <w:r w:rsidRPr="0075346D">
        <w:t xml:space="preserve"> + 1) * </w:t>
      </w:r>
      <w:proofErr w:type="spellStart"/>
      <w:r w:rsidRPr="0075346D">
        <w:t>sizeof</w:t>
      </w:r>
      <w:proofErr w:type="spellEnd"/>
      <w:r w:rsidRPr="0075346D">
        <w:t>(char));//</w:t>
      </w:r>
      <w:proofErr w:type="spellStart"/>
      <w:r w:rsidRPr="0075346D">
        <w:t>запись</w:t>
      </w:r>
      <w:proofErr w:type="spellEnd"/>
      <w:r w:rsidRPr="0075346D">
        <w:t xml:space="preserve"> </w:t>
      </w:r>
      <w:proofErr w:type="spellStart"/>
      <w:r w:rsidRPr="0075346D">
        <w:t>из</w:t>
      </w:r>
      <w:proofErr w:type="spellEnd"/>
      <w:r w:rsidRPr="0075346D">
        <w:t xml:space="preserve"> </w:t>
      </w:r>
      <w:proofErr w:type="spellStart"/>
      <w:r w:rsidRPr="0075346D">
        <w:t>файла</w:t>
      </w:r>
      <w:proofErr w:type="spellEnd"/>
      <w:r w:rsidRPr="0075346D">
        <w:t xml:space="preserve"> в </w:t>
      </w:r>
      <w:proofErr w:type="spellStart"/>
      <w:r w:rsidRPr="0075346D">
        <w:t>массив</w:t>
      </w:r>
      <w:proofErr w:type="spellEnd"/>
    </w:p>
    <w:p w14:paraId="212DDCD4" w14:textId="77777777" w:rsidR="0075346D" w:rsidRPr="0075346D" w:rsidRDefault="0075346D" w:rsidP="0075346D">
      <w:pPr>
        <w:pStyle w:val="af"/>
      </w:pPr>
      <w:r w:rsidRPr="0075346D">
        <w:tab/>
        <w:t>if (</w:t>
      </w:r>
      <w:proofErr w:type="spellStart"/>
      <w:r w:rsidRPr="0075346D">
        <w:t>encode_str</w:t>
      </w:r>
      <w:proofErr w:type="spellEnd"/>
      <w:r w:rsidRPr="0075346D">
        <w:t xml:space="preserve"> == NULL)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777D7114" w14:textId="77777777" w:rsidR="0075346D" w:rsidRPr="0075346D" w:rsidRDefault="0075346D" w:rsidP="0075346D">
      <w:pPr>
        <w:pStyle w:val="af"/>
      </w:pPr>
    </w:p>
    <w:p w14:paraId="2267F1B8" w14:textId="77777777" w:rsidR="0075346D" w:rsidRPr="0075346D" w:rsidRDefault="0075346D" w:rsidP="0075346D">
      <w:pPr>
        <w:pStyle w:val="af"/>
      </w:pPr>
      <w:r w:rsidRPr="0075346D">
        <w:tab/>
        <w:t>if (</w:t>
      </w:r>
      <w:proofErr w:type="spellStart"/>
      <w:proofErr w:type="gramStart"/>
      <w:r w:rsidRPr="0075346D">
        <w:t>fread</w:t>
      </w:r>
      <w:proofErr w:type="spellEnd"/>
      <w:r w:rsidRPr="0075346D">
        <w:t>(</w:t>
      </w:r>
      <w:proofErr w:type="spellStart"/>
      <w:proofErr w:type="gramEnd"/>
      <w:r w:rsidRPr="0075346D">
        <w:t>encode_str</w:t>
      </w:r>
      <w:proofErr w:type="spellEnd"/>
      <w:r w:rsidRPr="0075346D">
        <w:t xml:space="preserve">, </w:t>
      </w:r>
      <w:proofErr w:type="spellStart"/>
      <w:r w:rsidRPr="0075346D">
        <w:t>sizeof</w:t>
      </w:r>
      <w:proofErr w:type="spellEnd"/>
      <w:r w:rsidRPr="0075346D">
        <w:t xml:space="preserve">(char), </w:t>
      </w:r>
      <w:proofErr w:type="spellStart"/>
      <w:r w:rsidRPr="0075346D">
        <w:t>len</w:t>
      </w:r>
      <w:proofErr w:type="spellEnd"/>
      <w:r w:rsidRPr="0075346D">
        <w:t xml:space="preserve">, </w:t>
      </w:r>
      <w:proofErr w:type="spellStart"/>
      <w:r w:rsidRPr="0075346D">
        <w:t>f_out</w:t>
      </w:r>
      <w:proofErr w:type="spellEnd"/>
      <w:r w:rsidRPr="0075346D">
        <w:t>) == 0)</w:t>
      </w:r>
    </w:p>
    <w:p w14:paraId="08B0F797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081703D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"Empty file!\n");</w:t>
      </w:r>
    </w:p>
    <w:p w14:paraId="75FC355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gramStart"/>
      <w:r w:rsidRPr="0075346D">
        <w:t>exit(</w:t>
      </w:r>
      <w:proofErr w:type="gramEnd"/>
      <w:r w:rsidRPr="0075346D">
        <w:t>0);</w:t>
      </w:r>
    </w:p>
    <w:p w14:paraId="67970E57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290E013D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len</w:t>
      </w:r>
      <w:proofErr w:type="spellEnd"/>
      <w:r w:rsidRPr="0075346D">
        <w:t>] = '\0</w:t>
      </w:r>
      <w:proofErr w:type="gramStart"/>
      <w:r w:rsidRPr="0075346D">
        <w:t>';</w:t>
      </w:r>
      <w:proofErr w:type="gramEnd"/>
    </w:p>
    <w:p w14:paraId="19524EA4" w14:textId="77777777" w:rsidR="0075346D" w:rsidRPr="0075346D" w:rsidRDefault="0075346D" w:rsidP="0075346D">
      <w:pPr>
        <w:pStyle w:val="af"/>
      </w:pP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 xml:space="preserve">"%s\n", </w:t>
      </w:r>
      <w:proofErr w:type="spellStart"/>
      <w:r w:rsidRPr="0075346D">
        <w:t>encode_str</w:t>
      </w:r>
      <w:proofErr w:type="spellEnd"/>
      <w:r w:rsidRPr="0075346D">
        <w:t>);</w:t>
      </w:r>
    </w:p>
    <w:p w14:paraId="059F9604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r w:rsidRPr="0075346D">
        <w:t>fclose</w:t>
      </w:r>
      <w:proofErr w:type="spellEnd"/>
      <w:r w:rsidRPr="0075346D">
        <w:t>(</w:t>
      </w:r>
      <w:proofErr w:type="spellStart"/>
      <w:r w:rsidRPr="0075346D">
        <w:t>f_out</w:t>
      </w:r>
      <w:proofErr w:type="spellEnd"/>
      <w:proofErr w:type="gramStart"/>
      <w:r w:rsidRPr="0075346D">
        <w:t>);</w:t>
      </w:r>
      <w:proofErr w:type="gramEnd"/>
    </w:p>
    <w:p w14:paraId="564ABFEA" w14:textId="77777777" w:rsidR="0075346D" w:rsidRPr="0075346D" w:rsidRDefault="0075346D" w:rsidP="0075346D">
      <w:pPr>
        <w:pStyle w:val="af"/>
      </w:pPr>
    </w:p>
    <w:p w14:paraId="0CB15126" w14:textId="77777777" w:rsidR="0075346D" w:rsidRPr="0075346D" w:rsidRDefault="0075346D" w:rsidP="0075346D">
      <w:pPr>
        <w:pStyle w:val="af"/>
      </w:pPr>
      <w:r w:rsidRPr="0075346D">
        <w:tab/>
        <w:t xml:space="preserve">WORD* dictionary = </w:t>
      </w:r>
      <w:proofErr w:type="gramStart"/>
      <w:r w:rsidRPr="0075346D">
        <w:t>NULL;</w:t>
      </w:r>
      <w:proofErr w:type="gramEnd"/>
    </w:p>
    <w:p w14:paraId="0982C9D1" w14:textId="77777777" w:rsidR="0075346D" w:rsidRPr="0075346D" w:rsidRDefault="0075346D" w:rsidP="0075346D">
      <w:pPr>
        <w:pStyle w:val="af"/>
      </w:pPr>
      <w:r w:rsidRPr="0075346D">
        <w:tab/>
        <w:t>dictionary = (WORD</w:t>
      </w:r>
      <w:proofErr w:type="gramStart"/>
      <w:r w:rsidRPr="0075346D">
        <w:t>*)malloc</w:t>
      </w:r>
      <w:proofErr w:type="gramEnd"/>
      <w:r w:rsidRPr="0075346D">
        <w:t>(</w:t>
      </w:r>
      <w:proofErr w:type="spellStart"/>
      <w:r w:rsidRPr="0075346D">
        <w:t>sizeof</w:t>
      </w:r>
      <w:proofErr w:type="spellEnd"/>
      <w:r w:rsidRPr="0075346D">
        <w:t>(WORD));</w:t>
      </w:r>
    </w:p>
    <w:p w14:paraId="79851470" w14:textId="77777777" w:rsidR="0075346D" w:rsidRPr="0075346D" w:rsidRDefault="0075346D" w:rsidP="0075346D">
      <w:pPr>
        <w:pStyle w:val="af"/>
      </w:pPr>
      <w:r w:rsidRPr="0075346D">
        <w:tab/>
        <w:t xml:space="preserve">if (dictionary == NULL)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016E11C4" w14:textId="77777777" w:rsidR="0075346D" w:rsidRPr="0075346D" w:rsidRDefault="0075346D" w:rsidP="0075346D">
      <w:pPr>
        <w:pStyle w:val="af"/>
      </w:pPr>
      <w:r w:rsidRPr="0075346D">
        <w:tab/>
      </w:r>
      <w:proofErr w:type="gramStart"/>
      <w:r w:rsidRPr="0075346D">
        <w:t>dictionary[</w:t>
      </w:r>
      <w:proofErr w:type="gramEnd"/>
      <w:r w:rsidRPr="0075346D">
        <w:t xml:space="preserve">0].word = (WORD*)malloc(PREFIX_SIZE * </w:t>
      </w:r>
      <w:proofErr w:type="spellStart"/>
      <w:r w:rsidRPr="0075346D">
        <w:t>sizeof</w:t>
      </w:r>
      <w:proofErr w:type="spellEnd"/>
      <w:r w:rsidRPr="0075346D">
        <w:t>(WORD));</w:t>
      </w:r>
    </w:p>
    <w:p w14:paraId="76AC3017" w14:textId="77777777" w:rsidR="0075346D" w:rsidRPr="0075346D" w:rsidRDefault="0075346D" w:rsidP="0075346D">
      <w:pPr>
        <w:pStyle w:val="af"/>
      </w:pPr>
      <w:r w:rsidRPr="0075346D">
        <w:tab/>
        <w:t>if (</w:t>
      </w:r>
      <w:proofErr w:type="gramStart"/>
      <w:r w:rsidRPr="0075346D">
        <w:t>dictionary[</w:t>
      </w:r>
      <w:proofErr w:type="gramEnd"/>
      <w:r w:rsidRPr="0075346D">
        <w:t xml:space="preserve">0].word == NULL) </w:t>
      </w:r>
      <w:proofErr w:type="spellStart"/>
      <w:r w:rsidRPr="0075346D">
        <w:t>MemoryError</w:t>
      </w:r>
      <w:proofErr w:type="spellEnd"/>
      <w:r w:rsidRPr="0075346D">
        <w:t>();</w:t>
      </w:r>
    </w:p>
    <w:p w14:paraId="46BDE2C9" w14:textId="77777777" w:rsidR="0075346D" w:rsidRPr="0075346D" w:rsidRDefault="0075346D" w:rsidP="0075346D">
      <w:pPr>
        <w:pStyle w:val="af"/>
      </w:pPr>
      <w:r w:rsidRPr="0075346D">
        <w:tab/>
        <w:t>dictionary = Init_word0(dictionary</w:t>
      </w:r>
      <w:proofErr w:type="gramStart"/>
      <w:r w:rsidRPr="0075346D">
        <w:t>);</w:t>
      </w:r>
      <w:proofErr w:type="gramEnd"/>
    </w:p>
    <w:p w14:paraId="7DB204C5" w14:textId="77777777" w:rsidR="0075346D" w:rsidRPr="0075346D" w:rsidRDefault="0075346D" w:rsidP="0075346D">
      <w:pPr>
        <w:pStyle w:val="af"/>
      </w:pPr>
    </w:p>
    <w:p w14:paraId="316DEBE9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spellStart"/>
      <w:r w:rsidRPr="0075346D">
        <w:t>size_of_dictionary</w:t>
      </w:r>
      <w:proofErr w:type="spellEnd"/>
      <w:r w:rsidRPr="0075346D">
        <w:t xml:space="preserve"> = </w:t>
      </w:r>
      <w:proofErr w:type="gramStart"/>
      <w:r w:rsidRPr="0075346D">
        <w:t>0;</w:t>
      </w:r>
      <w:proofErr w:type="gramEnd"/>
    </w:p>
    <w:p w14:paraId="61000450" w14:textId="77777777" w:rsidR="0075346D" w:rsidRPr="0075346D" w:rsidRDefault="0075346D" w:rsidP="0075346D">
      <w:pPr>
        <w:pStyle w:val="af"/>
      </w:pPr>
      <w:r w:rsidRPr="0075346D">
        <w:tab/>
        <w:t xml:space="preserve">char </w:t>
      </w:r>
      <w:proofErr w:type="spellStart"/>
      <w:proofErr w:type="gramStart"/>
      <w:r w:rsidRPr="0075346D">
        <w:t>sym</w:t>
      </w:r>
      <w:proofErr w:type="spellEnd"/>
      <w:r w:rsidRPr="0075346D">
        <w:t>;</w:t>
      </w:r>
      <w:proofErr w:type="gramEnd"/>
    </w:p>
    <w:p w14:paraId="58B25384" w14:textId="77777777" w:rsidR="0075346D" w:rsidRPr="0075346D" w:rsidRDefault="0075346D" w:rsidP="0075346D">
      <w:pPr>
        <w:pStyle w:val="af"/>
      </w:pPr>
      <w:r w:rsidRPr="0075346D">
        <w:tab/>
        <w:t xml:space="preserve">//int </w:t>
      </w:r>
      <w:proofErr w:type="spellStart"/>
      <w:r w:rsidRPr="0075346D">
        <w:t>num_digit</w:t>
      </w:r>
      <w:proofErr w:type="spellEnd"/>
      <w:r w:rsidRPr="0075346D">
        <w:t xml:space="preserve"> = 0; //</w:t>
      </w:r>
      <w:proofErr w:type="spellStart"/>
      <w:r w:rsidRPr="0075346D">
        <w:t>индикатор</w:t>
      </w:r>
      <w:proofErr w:type="spellEnd"/>
      <w:r w:rsidRPr="0075346D">
        <w:t xml:space="preserve"> </w:t>
      </w:r>
      <w:proofErr w:type="spellStart"/>
      <w:r w:rsidRPr="0075346D">
        <w:t>разряда</w:t>
      </w:r>
      <w:proofErr w:type="spellEnd"/>
      <w:r w:rsidRPr="0075346D">
        <w:t xml:space="preserve"> </w:t>
      </w:r>
      <w:proofErr w:type="spellStart"/>
      <w:r w:rsidRPr="0075346D">
        <w:t>числа</w:t>
      </w:r>
      <w:proofErr w:type="spellEnd"/>
    </w:p>
    <w:p w14:paraId="4C3AE2B8" w14:textId="77777777" w:rsidR="0075346D" w:rsidRPr="0075346D" w:rsidRDefault="0075346D" w:rsidP="0075346D">
      <w:pPr>
        <w:pStyle w:val="af"/>
      </w:pPr>
      <w:r w:rsidRPr="0075346D">
        <w:tab/>
        <w:t>//</w:t>
      </w:r>
      <w:proofErr w:type="spellStart"/>
      <w:r w:rsidRPr="0075346D">
        <w:t>enum</w:t>
      </w:r>
      <w:proofErr w:type="spellEnd"/>
      <w:r w:rsidRPr="0075346D">
        <w:t xml:space="preserve"> modes mode = </w:t>
      </w:r>
      <w:proofErr w:type="gramStart"/>
      <w:r w:rsidRPr="0075346D">
        <w:t>START;</w:t>
      </w:r>
      <w:proofErr w:type="gramEnd"/>
    </w:p>
    <w:p w14:paraId="0A1878AD" w14:textId="77777777" w:rsidR="0075346D" w:rsidRPr="0075346D" w:rsidRDefault="0075346D" w:rsidP="0075346D">
      <w:pPr>
        <w:pStyle w:val="af"/>
      </w:pPr>
    </w:p>
    <w:p w14:paraId="67DA316E" w14:textId="77777777" w:rsidR="0075346D" w:rsidRPr="0075346D" w:rsidRDefault="0075346D" w:rsidP="0075346D">
      <w:pPr>
        <w:pStyle w:val="af"/>
      </w:pPr>
      <w:r w:rsidRPr="0075346D">
        <w:tab/>
        <w:t xml:space="preserve">for (int </w:t>
      </w:r>
      <w:proofErr w:type="spellStart"/>
      <w:r w:rsidRPr="0075346D">
        <w:t>i</w:t>
      </w:r>
      <w:proofErr w:type="spellEnd"/>
      <w:r w:rsidRPr="0075346D">
        <w:t xml:space="preserve"> = 0; </w:t>
      </w:r>
      <w:proofErr w:type="spellStart"/>
      <w:r w:rsidRPr="0075346D">
        <w:t>i</w:t>
      </w:r>
      <w:proofErr w:type="spellEnd"/>
      <w:r w:rsidRPr="0075346D">
        <w:t xml:space="preserve"> &lt; </w:t>
      </w:r>
      <w:proofErr w:type="spellStart"/>
      <w:r w:rsidRPr="0075346D">
        <w:t>len</w:t>
      </w:r>
      <w:proofErr w:type="spellEnd"/>
      <w:r w:rsidRPr="0075346D">
        <w:t xml:space="preserve">; </w:t>
      </w:r>
      <w:proofErr w:type="spellStart"/>
      <w:r w:rsidRPr="0075346D">
        <w:t>i</w:t>
      </w:r>
      <w:proofErr w:type="spellEnd"/>
      <w:r w:rsidRPr="0075346D">
        <w:t>++)</w:t>
      </w:r>
    </w:p>
    <w:p w14:paraId="38A725B9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7F5EFF19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/*if (mode == START)</w:t>
      </w:r>
    </w:p>
    <w:p w14:paraId="7A6D5A9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{</w:t>
      </w:r>
    </w:p>
    <w:p w14:paraId="5038498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 xml:space="preserve">mode = </w:t>
      </w:r>
      <w:proofErr w:type="gramStart"/>
      <w:r w:rsidRPr="0075346D">
        <w:t>INDEX;</w:t>
      </w:r>
      <w:proofErr w:type="gramEnd"/>
    </w:p>
    <w:p w14:paraId="1A69028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r w:rsidRPr="0075346D">
        <w:t>size_of_dictionary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4992CA0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 = (WORD</w:t>
      </w:r>
      <w:proofErr w:type="gramStart"/>
      <w:r w:rsidRPr="0075346D">
        <w:t>*)</w:t>
      </w:r>
      <w:proofErr w:type="spellStart"/>
      <w:r w:rsidRPr="0075346D">
        <w:t>realloc</w:t>
      </w:r>
      <w:proofErr w:type="spellEnd"/>
      <w:proofErr w:type="gramEnd"/>
      <w:r w:rsidRPr="0075346D">
        <w:t>(dictionary, (</w:t>
      </w:r>
      <w:proofErr w:type="spellStart"/>
      <w:r w:rsidRPr="0075346D">
        <w:t>size_of_dictionary</w:t>
      </w:r>
      <w:proofErr w:type="spellEnd"/>
      <w:r w:rsidRPr="0075346D">
        <w:t xml:space="preserve"> + 1) * </w:t>
      </w:r>
      <w:proofErr w:type="spellStart"/>
      <w:r w:rsidRPr="0075346D">
        <w:t>sizeof</w:t>
      </w:r>
      <w:proofErr w:type="spellEnd"/>
      <w:r w:rsidRPr="0075346D">
        <w:t>(WORD));</w:t>
      </w:r>
    </w:p>
    <w:p w14:paraId="1F5CAE2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 = (WORD*)</w:t>
      </w:r>
      <w:proofErr w:type="spellStart"/>
      <w:r w:rsidRPr="0075346D">
        <w:t>calloc</w:t>
      </w:r>
      <w:proofErr w:type="spellEnd"/>
      <w:r w:rsidRPr="0075346D">
        <w:t xml:space="preserve">(PREFIX_SIZE, </w:t>
      </w:r>
      <w:proofErr w:type="spellStart"/>
      <w:r w:rsidRPr="0075346D">
        <w:t>sizeof</w:t>
      </w:r>
      <w:proofErr w:type="spellEnd"/>
      <w:r w:rsidRPr="0075346D">
        <w:t>(WORD));</w:t>
      </w:r>
    </w:p>
    <w:p w14:paraId="4192F36D" w14:textId="77777777" w:rsidR="0075346D" w:rsidRPr="0075346D" w:rsidRDefault="0075346D" w:rsidP="0075346D">
      <w:pPr>
        <w:pStyle w:val="af"/>
      </w:pPr>
      <w:r w:rsidRPr="0075346D">
        <w:lastRenderedPageBreak/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</w:t>
      </w:r>
      <w:proofErr w:type="spellStart"/>
      <w:r w:rsidRPr="0075346D">
        <w:t>atoi</w:t>
      </w:r>
      <w:proofErr w:type="spellEnd"/>
      <w:r w:rsidRPr="0075346D">
        <w:t>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]);</w:t>
      </w:r>
    </w:p>
    <w:p w14:paraId="3D9178D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10D57439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[0]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67D8774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7666124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}*/</w:t>
      </w:r>
    </w:p>
    <w:p w14:paraId="44D7FBF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//else if (mode == INDEX/* &amp;&amp; (</w:t>
      </w:r>
      <w:proofErr w:type="spellStart"/>
      <w:r w:rsidRPr="0075346D">
        <w:t>isdigit</w:t>
      </w:r>
      <w:proofErr w:type="spellEnd"/>
      <w:r w:rsidRPr="0075346D">
        <w:t>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proofErr w:type="gramStart"/>
      <w:r w:rsidRPr="0075346D">
        <w:t>])*</w:t>
      </w:r>
      <w:proofErr w:type="gramEnd"/>
      <w:r w:rsidRPr="0075346D">
        <w:t>/)</w:t>
      </w:r>
    </w:p>
    <w:p w14:paraId="2CE937C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//{</w:t>
      </w:r>
    </w:p>
    <w:p w14:paraId="0A0D7E0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r w:rsidRPr="0075346D">
        <w:t>size_of_dictionary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42A77C0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dictionary = (WORD</w:t>
      </w:r>
      <w:proofErr w:type="gramStart"/>
      <w:r w:rsidRPr="0075346D">
        <w:t>*)</w:t>
      </w:r>
      <w:proofErr w:type="spellStart"/>
      <w:r w:rsidRPr="0075346D">
        <w:t>realloc</w:t>
      </w:r>
      <w:proofErr w:type="spellEnd"/>
      <w:proofErr w:type="gramEnd"/>
      <w:r w:rsidRPr="0075346D">
        <w:t>(dictionary, (</w:t>
      </w:r>
      <w:proofErr w:type="spellStart"/>
      <w:r w:rsidRPr="0075346D">
        <w:t>size_of_dictionary</w:t>
      </w:r>
      <w:proofErr w:type="spellEnd"/>
      <w:r w:rsidRPr="0075346D">
        <w:t xml:space="preserve"> + 1) * </w:t>
      </w:r>
      <w:proofErr w:type="spellStart"/>
      <w:r w:rsidRPr="0075346D">
        <w:t>sizeof</w:t>
      </w:r>
      <w:proofErr w:type="spellEnd"/>
      <w:r w:rsidRPr="0075346D">
        <w:t>(WORD));</w:t>
      </w:r>
    </w:p>
    <w:p w14:paraId="2E4DCA99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 xml:space="preserve">if (dictionary == NULL) </w:t>
      </w:r>
      <w:proofErr w:type="spellStart"/>
      <w:proofErr w:type="gramStart"/>
      <w:r w:rsidRPr="0075346D">
        <w:t>MemoryError</w:t>
      </w:r>
      <w:proofErr w:type="spellEnd"/>
      <w:r w:rsidRPr="0075346D">
        <w:t>(</w:t>
      </w:r>
      <w:proofErr w:type="gramEnd"/>
      <w:r w:rsidRPr="0075346D">
        <w:t>);</w:t>
      </w:r>
    </w:p>
    <w:p w14:paraId="79620FF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 = (WORD*)</w:t>
      </w:r>
      <w:proofErr w:type="spellStart"/>
      <w:r w:rsidRPr="0075346D">
        <w:t>calloc</w:t>
      </w:r>
      <w:proofErr w:type="spellEnd"/>
      <w:r w:rsidRPr="0075346D">
        <w:t xml:space="preserve">(PREFIX_SIZE, </w:t>
      </w:r>
      <w:proofErr w:type="spellStart"/>
      <w:r w:rsidRPr="0075346D">
        <w:t>sizeof</w:t>
      </w:r>
      <w:proofErr w:type="spellEnd"/>
      <w:r w:rsidRPr="0075346D">
        <w:t>(WORD));</w:t>
      </w:r>
    </w:p>
    <w:p w14:paraId="420A91E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if (dictionary[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 == NULL) </w:t>
      </w:r>
      <w:proofErr w:type="spellStart"/>
      <w:r w:rsidRPr="0075346D">
        <w:t>MemoryError</w:t>
      </w:r>
      <w:proofErr w:type="spellEnd"/>
      <w:r w:rsidRPr="0075346D">
        <w:t>();</w:t>
      </w:r>
    </w:p>
    <w:p w14:paraId="2A8B2BFF" w14:textId="77777777" w:rsidR="0075346D" w:rsidRPr="0075346D" w:rsidRDefault="0075346D" w:rsidP="0075346D">
      <w:pPr>
        <w:pStyle w:val="af"/>
      </w:pPr>
    </w:p>
    <w:p w14:paraId="3823A58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if (</w:t>
      </w:r>
      <w:proofErr w:type="spellStart"/>
      <w:r w:rsidRPr="0075346D">
        <w:t>size_of_dictionary</w:t>
      </w:r>
      <w:proofErr w:type="spellEnd"/>
      <w:r w:rsidRPr="0075346D">
        <w:t xml:space="preserve"> &lt; 10)</w:t>
      </w:r>
    </w:p>
    <w:p w14:paraId="4A915E3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{</w:t>
      </w:r>
    </w:p>
    <w:p w14:paraId="45D7623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 xml:space="preserve">"%d\n",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- '0');</w:t>
      </w:r>
    </w:p>
    <w:p w14:paraId="72DF4E0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- '0';</w:t>
      </w:r>
    </w:p>
    <w:p w14:paraId="7BC0C33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2D0E3E8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1682367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SearchForWord</w:t>
      </w:r>
      <w:proofErr w:type="spellEnd"/>
      <w:r w:rsidRPr="0075346D">
        <w:t>(</w:t>
      </w:r>
      <w:proofErr w:type="gramEnd"/>
      <w:r w:rsidRPr="0075346D">
        <w:t>dictionary, dictionary[</w:t>
      </w:r>
      <w:proofErr w:type="spellStart"/>
      <w:r w:rsidRPr="0075346D">
        <w:t>size_of_dictionary</w:t>
      </w:r>
      <w:proofErr w:type="spellEnd"/>
      <w:r w:rsidRPr="0075346D">
        <w:t xml:space="preserve">].index, </w:t>
      </w:r>
      <w:proofErr w:type="spellStart"/>
      <w:r w:rsidRPr="0075346D">
        <w:t>size_of_dictionary</w:t>
      </w:r>
      <w:proofErr w:type="spellEnd"/>
      <w:r w:rsidRPr="0075346D">
        <w:t xml:space="preserve">, </w:t>
      </w:r>
      <w:proofErr w:type="spellStart"/>
      <w:r w:rsidRPr="0075346D">
        <w:t>encode_str</w:t>
      </w:r>
      <w:proofErr w:type="spellEnd"/>
      <w:r w:rsidRPr="0075346D">
        <w:t xml:space="preserve">, </w:t>
      </w:r>
      <w:proofErr w:type="spellStart"/>
      <w:r w:rsidRPr="0075346D">
        <w:t>i</w:t>
      </w:r>
      <w:proofErr w:type="spellEnd"/>
      <w:r w:rsidRPr="0075346D">
        <w:t>); //</w:t>
      </w:r>
      <w:proofErr w:type="spellStart"/>
      <w:r w:rsidRPr="0075346D">
        <w:t>сохранение</w:t>
      </w:r>
      <w:proofErr w:type="spellEnd"/>
      <w:r w:rsidRPr="0075346D">
        <w:t xml:space="preserve"> </w:t>
      </w:r>
      <w:proofErr w:type="spellStart"/>
      <w:r w:rsidRPr="0075346D">
        <w:t>слова</w:t>
      </w:r>
      <w:proofErr w:type="spellEnd"/>
      <w:r w:rsidRPr="0075346D">
        <w:t xml:space="preserve"> в dictionary[</w:t>
      </w:r>
      <w:proofErr w:type="spellStart"/>
      <w:r w:rsidRPr="0075346D">
        <w:t>size_of_dictionary</w:t>
      </w:r>
      <w:proofErr w:type="spellEnd"/>
      <w:r w:rsidRPr="0075346D">
        <w:t>].word</w:t>
      </w:r>
    </w:p>
    <w:p w14:paraId="1C6F154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}</w:t>
      </w:r>
    </w:p>
    <w:p w14:paraId="6C90B75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else if (</w:t>
      </w:r>
      <w:proofErr w:type="spellStart"/>
      <w:r w:rsidRPr="0075346D">
        <w:t>size_of_dictionary</w:t>
      </w:r>
      <w:proofErr w:type="spellEnd"/>
      <w:r w:rsidRPr="0075346D">
        <w:t xml:space="preserve"> &lt; 100)</w:t>
      </w:r>
    </w:p>
    <w:p w14:paraId="06D636F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{</w:t>
      </w:r>
    </w:p>
    <w:p w14:paraId="6307313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- '0';</w:t>
      </w:r>
    </w:p>
    <w:p w14:paraId="25F8E20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580308F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if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] &lt; '0' ||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&gt; '9') //</w:t>
      </w:r>
      <w:proofErr w:type="spellStart"/>
      <w:r w:rsidRPr="0075346D">
        <w:t>следующий</w:t>
      </w:r>
      <w:proofErr w:type="spellEnd"/>
      <w:r w:rsidRPr="0075346D">
        <w:t xml:space="preserve"> </w:t>
      </w:r>
      <w:proofErr w:type="spellStart"/>
      <w:r w:rsidRPr="0075346D">
        <w:t>символ</w:t>
      </w:r>
      <w:proofErr w:type="spellEnd"/>
      <w:r w:rsidRPr="0075346D">
        <w:t xml:space="preserve"> - </w:t>
      </w:r>
      <w:proofErr w:type="spellStart"/>
      <w:r w:rsidRPr="0075346D">
        <w:t>буква</w:t>
      </w:r>
      <w:proofErr w:type="spellEnd"/>
      <w:r w:rsidRPr="0075346D">
        <w:t xml:space="preserve">. </w:t>
      </w:r>
      <w:proofErr w:type="spellStart"/>
      <w:r w:rsidRPr="0075346D">
        <w:t>Значит</w:t>
      </w:r>
      <w:proofErr w:type="spellEnd"/>
      <w:r w:rsidRPr="0075346D">
        <w:t xml:space="preserve">, </w:t>
      </w:r>
      <w:proofErr w:type="spellStart"/>
      <w:r w:rsidRPr="0075346D">
        <w:t>разряд</w:t>
      </w:r>
      <w:proofErr w:type="spellEnd"/>
      <w:r w:rsidRPr="0075346D">
        <w:t xml:space="preserve"> == 1</w:t>
      </w:r>
    </w:p>
    <w:p w14:paraId="077BEC50" w14:textId="77777777" w:rsidR="0075346D" w:rsidRPr="0075346D" w:rsidRDefault="0075346D" w:rsidP="0075346D">
      <w:pPr>
        <w:pStyle w:val="af"/>
      </w:pPr>
      <w:r w:rsidRPr="0075346D">
        <w:lastRenderedPageBreak/>
        <w:tab/>
      </w:r>
      <w:r w:rsidRPr="0075346D">
        <w:tab/>
      </w:r>
      <w:r w:rsidRPr="0075346D">
        <w:tab/>
        <w:t>{</w:t>
      </w:r>
    </w:p>
    <w:p w14:paraId="382560D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0D014FF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SearchForWord</w:t>
      </w:r>
      <w:proofErr w:type="spellEnd"/>
      <w:r w:rsidRPr="0075346D">
        <w:t>(</w:t>
      </w:r>
      <w:proofErr w:type="gramEnd"/>
      <w:r w:rsidRPr="0075346D">
        <w:t>dictionary, dictionary[</w:t>
      </w:r>
      <w:proofErr w:type="spellStart"/>
      <w:r w:rsidRPr="0075346D">
        <w:t>size_of_dictionary</w:t>
      </w:r>
      <w:proofErr w:type="spellEnd"/>
      <w:r w:rsidRPr="0075346D">
        <w:t xml:space="preserve">].index, </w:t>
      </w:r>
      <w:proofErr w:type="spellStart"/>
      <w:r w:rsidRPr="0075346D">
        <w:t>size_of_dictionary</w:t>
      </w:r>
      <w:proofErr w:type="spellEnd"/>
      <w:r w:rsidRPr="0075346D">
        <w:t xml:space="preserve">, </w:t>
      </w:r>
      <w:proofErr w:type="spellStart"/>
      <w:r w:rsidRPr="0075346D">
        <w:t>encode_str</w:t>
      </w:r>
      <w:proofErr w:type="spellEnd"/>
      <w:r w:rsidRPr="0075346D">
        <w:t xml:space="preserve">, </w:t>
      </w:r>
      <w:proofErr w:type="spellStart"/>
      <w:r w:rsidRPr="0075346D">
        <w:t>i</w:t>
      </w:r>
      <w:proofErr w:type="spellEnd"/>
      <w:r w:rsidRPr="0075346D">
        <w:t>);</w:t>
      </w:r>
    </w:p>
    <w:p w14:paraId="06662049" w14:textId="77777777" w:rsidR="0075346D" w:rsidRPr="009359BF" w:rsidRDefault="0075346D" w:rsidP="0075346D">
      <w:pPr>
        <w:pStyle w:val="af"/>
        <w:rPr>
          <w:lang w:val="ru-RU"/>
        </w:rPr>
      </w:pPr>
      <w:r w:rsidRPr="0075346D">
        <w:tab/>
      </w:r>
      <w:r w:rsidRPr="0075346D">
        <w:tab/>
      </w:r>
      <w:r w:rsidRPr="0075346D">
        <w:tab/>
      </w:r>
      <w:r w:rsidRPr="009359BF">
        <w:rPr>
          <w:lang w:val="ru-RU"/>
        </w:rPr>
        <w:t>}</w:t>
      </w:r>
    </w:p>
    <w:p w14:paraId="16F14AAB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proofErr w:type="gramStart"/>
      <w:r w:rsidRPr="0075346D">
        <w:t>else</w:t>
      </w:r>
      <w:r w:rsidRPr="009359BF">
        <w:rPr>
          <w:lang w:val="ru-RU"/>
        </w:rPr>
        <w:t xml:space="preserve">  /</w:t>
      </w:r>
      <w:proofErr w:type="gramEnd"/>
      <w:r w:rsidRPr="009359BF">
        <w:rPr>
          <w:lang w:val="ru-RU"/>
        </w:rPr>
        <w:t>/следующий символ - цифра. Значит, разряд == 2</w:t>
      </w:r>
    </w:p>
    <w:p w14:paraId="41CA33CC" w14:textId="77777777" w:rsidR="0075346D" w:rsidRPr="0075346D" w:rsidRDefault="0075346D" w:rsidP="0075346D">
      <w:pPr>
        <w:pStyle w:val="af"/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{</w:t>
      </w:r>
    </w:p>
    <w:p w14:paraId="0532035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10 * dictionary[</w:t>
      </w:r>
      <w:proofErr w:type="spellStart"/>
      <w:r w:rsidRPr="0075346D">
        <w:t>size_of_dictionary</w:t>
      </w:r>
      <w:proofErr w:type="spellEnd"/>
      <w:r w:rsidRPr="0075346D">
        <w:t>].index +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- '0');</w:t>
      </w:r>
    </w:p>
    <w:p w14:paraId="6AB7A9A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22F34AB9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6A866EC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SearchForWord</w:t>
      </w:r>
      <w:proofErr w:type="spellEnd"/>
      <w:r w:rsidRPr="0075346D">
        <w:t>(</w:t>
      </w:r>
      <w:proofErr w:type="gramEnd"/>
      <w:r w:rsidRPr="0075346D">
        <w:t>dictionary, dictionary[</w:t>
      </w:r>
      <w:proofErr w:type="spellStart"/>
      <w:r w:rsidRPr="0075346D">
        <w:t>size_of_dictionary</w:t>
      </w:r>
      <w:proofErr w:type="spellEnd"/>
      <w:r w:rsidRPr="0075346D">
        <w:t xml:space="preserve">].index, </w:t>
      </w:r>
      <w:proofErr w:type="spellStart"/>
      <w:r w:rsidRPr="0075346D">
        <w:t>size_of_dictionary</w:t>
      </w:r>
      <w:proofErr w:type="spellEnd"/>
      <w:r w:rsidRPr="0075346D">
        <w:t xml:space="preserve">, </w:t>
      </w:r>
      <w:proofErr w:type="spellStart"/>
      <w:r w:rsidRPr="0075346D">
        <w:t>encode_str</w:t>
      </w:r>
      <w:proofErr w:type="spellEnd"/>
      <w:r w:rsidRPr="0075346D">
        <w:t xml:space="preserve">, </w:t>
      </w:r>
      <w:proofErr w:type="spellStart"/>
      <w:r w:rsidRPr="0075346D">
        <w:t>i</w:t>
      </w:r>
      <w:proofErr w:type="spellEnd"/>
      <w:r w:rsidRPr="0075346D">
        <w:t>);</w:t>
      </w:r>
    </w:p>
    <w:p w14:paraId="4253A9E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}</w:t>
      </w:r>
    </w:p>
    <w:p w14:paraId="1EA9907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}</w:t>
      </w:r>
    </w:p>
    <w:p w14:paraId="6A1893C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else if (</w:t>
      </w:r>
      <w:proofErr w:type="spellStart"/>
      <w:r w:rsidRPr="0075346D">
        <w:t>size_of_dictionary</w:t>
      </w:r>
      <w:proofErr w:type="spellEnd"/>
      <w:r w:rsidRPr="0075346D">
        <w:t xml:space="preserve"> &lt; 1000)</w:t>
      </w:r>
    </w:p>
    <w:p w14:paraId="4BEB068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{</w:t>
      </w:r>
    </w:p>
    <w:p w14:paraId="12652CF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- '0';</w:t>
      </w:r>
    </w:p>
    <w:p w14:paraId="4E7B297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65F1BDD9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if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] &lt; '0' ||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&gt; '9') //</w:t>
      </w:r>
      <w:proofErr w:type="spellStart"/>
      <w:r w:rsidRPr="0075346D">
        <w:t>следующий</w:t>
      </w:r>
      <w:proofErr w:type="spellEnd"/>
      <w:r w:rsidRPr="0075346D">
        <w:t xml:space="preserve"> </w:t>
      </w:r>
      <w:proofErr w:type="spellStart"/>
      <w:r w:rsidRPr="0075346D">
        <w:t>символ</w:t>
      </w:r>
      <w:proofErr w:type="spellEnd"/>
      <w:r w:rsidRPr="0075346D">
        <w:t xml:space="preserve"> - </w:t>
      </w:r>
      <w:proofErr w:type="spellStart"/>
      <w:r w:rsidRPr="0075346D">
        <w:t>буква</w:t>
      </w:r>
      <w:proofErr w:type="spellEnd"/>
      <w:r w:rsidRPr="0075346D">
        <w:t xml:space="preserve">. </w:t>
      </w:r>
      <w:proofErr w:type="spellStart"/>
      <w:r w:rsidRPr="0075346D">
        <w:t>Значит</w:t>
      </w:r>
      <w:proofErr w:type="spellEnd"/>
      <w:r w:rsidRPr="0075346D">
        <w:t xml:space="preserve">, </w:t>
      </w:r>
      <w:proofErr w:type="spellStart"/>
      <w:r w:rsidRPr="0075346D">
        <w:t>разряд</w:t>
      </w:r>
      <w:proofErr w:type="spellEnd"/>
      <w:r w:rsidRPr="0075346D">
        <w:t xml:space="preserve"> == 1</w:t>
      </w:r>
    </w:p>
    <w:p w14:paraId="060D19F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{</w:t>
      </w:r>
    </w:p>
    <w:p w14:paraId="3FA9839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652A7C3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SearchForWord</w:t>
      </w:r>
      <w:proofErr w:type="spellEnd"/>
      <w:r w:rsidRPr="0075346D">
        <w:t>(</w:t>
      </w:r>
      <w:proofErr w:type="gramEnd"/>
      <w:r w:rsidRPr="0075346D">
        <w:t>dictionary, dictionary[</w:t>
      </w:r>
      <w:proofErr w:type="spellStart"/>
      <w:r w:rsidRPr="0075346D">
        <w:t>size_of_dictionary</w:t>
      </w:r>
      <w:proofErr w:type="spellEnd"/>
      <w:r w:rsidRPr="0075346D">
        <w:t xml:space="preserve">].index, </w:t>
      </w:r>
      <w:proofErr w:type="spellStart"/>
      <w:r w:rsidRPr="0075346D">
        <w:t>size_of_dictionary</w:t>
      </w:r>
      <w:proofErr w:type="spellEnd"/>
      <w:r w:rsidRPr="0075346D">
        <w:t xml:space="preserve">, </w:t>
      </w:r>
      <w:proofErr w:type="spellStart"/>
      <w:r w:rsidRPr="0075346D">
        <w:t>encode_str</w:t>
      </w:r>
      <w:proofErr w:type="spellEnd"/>
      <w:r w:rsidRPr="0075346D">
        <w:t xml:space="preserve">, </w:t>
      </w:r>
      <w:proofErr w:type="spellStart"/>
      <w:r w:rsidRPr="0075346D">
        <w:t>i</w:t>
      </w:r>
      <w:proofErr w:type="spellEnd"/>
      <w:r w:rsidRPr="0075346D">
        <w:t>);</w:t>
      </w:r>
    </w:p>
    <w:p w14:paraId="29ED337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}</w:t>
      </w:r>
    </w:p>
    <w:p w14:paraId="0BDB0C2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else if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] &gt;= '0' &amp;&amp;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&lt;= '9' &amp;&amp; (</w:t>
      </w:r>
      <w:proofErr w:type="spellStart"/>
      <w:r w:rsidRPr="0075346D">
        <w:t>encode_str</w:t>
      </w:r>
      <w:proofErr w:type="spellEnd"/>
      <w:r w:rsidRPr="0075346D">
        <w:t xml:space="preserve">[i+1] &lt; '0' || </w:t>
      </w:r>
      <w:proofErr w:type="spellStart"/>
      <w:r w:rsidRPr="0075346D">
        <w:t>encode_str</w:t>
      </w:r>
      <w:proofErr w:type="spellEnd"/>
      <w:r w:rsidRPr="0075346D">
        <w:t>[i+1] &gt; '9')) //</w:t>
      </w:r>
      <w:proofErr w:type="spellStart"/>
      <w:r w:rsidRPr="0075346D">
        <w:t>следующий</w:t>
      </w:r>
      <w:proofErr w:type="spellEnd"/>
      <w:r w:rsidRPr="0075346D">
        <w:t xml:space="preserve"> </w:t>
      </w:r>
      <w:proofErr w:type="spellStart"/>
      <w:r w:rsidRPr="0075346D">
        <w:t>символ</w:t>
      </w:r>
      <w:proofErr w:type="spellEnd"/>
      <w:r w:rsidRPr="0075346D">
        <w:t xml:space="preserve"> - </w:t>
      </w:r>
      <w:proofErr w:type="spellStart"/>
      <w:r w:rsidRPr="0075346D">
        <w:t>цифра</w:t>
      </w:r>
      <w:proofErr w:type="spellEnd"/>
      <w:r w:rsidRPr="0075346D">
        <w:t xml:space="preserve">, а </w:t>
      </w:r>
      <w:proofErr w:type="spellStart"/>
      <w:r w:rsidRPr="0075346D">
        <w:t>еще</w:t>
      </w:r>
      <w:proofErr w:type="spellEnd"/>
      <w:r w:rsidRPr="0075346D">
        <w:t xml:space="preserve"> </w:t>
      </w:r>
      <w:proofErr w:type="spellStart"/>
      <w:r w:rsidRPr="0075346D">
        <w:t>следующий</w:t>
      </w:r>
      <w:proofErr w:type="spellEnd"/>
      <w:r w:rsidRPr="0075346D">
        <w:t xml:space="preserve"> - </w:t>
      </w:r>
      <w:proofErr w:type="spellStart"/>
      <w:r w:rsidRPr="0075346D">
        <w:t>буква</w:t>
      </w:r>
      <w:proofErr w:type="spellEnd"/>
      <w:r w:rsidRPr="0075346D">
        <w:t xml:space="preserve">. </w:t>
      </w:r>
      <w:proofErr w:type="spellStart"/>
      <w:r w:rsidRPr="0075346D">
        <w:t>Значит</w:t>
      </w:r>
      <w:proofErr w:type="spellEnd"/>
      <w:r w:rsidRPr="0075346D">
        <w:t xml:space="preserve">, </w:t>
      </w:r>
      <w:proofErr w:type="spellStart"/>
      <w:r w:rsidRPr="0075346D">
        <w:t>разряд</w:t>
      </w:r>
      <w:proofErr w:type="spellEnd"/>
      <w:r w:rsidRPr="0075346D">
        <w:t xml:space="preserve"> == 2</w:t>
      </w:r>
    </w:p>
    <w:p w14:paraId="6D6E2468" w14:textId="77777777" w:rsidR="0075346D" w:rsidRPr="0075346D" w:rsidRDefault="0075346D" w:rsidP="0075346D">
      <w:pPr>
        <w:pStyle w:val="af"/>
      </w:pPr>
      <w:r w:rsidRPr="0075346D">
        <w:lastRenderedPageBreak/>
        <w:tab/>
      </w:r>
      <w:r w:rsidRPr="0075346D">
        <w:tab/>
      </w:r>
      <w:r w:rsidRPr="0075346D">
        <w:tab/>
        <w:t>{</w:t>
      </w:r>
    </w:p>
    <w:p w14:paraId="3577ADB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10 * dictionary[</w:t>
      </w:r>
      <w:proofErr w:type="spellStart"/>
      <w:r w:rsidRPr="0075346D">
        <w:t>size_of_dictionary</w:t>
      </w:r>
      <w:proofErr w:type="spellEnd"/>
      <w:r w:rsidRPr="0075346D">
        <w:t>].index +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- '0');</w:t>
      </w:r>
    </w:p>
    <w:p w14:paraId="4B50B3D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720F9E22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5C32818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SearchForWord</w:t>
      </w:r>
      <w:proofErr w:type="spellEnd"/>
      <w:r w:rsidRPr="0075346D">
        <w:t>(</w:t>
      </w:r>
      <w:proofErr w:type="gramEnd"/>
      <w:r w:rsidRPr="0075346D">
        <w:t>dictionary, dictionary[</w:t>
      </w:r>
      <w:proofErr w:type="spellStart"/>
      <w:r w:rsidRPr="0075346D">
        <w:t>size_of_dictionary</w:t>
      </w:r>
      <w:proofErr w:type="spellEnd"/>
      <w:r w:rsidRPr="0075346D">
        <w:t xml:space="preserve">].index, </w:t>
      </w:r>
      <w:proofErr w:type="spellStart"/>
      <w:r w:rsidRPr="0075346D">
        <w:t>size_of_dictionary</w:t>
      </w:r>
      <w:proofErr w:type="spellEnd"/>
      <w:r w:rsidRPr="0075346D">
        <w:t xml:space="preserve">, </w:t>
      </w:r>
      <w:proofErr w:type="spellStart"/>
      <w:r w:rsidRPr="0075346D">
        <w:t>encode_str</w:t>
      </w:r>
      <w:proofErr w:type="spellEnd"/>
      <w:r w:rsidRPr="0075346D">
        <w:t xml:space="preserve">, </w:t>
      </w:r>
      <w:proofErr w:type="spellStart"/>
      <w:r w:rsidRPr="0075346D">
        <w:t>i</w:t>
      </w:r>
      <w:proofErr w:type="spellEnd"/>
      <w:r w:rsidRPr="0075346D">
        <w:t>);</w:t>
      </w:r>
    </w:p>
    <w:p w14:paraId="18A0DA2A" w14:textId="77777777" w:rsidR="0075346D" w:rsidRPr="009359BF" w:rsidRDefault="0075346D" w:rsidP="0075346D">
      <w:pPr>
        <w:pStyle w:val="af"/>
        <w:rPr>
          <w:lang w:val="ru-RU"/>
        </w:rPr>
      </w:pPr>
      <w:r w:rsidRPr="0075346D">
        <w:tab/>
      </w:r>
      <w:r w:rsidRPr="0075346D">
        <w:tab/>
      </w:r>
      <w:r w:rsidRPr="0075346D">
        <w:tab/>
      </w:r>
      <w:r w:rsidRPr="009359BF">
        <w:rPr>
          <w:lang w:val="ru-RU"/>
        </w:rPr>
        <w:t>}</w:t>
      </w:r>
    </w:p>
    <w:p w14:paraId="6DDE2BDC" w14:textId="77777777" w:rsidR="0075346D" w:rsidRPr="0075346D" w:rsidRDefault="0075346D" w:rsidP="0075346D">
      <w:pPr>
        <w:pStyle w:val="af"/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else</w:t>
      </w:r>
      <w:r w:rsidRPr="009359BF">
        <w:rPr>
          <w:lang w:val="ru-RU"/>
        </w:rPr>
        <w:t xml:space="preserve"> //следующий символ - цифра, и еще следующий - цифра. </w:t>
      </w:r>
      <w:proofErr w:type="spellStart"/>
      <w:r w:rsidRPr="0075346D">
        <w:t>Значит</w:t>
      </w:r>
      <w:proofErr w:type="spellEnd"/>
      <w:r w:rsidRPr="0075346D">
        <w:t xml:space="preserve">, </w:t>
      </w:r>
      <w:proofErr w:type="spellStart"/>
      <w:r w:rsidRPr="0075346D">
        <w:t>разряд</w:t>
      </w:r>
      <w:proofErr w:type="spellEnd"/>
      <w:r w:rsidRPr="0075346D">
        <w:t xml:space="preserve"> == 3</w:t>
      </w:r>
    </w:p>
    <w:p w14:paraId="7F45965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{</w:t>
      </w:r>
    </w:p>
    <w:p w14:paraId="2BA6B9A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10 * dictionary[</w:t>
      </w:r>
      <w:proofErr w:type="spellStart"/>
      <w:r w:rsidRPr="0075346D">
        <w:t>size_of_dictionary</w:t>
      </w:r>
      <w:proofErr w:type="spellEnd"/>
      <w:r w:rsidRPr="0075346D">
        <w:t>].index +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- '0');</w:t>
      </w:r>
    </w:p>
    <w:p w14:paraId="362D920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0D4856F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10 * dictionary[</w:t>
      </w:r>
      <w:proofErr w:type="spellStart"/>
      <w:r w:rsidRPr="0075346D">
        <w:t>size_of_dictionary</w:t>
      </w:r>
      <w:proofErr w:type="spellEnd"/>
      <w:r w:rsidRPr="0075346D">
        <w:t>].index +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 - '0');</w:t>
      </w:r>
    </w:p>
    <w:p w14:paraId="2B3CE03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5972E82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2840631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</w:r>
      <w:r w:rsidRPr="0075346D">
        <w:tab/>
      </w:r>
      <w:proofErr w:type="spellStart"/>
      <w:proofErr w:type="gramStart"/>
      <w:r w:rsidRPr="0075346D">
        <w:t>SearchForWord</w:t>
      </w:r>
      <w:proofErr w:type="spellEnd"/>
      <w:r w:rsidRPr="0075346D">
        <w:t>(</w:t>
      </w:r>
      <w:proofErr w:type="gramEnd"/>
      <w:r w:rsidRPr="0075346D">
        <w:t>dictionary, dictionary[</w:t>
      </w:r>
      <w:proofErr w:type="spellStart"/>
      <w:r w:rsidRPr="0075346D">
        <w:t>size_of_dictionary</w:t>
      </w:r>
      <w:proofErr w:type="spellEnd"/>
      <w:r w:rsidRPr="0075346D">
        <w:t xml:space="preserve">].index, </w:t>
      </w:r>
      <w:proofErr w:type="spellStart"/>
      <w:r w:rsidRPr="0075346D">
        <w:t>size_of_dictionary</w:t>
      </w:r>
      <w:proofErr w:type="spellEnd"/>
      <w:r w:rsidRPr="0075346D">
        <w:t xml:space="preserve">, </w:t>
      </w:r>
      <w:proofErr w:type="spellStart"/>
      <w:r w:rsidRPr="0075346D">
        <w:t>encode_str</w:t>
      </w:r>
      <w:proofErr w:type="spellEnd"/>
      <w:r w:rsidRPr="0075346D">
        <w:t xml:space="preserve">, </w:t>
      </w:r>
      <w:proofErr w:type="spellStart"/>
      <w:r w:rsidRPr="0075346D">
        <w:t>i</w:t>
      </w:r>
      <w:proofErr w:type="spellEnd"/>
      <w:r w:rsidRPr="0075346D">
        <w:t>);</w:t>
      </w:r>
    </w:p>
    <w:p w14:paraId="4926B4D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}</w:t>
      </w:r>
    </w:p>
    <w:p w14:paraId="6CF542A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}</w:t>
      </w:r>
    </w:p>
    <w:p w14:paraId="180AB545" w14:textId="77777777" w:rsidR="0075346D" w:rsidRPr="0075346D" w:rsidRDefault="0075346D" w:rsidP="0075346D">
      <w:pPr>
        <w:pStyle w:val="af"/>
      </w:pPr>
    </w:p>
    <w:p w14:paraId="6DD8DF52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//else if (</w:t>
      </w:r>
      <w:proofErr w:type="spellStart"/>
      <w:r w:rsidRPr="0075346D">
        <w:t>size_of_dictionary</w:t>
      </w:r>
      <w:proofErr w:type="spellEnd"/>
      <w:r w:rsidRPr="0075346D">
        <w:t xml:space="preserve"> &lt; 100)</w:t>
      </w:r>
    </w:p>
    <w:p w14:paraId="33FC430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//{</w:t>
      </w:r>
      <w:r w:rsidRPr="0075346D">
        <w:tab/>
      </w:r>
    </w:p>
    <w:p w14:paraId="6FA42F4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</w:t>
      </w:r>
      <w:proofErr w:type="spellStart"/>
      <w:r w:rsidRPr="0075346D">
        <w:t>atoi</w:t>
      </w:r>
      <w:proofErr w:type="spellEnd"/>
      <w:r w:rsidRPr="0075346D">
        <w:t>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]);</w:t>
      </w:r>
    </w:p>
    <w:p w14:paraId="08B7429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  <w:t>if (</w:t>
      </w:r>
      <w:proofErr w:type="spellStart"/>
      <w:r w:rsidRPr="0075346D">
        <w:t>encode_</w:t>
      </w:r>
      <w:proofErr w:type="gramStart"/>
      <w:r w:rsidRPr="0075346D">
        <w:t>str</w:t>
      </w:r>
      <w:proofErr w:type="spellEnd"/>
      <w:r w:rsidRPr="0075346D">
        <w:t>[</w:t>
      </w:r>
      <w:proofErr w:type="spellStart"/>
      <w:proofErr w:type="gramEnd"/>
      <w:r w:rsidRPr="0075346D">
        <w:t>i</w:t>
      </w:r>
      <w:proofErr w:type="spellEnd"/>
      <w:r w:rsidRPr="0075346D">
        <w:t xml:space="preserve"> + 1] &gt;= '0' &amp;&amp;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+ 1] &lt;= '9' &amp;&amp; ((i+2&gt;= </w:t>
      </w:r>
      <w:proofErr w:type="spellStart"/>
      <w:r w:rsidRPr="0075346D">
        <w:t>len</w:t>
      </w:r>
      <w:proofErr w:type="spellEnd"/>
      <w:r w:rsidRPr="0075346D">
        <w:t>) ||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+ 2] &lt;= '0' &amp;&amp;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+ 2] &gt;= '9'))) //</w:t>
      </w:r>
      <w:proofErr w:type="spellStart"/>
      <w:r w:rsidRPr="0075346D">
        <w:t>значит</w:t>
      </w:r>
      <w:proofErr w:type="spellEnd"/>
      <w:r w:rsidRPr="0075346D">
        <w:t xml:space="preserve"> </w:t>
      </w:r>
      <w:proofErr w:type="spellStart"/>
      <w:r w:rsidRPr="0075346D">
        <w:t>двузначное</w:t>
      </w:r>
      <w:proofErr w:type="spellEnd"/>
    </w:p>
    <w:p w14:paraId="79825585" w14:textId="77777777" w:rsidR="0075346D" w:rsidRPr="009359BF" w:rsidRDefault="0075346D" w:rsidP="0075346D">
      <w:pPr>
        <w:pStyle w:val="af"/>
        <w:rPr>
          <w:lang w:val="ru-RU"/>
        </w:rPr>
      </w:pPr>
      <w:r w:rsidRPr="0075346D">
        <w:tab/>
      </w:r>
      <w:r w:rsidRPr="0075346D">
        <w:tab/>
      </w:r>
      <w:r w:rsidRPr="0075346D">
        <w:tab/>
      </w:r>
      <w:r w:rsidRPr="009359BF">
        <w:rPr>
          <w:lang w:val="ru-RU"/>
        </w:rPr>
        <w:t>//</w:t>
      </w:r>
      <w:r w:rsidRPr="009359BF">
        <w:rPr>
          <w:lang w:val="ru-RU"/>
        </w:rPr>
        <w:tab/>
        <w:t>{</w:t>
      </w:r>
    </w:p>
    <w:p w14:paraId="1817D823" w14:textId="77777777" w:rsidR="0075346D" w:rsidRPr="009359BF" w:rsidRDefault="0075346D" w:rsidP="0075346D">
      <w:pPr>
        <w:pStyle w:val="af"/>
        <w:rPr>
          <w:lang w:val="ru-RU"/>
        </w:rPr>
      </w:pP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  <w:t>//</w:t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if</w:t>
      </w:r>
      <w:r w:rsidRPr="009359BF">
        <w:rPr>
          <w:lang w:val="ru-RU"/>
        </w:rPr>
        <w:t xml:space="preserve"> (</w:t>
      </w:r>
      <w:proofErr w:type="spellStart"/>
      <w:r w:rsidRPr="0075346D">
        <w:t>i</w:t>
      </w:r>
      <w:proofErr w:type="spellEnd"/>
      <w:r w:rsidRPr="009359BF">
        <w:rPr>
          <w:lang w:val="ru-RU"/>
        </w:rPr>
        <w:t xml:space="preserve"> + </w:t>
      </w:r>
      <w:proofErr w:type="gramStart"/>
      <w:r w:rsidRPr="009359BF">
        <w:rPr>
          <w:lang w:val="ru-RU"/>
        </w:rPr>
        <w:t>2 &gt;</w:t>
      </w:r>
      <w:proofErr w:type="gramEnd"/>
      <w:r w:rsidRPr="009359BF">
        <w:rPr>
          <w:lang w:val="ru-RU"/>
        </w:rPr>
        <w:t xml:space="preserve">= </w:t>
      </w:r>
      <w:proofErr w:type="spellStart"/>
      <w:r w:rsidRPr="0075346D">
        <w:t>len</w:t>
      </w:r>
      <w:proofErr w:type="spellEnd"/>
      <w:r w:rsidRPr="009359BF">
        <w:rPr>
          <w:lang w:val="ru-RU"/>
        </w:rPr>
        <w:t>) //если мы в конце строки</w:t>
      </w:r>
    </w:p>
    <w:p w14:paraId="65CB8443" w14:textId="77777777" w:rsidR="0075346D" w:rsidRPr="0075346D" w:rsidRDefault="0075346D" w:rsidP="0075346D">
      <w:pPr>
        <w:pStyle w:val="af"/>
      </w:pPr>
      <w:r w:rsidRPr="009359BF">
        <w:rPr>
          <w:lang w:val="ru-RU"/>
        </w:rPr>
        <w:lastRenderedPageBreak/>
        <w:tab/>
      </w:r>
      <w:r w:rsidRPr="009359BF">
        <w:rPr>
          <w:lang w:val="ru-RU"/>
        </w:rPr>
        <w:tab/>
      </w:r>
      <w:r w:rsidRPr="009359BF">
        <w:rPr>
          <w:lang w:val="ru-RU"/>
        </w:rPr>
        <w:tab/>
      </w:r>
      <w:r w:rsidRPr="0075346D">
        <w:t>//</w:t>
      </w:r>
      <w:r w:rsidRPr="0075346D">
        <w:tab/>
      </w:r>
      <w:r w:rsidRPr="0075346D">
        <w:tab/>
        <w:t>{</w:t>
      </w:r>
    </w:p>
    <w:p w14:paraId="4B9DFE7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07380C4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].symbol</w:t>
      </w:r>
      <w:proofErr w:type="gramEnd"/>
      <w:r w:rsidRPr="0075346D">
        <w:t xml:space="preserve">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0C3C9D2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  <w:r w:rsidRPr="0075346D">
        <w:tab/>
        <w:t>}</w:t>
      </w:r>
    </w:p>
    <w:p w14:paraId="0C647C1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05FA33D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10 * dictionary[</w:t>
      </w:r>
      <w:proofErr w:type="spellStart"/>
      <w:r w:rsidRPr="0075346D">
        <w:t>size_of_dictionary</w:t>
      </w:r>
      <w:proofErr w:type="spellEnd"/>
      <w:r w:rsidRPr="0075346D">
        <w:t xml:space="preserve">].index + </w:t>
      </w:r>
      <w:proofErr w:type="spellStart"/>
      <w:r w:rsidRPr="0075346D">
        <w:t>atoi</w:t>
      </w:r>
      <w:proofErr w:type="spellEnd"/>
      <w:r w:rsidRPr="0075346D">
        <w:t>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]);</w:t>
      </w:r>
    </w:p>
    <w:p w14:paraId="6AA26CC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  <w:t>}</w:t>
      </w:r>
    </w:p>
    <w:p w14:paraId="743413A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</w:p>
    <w:p w14:paraId="0CE346E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//}</w:t>
      </w:r>
    </w:p>
    <w:p w14:paraId="06233C2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//else if (</w:t>
      </w:r>
      <w:proofErr w:type="spellStart"/>
      <w:r w:rsidRPr="0075346D">
        <w:t>size_of_dictionary</w:t>
      </w:r>
      <w:proofErr w:type="spellEnd"/>
      <w:r w:rsidRPr="0075346D">
        <w:t xml:space="preserve"> &lt;= 100)</w:t>
      </w:r>
    </w:p>
    <w:p w14:paraId="10C639F2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//{</w:t>
      </w:r>
    </w:p>
    <w:p w14:paraId="1FA9B3B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</w:t>
      </w:r>
      <w:proofErr w:type="spellStart"/>
      <w:r w:rsidRPr="0075346D">
        <w:t>atoi</w:t>
      </w:r>
      <w:proofErr w:type="spellEnd"/>
      <w:r w:rsidRPr="0075346D">
        <w:t>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]);</w:t>
      </w:r>
    </w:p>
    <w:p w14:paraId="4C60FD5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  <w:t>if (</w:t>
      </w:r>
      <w:proofErr w:type="spellStart"/>
      <w:r w:rsidRPr="0075346D">
        <w:t>encode_</w:t>
      </w:r>
      <w:proofErr w:type="gramStart"/>
      <w:r w:rsidRPr="0075346D">
        <w:t>str</w:t>
      </w:r>
      <w:proofErr w:type="spellEnd"/>
      <w:r w:rsidRPr="0075346D">
        <w:t>[</w:t>
      </w:r>
      <w:proofErr w:type="spellStart"/>
      <w:proofErr w:type="gramEnd"/>
      <w:r w:rsidRPr="0075346D">
        <w:t>i</w:t>
      </w:r>
      <w:proofErr w:type="spellEnd"/>
      <w:r w:rsidRPr="0075346D">
        <w:t xml:space="preserve"> + 1] &gt;= '0' &amp;&amp;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+ 1] &lt;= '9' &amp;&amp; ((</w:t>
      </w:r>
      <w:proofErr w:type="spellStart"/>
      <w:r w:rsidRPr="0075346D">
        <w:t>i</w:t>
      </w:r>
      <w:proofErr w:type="spellEnd"/>
      <w:r w:rsidRPr="0075346D">
        <w:t xml:space="preserve"> + 2 &gt;= </w:t>
      </w:r>
      <w:proofErr w:type="spellStart"/>
      <w:r w:rsidRPr="0075346D">
        <w:t>len</w:t>
      </w:r>
      <w:proofErr w:type="spellEnd"/>
      <w:r w:rsidRPr="0075346D">
        <w:t>) ||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+ 2] &lt;= '0' &amp;&amp;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+ 2] &gt;= '9'))) //</w:t>
      </w:r>
      <w:proofErr w:type="spellStart"/>
      <w:r w:rsidRPr="0075346D">
        <w:t>значит</w:t>
      </w:r>
      <w:proofErr w:type="spellEnd"/>
      <w:r w:rsidRPr="0075346D">
        <w:t xml:space="preserve"> </w:t>
      </w:r>
      <w:proofErr w:type="spellStart"/>
      <w:r w:rsidRPr="0075346D">
        <w:t>двузначное</w:t>
      </w:r>
      <w:proofErr w:type="spellEnd"/>
    </w:p>
    <w:p w14:paraId="3FE344A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  <w:t>{</w:t>
      </w:r>
    </w:p>
    <w:p w14:paraId="0CCE6D6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+</w:t>
      </w:r>
      <w:proofErr w:type="gramStart"/>
      <w:r w:rsidRPr="0075346D">
        <w:t>+;</w:t>
      </w:r>
      <w:proofErr w:type="gramEnd"/>
    </w:p>
    <w:p w14:paraId="6648BA7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  <w:r w:rsidRPr="0075346D">
        <w:t xml:space="preserve"> = 10 * dictionary[</w:t>
      </w:r>
      <w:proofErr w:type="spellStart"/>
      <w:r w:rsidRPr="0075346D">
        <w:t>size_of_dictionary</w:t>
      </w:r>
      <w:proofErr w:type="spellEnd"/>
      <w:r w:rsidRPr="0075346D">
        <w:t xml:space="preserve">].index + </w:t>
      </w:r>
      <w:proofErr w:type="spellStart"/>
      <w:r w:rsidRPr="0075346D">
        <w:t>atoi</w:t>
      </w:r>
      <w:proofErr w:type="spellEnd"/>
      <w:r w:rsidRPr="0075346D">
        <w:t>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]);</w:t>
      </w:r>
    </w:p>
    <w:p w14:paraId="0F279A6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</w:r>
      <w:r w:rsidRPr="0075346D">
        <w:tab/>
      </w:r>
    </w:p>
    <w:p w14:paraId="7D5BAD2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  <w:t>}</w:t>
      </w:r>
    </w:p>
    <w:p w14:paraId="410E6013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</w:t>
      </w:r>
      <w:r w:rsidRPr="0075346D">
        <w:tab/>
        <w:t>else if(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+ 1] &gt;= '0' &amp;&amp;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+ 1] &lt;= '9' &amp;&amp; ((</w:t>
      </w:r>
      <w:proofErr w:type="spellStart"/>
      <w:r w:rsidRPr="0075346D">
        <w:t>i</w:t>
      </w:r>
      <w:proofErr w:type="spellEnd"/>
      <w:r w:rsidRPr="0075346D">
        <w:t xml:space="preserve"> + 2 &gt;= </w:t>
      </w:r>
      <w:proofErr w:type="spellStart"/>
      <w:r w:rsidRPr="0075346D">
        <w:t>len</w:t>
      </w:r>
      <w:proofErr w:type="spellEnd"/>
      <w:r w:rsidRPr="0075346D">
        <w:t>) ||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+ 2] &gt;= '0' &amp;&amp;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+ 2] &lt;= '9')) &amp;&amp; ((</w:t>
      </w:r>
      <w:proofErr w:type="spellStart"/>
      <w:r w:rsidRPr="0075346D">
        <w:t>i</w:t>
      </w:r>
      <w:proofErr w:type="spellEnd"/>
      <w:r w:rsidRPr="0075346D">
        <w:t xml:space="preserve"> + 3 &gt;= </w:t>
      </w:r>
      <w:proofErr w:type="spellStart"/>
      <w:r w:rsidRPr="0075346D">
        <w:t>len</w:t>
      </w:r>
      <w:proofErr w:type="spellEnd"/>
      <w:r w:rsidRPr="0075346D">
        <w:t>) || (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+ 3] &lt;= '0' &amp;&amp;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 xml:space="preserve"> + 3] &gt;= '9')))</w:t>
      </w:r>
    </w:p>
    <w:p w14:paraId="5F8887A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//}</w:t>
      </w:r>
    </w:p>
    <w:p w14:paraId="13C8E7D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//else if (</w:t>
      </w:r>
      <w:proofErr w:type="spellStart"/>
      <w:r w:rsidRPr="0075346D">
        <w:t>size_of_dictionary</w:t>
      </w:r>
      <w:proofErr w:type="spellEnd"/>
      <w:r w:rsidRPr="0075346D">
        <w:t xml:space="preserve"> &lt; 1000)</w:t>
      </w:r>
    </w:p>
    <w:p w14:paraId="1D72D23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//{</w:t>
      </w:r>
    </w:p>
    <w:p w14:paraId="58F82B4D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>//}</w:t>
      </w:r>
    </w:p>
    <w:p w14:paraId="43A20B34" w14:textId="77777777" w:rsidR="0075346D" w:rsidRPr="0075346D" w:rsidRDefault="0075346D" w:rsidP="0075346D">
      <w:pPr>
        <w:pStyle w:val="af"/>
      </w:pPr>
      <w:r w:rsidRPr="0075346D">
        <w:tab/>
        <w:t>//</w:t>
      </w:r>
      <w:r w:rsidRPr="0075346D">
        <w:tab/>
      </w:r>
      <w:r w:rsidRPr="0075346D">
        <w:tab/>
        <w:t>}</w:t>
      </w:r>
    </w:p>
    <w:p w14:paraId="3A94A8C0" w14:textId="77777777" w:rsidR="0075346D" w:rsidRPr="0075346D" w:rsidRDefault="0075346D" w:rsidP="0075346D">
      <w:pPr>
        <w:pStyle w:val="af"/>
      </w:pPr>
      <w:r w:rsidRPr="0075346D">
        <w:tab/>
        <w:t>//</w:t>
      </w:r>
      <w:r w:rsidRPr="0075346D">
        <w:tab/>
        <w:t>}</w:t>
      </w:r>
    </w:p>
    <w:p w14:paraId="741AA5F0" w14:textId="77777777" w:rsidR="0075346D" w:rsidRPr="0075346D" w:rsidRDefault="0075346D" w:rsidP="0075346D">
      <w:pPr>
        <w:pStyle w:val="af"/>
      </w:pPr>
      <w:r w:rsidRPr="0075346D">
        <w:tab/>
        <w:t>//</w:t>
      </w:r>
      <w:r w:rsidRPr="0075346D">
        <w:tab/>
        <w:t>else if (mode == CHAR)</w:t>
      </w:r>
    </w:p>
    <w:p w14:paraId="3D5CE05F" w14:textId="77777777" w:rsidR="0075346D" w:rsidRPr="0075346D" w:rsidRDefault="0075346D" w:rsidP="0075346D">
      <w:pPr>
        <w:pStyle w:val="af"/>
      </w:pPr>
      <w:r w:rsidRPr="0075346D">
        <w:tab/>
        <w:t>//</w:t>
      </w:r>
      <w:r w:rsidRPr="0075346D">
        <w:tab/>
        <w:t>{</w:t>
      </w:r>
    </w:p>
    <w:p w14:paraId="2F1883D7" w14:textId="77777777" w:rsidR="0075346D" w:rsidRPr="0075346D" w:rsidRDefault="0075346D" w:rsidP="0075346D">
      <w:pPr>
        <w:pStyle w:val="af"/>
      </w:pPr>
    </w:p>
    <w:p w14:paraId="5A86951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//}</w:t>
      </w:r>
    </w:p>
    <w:p w14:paraId="78125FDB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73F43FDA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proofErr w:type="gramStart"/>
      <w:r w:rsidRPr="0075346D">
        <w:t>WriteAnswer</w:t>
      </w:r>
      <w:proofErr w:type="spellEnd"/>
      <w:r w:rsidRPr="0075346D">
        <w:t>(</w:t>
      </w:r>
      <w:proofErr w:type="gramEnd"/>
      <w:r w:rsidRPr="0075346D">
        <w:t xml:space="preserve">dictionary, </w:t>
      </w:r>
      <w:proofErr w:type="spellStart"/>
      <w:r w:rsidRPr="0075346D">
        <w:t>size_of_dictionary</w:t>
      </w:r>
      <w:proofErr w:type="spellEnd"/>
      <w:r w:rsidRPr="0075346D">
        <w:t xml:space="preserve">, </w:t>
      </w:r>
      <w:proofErr w:type="spellStart"/>
      <w:r w:rsidRPr="0075346D">
        <w:t>file_res</w:t>
      </w:r>
      <w:proofErr w:type="spellEnd"/>
      <w:r w:rsidRPr="0075346D">
        <w:t>);</w:t>
      </w:r>
    </w:p>
    <w:p w14:paraId="7C429297" w14:textId="77777777" w:rsidR="0075346D" w:rsidRPr="0075346D" w:rsidRDefault="0075346D" w:rsidP="0075346D">
      <w:pPr>
        <w:pStyle w:val="af"/>
      </w:pPr>
    </w:p>
    <w:p w14:paraId="20FEA990" w14:textId="77777777" w:rsidR="0075346D" w:rsidRPr="0075346D" w:rsidRDefault="0075346D" w:rsidP="0075346D">
      <w:pPr>
        <w:pStyle w:val="af"/>
      </w:pPr>
      <w:r w:rsidRPr="0075346D">
        <w:tab/>
        <w:t>free(</w:t>
      </w:r>
      <w:proofErr w:type="spellStart"/>
      <w:r w:rsidRPr="0075346D">
        <w:t>encode_str</w:t>
      </w:r>
      <w:proofErr w:type="spellEnd"/>
      <w:proofErr w:type="gramStart"/>
      <w:r w:rsidRPr="0075346D">
        <w:t>);</w:t>
      </w:r>
      <w:proofErr w:type="gramEnd"/>
    </w:p>
    <w:p w14:paraId="64BBB2C8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proofErr w:type="gramStart"/>
      <w:r w:rsidRPr="0075346D">
        <w:t>FreeWords</w:t>
      </w:r>
      <w:proofErr w:type="spellEnd"/>
      <w:r w:rsidRPr="0075346D">
        <w:t>(</w:t>
      </w:r>
      <w:proofErr w:type="gramEnd"/>
      <w:r w:rsidRPr="0075346D">
        <w:t xml:space="preserve">dictionary, </w:t>
      </w:r>
      <w:proofErr w:type="spellStart"/>
      <w:r w:rsidRPr="0075346D">
        <w:t>size_of_dictionary</w:t>
      </w:r>
      <w:proofErr w:type="spellEnd"/>
      <w:r w:rsidRPr="0075346D">
        <w:t>);</w:t>
      </w:r>
    </w:p>
    <w:p w14:paraId="0FC688B6" w14:textId="77777777" w:rsidR="0075346D" w:rsidRPr="0075346D" w:rsidRDefault="0075346D" w:rsidP="0075346D">
      <w:pPr>
        <w:pStyle w:val="af"/>
      </w:pPr>
      <w:r w:rsidRPr="0075346D">
        <w:tab/>
        <w:t>free(dictionary</w:t>
      </w:r>
      <w:proofErr w:type="gramStart"/>
      <w:r w:rsidRPr="0075346D">
        <w:t>);</w:t>
      </w:r>
      <w:proofErr w:type="gramEnd"/>
    </w:p>
    <w:p w14:paraId="4E7770BA" w14:textId="77777777" w:rsidR="0075346D" w:rsidRPr="0075346D" w:rsidRDefault="0075346D" w:rsidP="0075346D">
      <w:pPr>
        <w:pStyle w:val="af"/>
      </w:pPr>
      <w:r w:rsidRPr="0075346D">
        <w:t>}</w:t>
      </w:r>
    </w:p>
    <w:p w14:paraId="572C7BC4" w14:textId="77777777" w:rsidR="0075346D" w:rsidRPr="0075346D" w:rsidRDefault="0075346D" w:rsidP="0075346D">
      <w:pPr>
        <w:pStyle w:val="af"/>
      </w:pPr>
    </w:p>
    <w:p w14:paraId="6094F321" w14:textId="77777777" w:rsidR="0075346D" w:rsidRPr="0075346D" w:rsidRDefault="0075346D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WriteAnswer</w:t>
      </w:r>
      <w:proofErr w:type="spellEnd"/>
      <w:r w:rsidRPr="0075346D">
        <w:t>(</w:t>
      </w:r>
      <w:proofErr w:type="gramEnd"/>
      <w:r w:rsidRPr="0075346D">
        <w:t xml:space="preserve">WORD* Dictionary, int </w:t>
      </w:r>
      <w:proofErr w:type="spellStart"/>
      <w:r w:rsidRPr="0075346D">
        <w:t>size_of_dictionary</w:t>
      </w:r>
      <w:proofErr w:type="spellEnd"/>
      <w:r w:rsidRPr="0075346D">
        <w:t xml:space="preserve">, char* </w:t>
      </w:r>
      <w:proofErr w:type="spellStart"/>
      <w:r w:rsidRPr="0075346D">
        <w:t>file_res</w:t>
      </w:r>
      <w:proofErr w:type="spellEnd"/>
      <w:r w:rsidRPr="0075346D">
        <w:t>)</w:t>
      </w:r>
    </w:p>
    <w:p w14:paraId="4D402C87" w14:textId="77777777" w:rsidR="0075346D" w:rsidRPr="0075346D" w:rsidRDefault="0075346D" w:rsidP="0075346D">
      <w:pPr>
        <w:pStyle w:val="af"/>
      </w:pPr>
      <w:r w:rsidRPr="0075346D">
        <w:t>{</w:t>
      </w:r>
    </w:p>
    <w:p w14:paraId="31F91454" w14:textId="77777777" w:rsidR="0075346D" w:rsidRPr="0075346D" w:rsidRDefault="0075346D" w:rsidP="0075346D">
      <w:pPr>
        <w:pStyle w:val="af"/>
      </w:pPr>
      <w:r w:rsidRPr="0075346D">
        <w:tab/>
        <w:t xml:space="preserve">FILE* </w:t>
      </w:r>
      <w:proofErr w:type="spellStart"/>
      <w:r w:rsidRPr="0075346D">
        <w:t>f_res</w:t>
      </w:r>
      <w:proofErr w:type="spellEnd"/>
      <w:r w:rsidRPr="0075346D">
        <w:t xml:space="preserve"> = </w:t>
      </w:r>
      <w:proofErr w:type="spellStart"/>
      <w:proofErr w:type="gramStart"/>
      <w:r w:rsidRPr="0075346D">
        <w:t>fopen</w:t>
      </w:r>
      <w:proofErr w:type="spellEnd"/>
      <w:r w:rsidRPr="0075346D">
        <w:t>(</w:t>
      </w:r>
      <w:proofErr w:type="spellStart"/>
      <w:proofErr w:type="gramEnd"/>
      <w:r w:rsidRPr="0075346D">
        <w:t>file_res</w:t>
      </w:r>
      <w:proofErr w:type="spellEnd"/>
      <w:r w:rsidRPr="0075346D">
        <w:t>, "w");</w:t>
      </w:r>
    </w:p>
    <w:p w14:paraId="3B8DB9D3" w14:textId="77777777" w:rsidR="0075346D" w:rsidRPr="0075346D" w:rsidRDefault="0075346D" w:rsidP="0075346D">
      <w:pPr>
        <w:pStyle w:val="af"/>
      </w:pPr>
      <w:r w:rsidRPr="0075346D">
        <w:tab/>
        <w:t xml:space="preserve">if </w:t>
      </w:r>
      <w:proofErr w:type="gramStart"/>
      <w:r w:rsidRPr="0075346D">
        <w:t>(!</w:t>
      </w:r>
      <w:proofErr w:type="spellStart"/>
      <w:r w:rsidRPr="0075346D">
        <w:t>f</w:t>
      </w:r>
      <w:proofErr w:type="gramEnd"/>
      <w:r w:rsidRPr="0075346D">
        <w:t>_res</w:t>
      </w:r>
      <w:proofErr w:type="spellEnd"/>
      <w:r w:rsidRPr="0075346D">
        <w:t>)</w:t>
      </w:r>
      <w:proofErr w:type="spellStart"/>
      <w:r w:rsidRPr="0075346D">
        <w:t>FileErrorLZ</w:t>
      </w:r>
      <w:proofErr w:type="spellEnd"/>
      <w:r w:rsidRPr="0075346D">
        <w:t>();</w:t>
      </w:r>
    </w:p>
    <w:p w14:paraId="471EAF4A" w14:textId="77777777" w:rsidR="0075346D" w:rsidRPr="0075346D" w:rsidRDefault="0075346D" w:rsidP="0075346D">
      <w:pPr>
        <w:pStyle w:val="af"/>
      </w:pPr>
    </w:p>
    <w:p w14:paraId="7F378957" w14:textId="77777777" w:rsidR="0075346D" w:rsidRPr="0075346D" w:rsidRDefault="0075346D" w:rsidP="0075346D">
      <w:pPr>
        <w:pStyle w:val="af"/>
      </w:pPr>
      <w:r w:rsidRPr="0075346D">
        <w:tab/>
        <w:t xml:space="preserve">for (int </w:t>
      </w:r>
      <w:proofErr w:type="spellStart"/>
      <w:r w:rsidRPr="0075346D">
        <w:t>i</w:t>
      </w:r>
      <w:proofErr w:type="spellEnd"/>
      <w:r w:rsidRPr="0075346D">
        <w:t xml:space="preserve"> = 1; </w:t>
      </w:r>
      <w:proofErr w:type="spellStart"/>
      <w:r w:rsidRPr="0075346D">
        <w:t>i</w:t>
      </w:r>
      <w:proofErr w:type="spellEnd"/>
      <w:r w:rsidRPr="0075346D">
        <w:t xml:space="preserve"> &lt;= </w:t>
      </w:r>
      <w:proofErr w:type="spellStart"/>
      <w:r w:rsidRPr="0075346D">
        <w:t>size_of_dictionary</w:t>
      </w:r>
      <w:proofErr w:type="spellEnd"/>
      <w:r w:rsidRPr="0075346D">
        <w:t xml:space="preserve">; </w:t>
      </w:r>
      <w:proofErr w:type="spellStart"/>
      <w:r w:rsidRPr="0075346D">
        <w:t>i</w:t>
      </w:r>
      <w:proofErr w:type="spellEnd"/>
      <w:r w:rsidRPr="0075346D">
        <w:t>++)</w:t>
      </w:r>
    </w:p>
    <w:p w14:paraId="109CB82F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6752940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fprintf</w:t>
      </w:r>
      <w:proofErr w:type="spellEnd"/>
      <w:r w:rsidRPr="0075346D">
        <w:t>(</w:t>
      </w:r>
      <w:proofErr w:type="spellStart"/>
      <w:proofErr w:type="gramEnd"/>
      <w:r w:rsidRPr="0075346D">
        <w:t>f_res</w:t>
      </w:r>
      <w:proofErr w:type="spellEnd"/>
      <w:r w:rsidRPr="0075346D">
        <w:t>, "%s", Dictionary[</w:t>
      </w:r>
      <w:proofErr w:type="spellStart"/>
      <w:r w:rsidRPr="0075346D">
        <w:t>i</w:t>
      </w:r>
      <w:proofErr w:type="spellEnd"/>
      <w:r w:rsidRPr="0075346D">
        <w:t>].word);</w:t>
      </w:r>
    </w:p>
    <w:p w14:paraId="6604B54A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"%s", Dictionary[</w:t>
      </w:r>
      <w:proofErr w:type="spellStart"/>
      <w:r w:rsidRPr="0075346D">
        <w:t>i</w:t>
      </w:r>
      <w:proofErr w:type="spellEnd"/>
      <w:r w:rsidRPr="0075346D">
        <w:t>].word);</w:t>
      </w:r>
    </w:p>
    <w:p w14:paraId="5DABCA4C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227CAD76" w14:textId="77777777" w:rsidR="0075346D" w:rsidRPr="0075346D" w:rsidRDefault="0075346D" w:rsidP="0075346D">
      <w:pPr>
        <w:pStyle w:val="af"/>
      </w:pPr>
    </w:p>
    <w:p w14:paraId="24175844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r w:rsidRPr="0075346D">
        <w:t>fclose</w:t>
      </w:r>
      <w:proofErr w:type="spellEnd"/>
      <w:r w:rsidRPr="0075346D">
        <w:t>(</w:t>
      </w:r>
      <w:proofErr w:type="spellStart"/>
      <w:r w:rsidRPr="0075346D">
        <w:t>f_res</w:t>
      </w:r>
      <w:proofErr w:type="spellEnd"/>
      <w:proofErr w:type="gramStart"/>
      <w:r w:rsidRPr="0075346D">
        <w:t>);</w:t>
      </w:r>
      <w:proofErr w:type="gramEnd"/>
    </w:p>
    <w:p w14:paraId="2EA1FEB9" w14:textId="77777777" w:rsidR="0075346D" w:rsidRPr="0075346D" w:rsidRDefault="0075346D" w:rsidP="0075346D">
      <w:pPr>
        <w:pStyle w:val="af"/>
      </w:pPr>
      <w:r w:rsidRPr="0075346D">
        <w:t>}</w:t>
      </w:r>
    </w:p>
    <w:p w14:paraId="17B5C6C4" w14:textId="77777777" w:rsidR="0075346D" w:rsidRPr="0075346D" w:rsidRDefault="0075346D" w:rsidP="0075346D">
      <w:pPr>
        <w:pStyle w:val="af"/>
      </w:pPr>
      <w:r w:rsidRPr="0075346D">
        <w:t xml:space="preserve">                                   //dictionary[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].index</w:t>
      </w:r>
      <w:proofErr w:type="gramEnd"/>
    </w:p>
    <w:p w14:paraId="33971296" w14:textId="77777777" w:rsidR="0075346D" w:rsidRPr="0075346D" w:rsidRDefault="0075346D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SearchForWord</w:t>
      </w:r>
      <w:proofErr w:type="spellEnd"/>
      <w:r w:rsidRPr="0075346D">
        <w:t>(</w:t>
      </w:r>
      <w:proofErr w:type="gramEnd"/>
      <w:r w:rsidRPr="0075346D">
        <w:t xml:space="preserve">WORD* Dictionary, int </w:t>
      </w:r>
      <w:proofErr w:type="spellStart"/>
      <w:r w:rsidRPr="0075346D">
        <w:t>ind</w:t>
      </w:r>
      <w:proofErr w:type="spellEnd"/>
      <w:r w:rsidRPr="0075346D">
        <w:t xml:space="preserve">, int </w:t>
      </w:r>
      <w:proofErr w:type="spellStart"/>
      <w:r w:rsidRPr="0075346D">
        <w:t>size_of_dictionary</w:t>
      </w:r>
      <w:proofErr w:type="spellEnd"/>
      <w:r w:rsidRPr="0075346D">
        <w:t xml:space="preserve">, char* </w:t>
      </w:r>
      <w:proofErr w:type="spellStart"/>
      <w:r w:rsidRPr="0075346D">
        <w:t>encode_str</w:t>
      </w:r>
      <w:proofErr w:type="spellEnd"/>
      <w:r w:rsidRPr="0075346D">
        <w:t xml:space="preserve">, int </w:t>
      </w:r>
      <w:proofErr w:type="spellStart"/>
      <w:r w:rsidRPr="0075346D">
        <w:t>i</w:t>
      </w:r>
      <w:proofErr w:type="spellEnd"/>
      <w:r w:rsidRPr="0075346D">
        <w:t>)</w:t>
      </w:r>
    </w:p>
    <w:p w14:paraId="45B0E5F9" w14:textId="77777777" w:rsidR="0075346D" w:rsidRPr="0075346D" w:rsidRDefault="0075346D" w:rsidP="0075346D">
      <w:pPr>
        <w:pStyle w:val="af"/>
      </w:pPr>
      <w:r w:rsidRPr="0075346D">
        <w:t>{</w:t>
      </w:r>
    </w:p>
    <w:p w14:paraId="2E73675C" w14:textId="77777777" w:rsidR="0075346D" w:rsidRPr="0075346D" w:rsidRDefault="0075346D" w:rsidP="0075346D">
      <w:pPr>
        <w:pStyle w:val="af"/>
      </w:pPr>
      <w:r w:rsidRPr="0075346D">
        <w:tab/>
        <w:t>if (</w:t>
      </w:r>
      <w:proofErr w:type="spellStart"/>
      <w:r w:rsidRPr="0075346D">
        <w:t>ind</w:t>
      </w:r>
      <w:proofErr w:type="spellEnd"/>
      <w:r w:rsidRPr="0075346D">
        <w:t xml:space="preserve"> == 0)</w:t>
      </w:r>
    </w:p>
    <w:p w14:paraId="1C510F76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6CCAEFF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 xml:space="preserve">[0] = </w:t>
      </w:r>
      <w:proofErr w:type="spellStart"/>
      <w:r w:rsidRPr="0075346D">
        <w:t>encode_str</w:t>
      </w:r>
      <w:proofErr w:type="spellEnd"/>
      <w:r w:rsidRPr="0075346D">
        <w:t>[</w:t>
      </w:r>
      <w:proofErr w:type="spellStart"/>
      <w:r w:rsidRPr="0075346D">
        <w:t>i</w:t>
      </w:r>
      <w:proofErr w:type="spellEnd"/>
      <w:r w:rsidRPr="0075346D">
        <w:t>];</w:t>
      </w:r>
    </w:p>
    <w:p w14:paraId="4063D4B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Dictionary[</w:t>
      </w:r>
      <w:proofErr w:type="spellStart"/>
      <w:r w:rsidRPr="0075346D">
        <w:t>size_of_dictionary</w:t>
      </w:r>
      <w:proofErr w:type="spellEnd"/>
      <w:proofErr w:type="gramStart"/>
      <w:r w:rsidRPr="0075346D">
        <w:t>].word</w:t>
      </w:r>
      <w:proofErr w:type="gramEnd"/>
      <w:r w:rsidRPr="0075346D">
        <w:t>[1] = '\0';</w:t>
      </w:r>
    </w:p>
    <w:p w14:paraId="50E4DE3A" w14:textId="77777777" w:rsidR="0075346D" w:rsidRPr="0075346D" w:rsidRDefault="0075346D" w:rsidP="0075346D">
      <w:pPr>
        <w:pStyle w:val="af"/>
      </w:pPr>
    </w:p>
    <w:p w14:paraId="772E3E2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("dictionary[%d</w:t>
      </w:r>
      <w:proofErr w:type="gramStart"/>
      <w:r w:rsidRPr="0075346D">
        <w:t>].word</w:t>
      </w:r>
      <w:proofErr w:type="gramEnd"/>
      <w:r w:rsidRPr="0075346D">
        <w:t xml:space="preserve"> (</w:t>
      </w:r>
      <w:proofErr w:type="spellStart"/>
      <w:r w:rsidRPr="0075346D">
        <w:t>ind</w:t>
      </w:r>
      <w:proofErr w:type="spellEnd"/>
      <w:r w:rsidRPr="0075346D">
        <w:t xml:space="preserve"> = 0) = %s\n", </w:t>
      </w:r>
      <w:proofErr w:type="spellStart"/>
      <w:r w:rsidRPr="0075346D">
        <w:t>size_of_dictionary</w:t>
      </w:r>
      <w:proofErr w:type="spellEnd"/>
      <w:r w:rsidRPr="0075346D">
        <w:t>, dictionary[</w:t>
      </w:r>
      <w:proofErr w:type="spellStart"/>
      <w:r w:rsidRPr="0075346D">
        <w:t>size_of_dictionary</w:t>
      </w:r>
      <w:proofErr w:type="spellEnd"/>
      <w:r w:rsidRPr="0075346D">
        <w:t>].word);</w:t>
      </w:r>
    </w:p>
    <w:p w14:paraId="4413F56D" w14:textId="77777777" w:rsidR="0075346D" w:rsidRPr="0075346D" w:rsidRDefault="0075346D" w:rsidP="0075346D">
      <w:pPr>
        <w:pStyle w:val="af"/>
      </w:pPr>
      <w:r w:rsidRPr="0075346D">
        <w:lastRenderedPageBreak/>
        <w:tab/>
        <w:t>}</w:t>
      </w:r>
    </w:p>
    <w:p w14:paraId="4CBB2F89" w14:textId="77777777" w:rsidR="0075346D" w:rsidRPr="0075346D" w:rsidRDefault="0075346D" w:rsidP="0075346D">
      <w:pPr>
        <w:pStyle w:val="af"/>
      </w:pPr>
      <w:r w:rsidRPr="0075346D">
        <w:tab/>
        <w:t xml:space="preserve">else </w:t>
      </w:r>
    </w:p>
    <w:p w14:paraId="441B8BE9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6FD34E1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("dictionary[%d</w:t>
      </w:r>
      <w:proofErr w:type="gramStart"/>
      <w:r w:rsidRPr="0075346D">
        <w:t>].word</w:t>
      </w:r>
      <w:proofErr w:type="gramEnd"/>
      <w:r w:rsidRPr="0075346D">
        <w:t xml:space="preserve"> (new) = %s\n", </w:t>
      </w:r>
      <w:proofErr w:type="spellStart"/>
      <w:r w:rsidRPr="0075346D">
        <w:t>size_of_dictionary</w:t>
      </w:r>
      <w:proofErr w:type="spellEnd"/>
      <w:r w:rsidRPr="0075346D">
        <w:t>, dictionary[</w:t>
      </w:r>
      <w:proofErr w:type="spellStart"/>
      <w:r w:rsidRPr="0075346D">
        <w:t>size_of_dictionary</w:t>
      </w:r>
      <w:proofErr w:type="spellEnd"/>
      <w:r w:rsidRPr="0075346D">
        <w:t>].word);</w:t>
      </w:r>
    </w:p>
    <w:p w14:paraId="1868EB5B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("dictionary[%d</w:t>
      </w:r>
      <w:proofErr w:type="gramStart"/>
      <w:r w:rsidRPr="0075346D">
        <w:t>].word</w:t>
      </w:r>
      <w:proofErr w:type="gramEnd"/>
      <w:r w:rsidRPr="0075346D">
        <w:t xml:space="preserve"> (old) = %s\n", </w:t>
      </w:r>
      <w:proofErr w:type="spellStart"/>
      <w:r w:rsidRPr="0075346D">
        <w:t>ind</w:t>
      </w:r>
      <w:proofErr w:type="spellEnd"/>
      <w:r w:rsidRPr="0075346D">
        <w:t>, dictionary[</w:t>
      </w:r>
      <w:proofErr w:type="spellStart"/>
      <w:r w:rsidRPr="0075346D">
        <w:t>size_of_dictionary</w:t>
      </w:r>
      <w:proofErr w:type="spellEnd"/>
      <w:r w:rsidRPr="0075346D">
        <w:t>].word);</w:t>
      </w:r>
    </w:p>
    <w:p w14:paraId="0C19D1B6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strcpy</w:t>
      </w:r>
      <w:proofErr w:type="spellEnd"/>
      <w:r w:rsidRPr="0075346D">
        <w:t>(</w:t>
      </w:r>
      <w:proofErr w:type="gramEnd"/>
      <w:r w:rsidRPr="0075346D">
        <w:t>Dictionary[</w:t>
      </w:r>
      <w:proofErr w:type="spellStart"/>
      <w:r w:rsidRPr="0075346D">
        <w:t>size_of_dictionary</w:t>
      </w:r>
      <w:proofErr w:type="spellEnd"/>
      <w:r w:rsidRPr="0075346D">
        <w:t>].word, Dictionary[</w:t>
      </w:r>
      <w:proofErr w:type="spellStart"/>
      <w:r w:rsidRPr="0075346D">
        <w:t>ind</w:t>
      </w:r>
      <w:proofErr w:type="spellEnd"/>
      <w:r w:rsidRPr="0075346D">
        <w:t>].word);</w:t>
      </w:r>
    </w:p>
    <w:p w14:paraId="558EE9D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("dictionary[%d</w:t>
      </w:r>
      <w:proofErr w:type="gramStart"/>
      <w:r w:rsidRPr="0075346D">
        <w:t>].word</w:t>
      </w:r>
      <w:proofErr w:type="gramEnd"/>
      <w:r w:rsidRPr="0075346D">
        <w:t xml:space="preserve"> (res) = %s\n", </w:t>
      </w:r>
      <w:proofErr w:type="spellStart"/>
      <w:r w:rsidRPr="0075346D">
        <w:t>size_of_dictionary</w:t>
      </w:r>
      <w:proofErr w:type="spellEnd"/>
      <w:r w:rsidRPr="0075346D">
        <w:t>, dictionary[</w:t>
      </w:r>
      <w:proofErr w:type="spellStart"/>
      <w:r w:rsidRPr="0075346D">
        <w:t>size_of_dictionary</w:t>
      </w:r>
      <w:proofErr w:type="spellEnd"/>
      <w:r w:rsidRPr="0075346D">
        <w:t>].word);</w:t>
      </w:r>
    </w:p>
    <w:p w14:paraId="66ACC15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 dictionary[</w:t>
      </w:r>
      <w:proofErr w:type="spellStart"/>
      <w:r w:rsidRPr="0075346D">
        <w:t>size_of_dictionary</w:t>
      </w:r>
      <w:proofErr w:type="spellEnd"/>
      <w:r w:rsidRPr="0075346D">
        <w:t>].symbol = %c", dictionary[</w:t>
      </w:r>
      <w:proofErr w:type="spellStart"/>
      <w:r w:rsidRPr="0075346D">
        <w:t>size_of_dictionary</w:t>
      </w:r>
      <w:proofErr w:type="spellEnd"/>
      <w:r w:rsidRPr="0075346D">
        <w:t>].symbol);</w:t>
      </w:r>
    </w:p>
    <w:p w14:paraId="0C819B8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char* a = (char</w:t>
      </w:r>
      <w:proofErr w:type="gramStart"/>
      <w:r w:rsidRPr="0075346D">
        <w:t>*)malloc</w:t>
      </w:r>
      <w:proofErr w:type="gramEnd"/>
      <w:r w:rsidRPr="0075346D">
        <w:t xml:space="preserve">(2 * </w:t>
      </w:r>
      <w:proofErr w:type="spellStart"/>
      <w:r w:rsidRPr="0075346D">
        <w:t>sizeof</w:t>
      </w:r>
      <w:proofErr w:type="spellEnd"/>
      <w:r w:rsidRPr="0075346D">
        <w:t>(char));</w:t>
      </w:r>
    </w:p>
    <w:p w14:paraId="6337F549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gramStart"/>
      <w:r w:rsidRPr="0075346D">
        <w:t>a[</w:t>
      </w:r>
      <w:proofErr w:type="gramEnd"/>
      <w:r w:rsidRPr="0075346D">
        <w:t>0] = Dictionary[</w:t>
      </w:r>
      <w:proofErr w:type="spellStart"/>
      <w:r w:rsidRPr="0075346D">
        <w:t>size_of_dictionary</w:t>
      </w:r>
      <w:proofErr w:type="spellEnd"/>
      <w:r w:rsidRPr="0075346D">
        <w:t>].symbol;</w:t>
      </w:r>
    </w:p>
    <w:p w14:paraId="74C9E5A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gramStart"/>
      <w:r w:rsidRPr="0075346D">
        <w:t>a[</w:t>
      </w:r>
      <w:proofErr w:type="gramEnd"/>
      <w:r w:rsidRPr="0075346D">
        <w:t>1] = '\0';</w:t>
      </w:r>
    </w:p>
    <w:p w14:paraId="007C4CB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strcat</w:t>
      </w:r>
      <w:proofErr w:type="spellEnd"/>
      <w:r w:rsidRPr="0075346D">
        <w:t>(</w:t>
      </w:r>
      <w:proofErr w:type="gramEnd"/>
      <w:r w:rsidRPr="0075346D">
        <w:t>Dictionary[</w:t>
      </w:r>
      <w:proofErr w:type="spellStart"/>
      <w:r w:rsidRPr="0075346D">
        <w:t>size_of_dictionary</w:t>
      </w:r>
      <w:proofErr w:type="spellEnd"/>
      <w:r w:rsidRPr="0075346D">
        <w:t>].word, a/*dictionary[</w:t>
      </w:r>
      <w:proofErr w:type="spellStart"/>
      <w:r w:rsidRPr="0075346D">
        <w:t>size_of_dictionary</w:t>
      </w:r>
      <w:proofErr w:type="spellEnd"/>
      <w:r w:rsidRPr="0075346D">
        <w:t>].symbol*/);</w:t>
      </w:r>
    </w:p>
    <w:p w14:paraId="3B9753C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("dictionary[%d</w:t>
      </w:r>
      <w:proofErr w:type="gramStart"/>
      <w:r w:rsidRPr="0075346D">
        <w:t>].word</w:t>
      </w:r>
      <w:proofErr w:type="gramEnd"/>
      <w:r w:rsidRPr="0075346D">
        <w:t xml:space="preserve"> (res) = %s\n", </w:t>
      </w:r>
      <w:proofErr w:type="spellStart"/>
      <w:r w:rsidRPr="0075346D">
        <w:t>size_of_dictionary</w:t>
      </w:r>
      <w:proofErr w:type="spellEnd"/>
      <w:r w:rsidRPr="0075346D">
        <w:t>, dictionary[</w:t>
      </w:r>
      <w:proofErr w:type="spellStart"/>
      <w:r w:rsidRPr="0075346D">
        <w:t>size_of_dictionary</w:t>
      </w:r>
      <w:proofErr w:type="spellEnd"/>
      <w:r w:rsidRPr="0075346D">
        <w:t>].word);</w:t>
      </w:r>
    </w:p>
    <w:p w14:paraId="3776EB71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free(a</w:t>
      </w:r>
      <w:proofErr w:type="gramStart"/>
      <w:r w:rsidRPr="0075346D">
        <w:t>);</w:t>
      </w:r>
      <w:proofErr w:type="gramEnd"/>
    </w:p>
    <w:p w14:paraId="683318AD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0B46A1C2" w14:textId="77777777" w:rsidR="0075346D" w:rsidRPr="0075346D" w:rsidRDefault="0075346D" w:rsidP="0075346D">
      <w:pPr>
        <w:pStyle w:val="af"/>
      </w:pPr>
      <w:r w:rsidRPr="0075346D">
        <w:t>}</w:t>
      </w:r>
    </w:p>
    <w:p w14:paraId="2FB83B16" w14:textId="77777777" w:rsidR="0075346D" w:rsidRPr="0075346D" w:rsidRDefault="0075346D" w:rsidP="0075346D">
      <w:pPr>
        <w:pStyle w:val="af"/>
      </w:pPr>
      <w:r w:rsidRPr="0075346D">
        <w:tab/>
      </w:r>
    </w:p>
    <w:p w14:paraId="49BF89E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</w:p>
    <w:p w14:paraId="5419D3EE" w14:textId="77777777" w:rsidR="0075346D" w:rsidRPr="0075346D" w:rsidRDefault="0075346D" w:rsidP="0075346D">
      <w:pPr>
        <w:pStyle w:val="af"/>
      </w:pPr>
    </w:p>
    <w:p w14:paraId="7DE44512" w14:textId="77777777" w:rsidR="0075346D" w:rsidRPr="0075346D" w:rsidRDefault="0075346D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FreeWords</w:t>
      </w:r>
      <w:proofErr w:type="spellEnd"/>
      <w:r w:rsidRPr="0075346D">
        <w:t>(</w:t>
      </w:r>
      <w:proofErr w:type="gramEnd"/>
      <w:r w:rsidRPr="0075346D">
        <w:t xml:space="preserve">WORD* Dictionary, int </w:t>
      </w:r>
      <w:proofErr w:type="spellStart"/>
      <w:r w:rsidRPr="0075346D">
        <w:t>size_of_dictionary</w:t>
      </w:r>
      <w:proofErr w:type="spellEnd"/>
      <w:r w:rsidRPr="0075346D">
        <w:t>)</w:t>
      </w:r>
    </w:p>
    <w:p w14:paraId="393ACE28" w14:textId="77777777" w:rsidR="0075346D" w:rsidRPr="0075346D" w:rsidRDefault="0075346D" w:rsidP="0075346D">
      <w:pPr>
        <w:pStyle w:val="af"/>
      </w:pPr>
      <w:r w:rsidRPr="0075346D">
        <w:t>{</w:t>
      </w:r>
    </w:p>
    <w:p w14:paraId="2003AFDF" w14:textId="77777777" w:rsidR="0075346D" w:rsidRPr="0075346D" w:rsidRDefault="0075346D" w:rsidP="0075346D">
      <w:pPr>
        <w:pStyle w:val="af"/>
      </w:pPr>
      <w:r w:rsidRPr="0075346D">
        <w:tab/>
        <w:t xml:space="preserve">for (int </w:t>
      </w:r>
      <w:proofErr w:type="spellStart"/>
      <w:r w:rsidRPr="0075346D">
        <w:t>i</w:t>
      </w:r>
      <w:proofErr w:type="spellEnd"/>
      <w:r w:rsidRPr="0075346D">
        <w:t xml:space="preserve"> = 1; </w:t>
      </w:r>
      <w:proofErr w:type="spellStart"/>
      <w:r w:rsidRPr="0075346D">
        <w:t>i</w:t>
      </w:r>
      <w:proofErr w:type="spellEnd"/>
      <w:r w:rsidRPr="0075346D">
        <w:t xml:space="preserve"> &lt;= </w:t>
      </w:r>
      <w:proofErr w:type="spellStart"/>
      <w:r w:rsidRPr="0075346D">
        <w:t>size_of_dictionary</w:t>
      </w:r>
      <w:proofErr w:type="spellEnd"/>
      <w:r w:rsidRPr="0075346D">
        <w:t xml:space="preserve">; </w:t>
      </w:r>
      <w:proofErr w:type="spellStart"/>
      <w:r w:rsidRPr="0075346D">
        <w:t>i</w:t>
      </w:r>
      <w:proofErr w:type="spellEnd"/>
      <w:r w:rsidRPr="0075346D">
        <w:t>++)</w:t>
      </w:r>
    </w:p>
    <w:p w14:paraId="487EC199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41D5DE4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gramStart"/>
      <w:r w:rsidRPr="0075346D">
        <w:t>free(</w:t>
      </w:r>
      <w:proofErr w:type="gramEnd"/>
      <w:r w:rsidRPr="0075346D">
        <w:t>Dictionary[</w:t>
      </w:r>
      <w:proofErr w:type="spellStart"/>
      <w:r w:rsidRPr="0075346D">
        <w:t>i</w:t>
      </w:r>
      <w:proofErr w:type="spellEnd"/>
      <w:r w:rsidRPr="0075346D">
        <w:t>].word);</w:t>
      </w:r>
    </w:p>
    <w:p w14:paraId="44BD1F83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266EB6A3" w14:textId="77777777" w:rsidR="0075346D" w:rsidRPr="0075346D" w:rsidRDefault="0075346D" w:rsidP="0075346D">
      <w:pPr>
        <w:pStyle w:val="af"/>
      </w:pPr>
      <w:r w:rsidRPr="0075346D">
        <w:t>}</w:t>
      </w:r>
    </w:p>
    <w:p w14:paraId="00616116" w14:textId="77777777" w:rsidR="0075346D" w:rsidRPr="0075346D" w:rsidRDefault="0075346D" w:rsidP="0075346D">
      <w:pPr>
        <w:pStyle w:val="af"/>
      </w:pPr>
    </w:p>
    <w:p w14:paraId="32D6429D" w14:textId="77777777" w:rsidR="0075346D" w:rsidRPr="0075346D" w:rsidRDefault="0075346D" w:rsidP="0075346D">
      <w:pPr>
        <w:pStyle w:val="af"/>
      </w:pPr>
      <w:r w:rsidRPr="0075346D">
        <w:t xml:space="preserve">void </w:t>
      </w:r>
      <w:proofErr w:type="spellStart"/>
      <w:proofErr w:type="gramStart"/>
      <w:r w:rsidRPr="0075346D">
        <w:t>WriteToFile</w:t>
      </w:r>
      <w:proofErr w:type="spellEnd"/>
      <w:r w:rsidRPr="0075346D">
        <w:t>(</w:t>
      </w:r>
      <w:proofErr w:type="gramEnd"/>
      <w:r w:rsidRPr="0075346D">
        <w:t xml:space="preserve">char* </w:t>
      </w:r>
      <w:proofErr w:type="spellStart"/>
      <w:r w:rsidRPr="0075346D">
        <w:t>file_out</w:t>
      </w:r>
      <w:proofErr w:type="spellEnd"/>
      <w:r w:rsidRPr="0075346D">
        <w:t xml:space="preserve">, WORD* Dictionary, int </w:t>
      </w:r>
      <w:proofErr w:type="spellStart"/>
      <w:r w:rsidRPr="0075346D">
        <w:t>size_of_dictionary</w:t>
      </w:r>
      <w:proofErr w:type="spellEnd"/>
      <w:r w:rsidRPr="0075346D">
        <w:t>)</w:t>
      </w:r>
    </w:p>
    <w:p w14:paraId="60C64EA9" w14:textId="77777777" w:rsidR="0075346D" w:rsidRPr="0075346D" w:rsidRDefault="0075346D" w:rsidP="0075346D">
      <w:pPr>
        <w:pStyle w:val="af"/>
      </w:pPr>
      <w:r w:rsidRPr="0075346D">
        <w:lastRenderedPageBreak/>
        <w:t>{</w:t>
      </w:r>
    </w:p>
    <w:p w14:paraId="32C49884" w14:textId="77777777" w:rsidR="0075346D" w:rsidRPr="0075346D" w:rsidRDefault="0075346D" w:rsidP="0075346D">
      <w:pPr>
        <w:pStyle w:val="af"/>
      </w:pPr>
      <w:r w:rsidRPr="0075346D">
        <w:tab/>
        <w:t xml:space="preserve">FILE* </w:t>
      </w:r>
      <w:proofErr w:type="spellStart"/>
      <w:r w:rsidRPr="0075346D">
        <w:t>f_out</w:t>
      </w:r>
      <w:proofErr w:type="spellEnd"/>
      <w:r w:rsidRPr="0075346D">
        <w:t xml:space="preserve"> = </w:t>
      </w:r>
      <w:proofErr w:type="spellStart"/>
      <w:proofErr w:type="gramStart"/>
      <w:r w:rsidRPr="0075346D">
        <w:t>fopen</w:t>
      </w:r>
      <w:proofErr w:type="spellEnd"/>
      <w:r w:rsidRPr="0075346D">
        <w:t>(</w:t>
      </w:r>
      <w:proofErr w:type="spellStart"/>
      <w:proofErr w:type="gramEnd"/>
      <w:r w:rsidRPr="0075346D">
        <w:t>file_out</w:t>
      </w:r>
      <w:proofErr w:type="spellEnd"/>
      <w:r w:rsidRPr="0075346D">
        <w:t>, "w");</w:t>
      </w:r>
    </w:p>
    <w:p w14:paraId="3B1BC1BE" w14:textId="77777777" w:rsidR="0075346D" w:rsidRPr="0075346D" w:rsidRDefault="0075346D" w:rsidP="0075346D">
      <w:pPr>
        <w:pStyle w:val="af"/>
      </w:pPr>
      <w:r w:rsidRPr="0075346D">
        <w:tab/>
        <w:t xml:space="preserve">if </w:t>
      </w:r>
      <w:proofErr w:type="gramStart"/>
      <w:r w:rsidRPr="0075346D">
        <w:t>(!</w:t>
      </w:r>
      <w:proofErr w:type="spellStart"/>
      <w:r w:rsidRPr="0075346D">
        <w:t>f</w:t>
      </w:r>
      <w:proofErr w:type="gramEnd"/>
      <w:r w:rsidRPr="0075346D">
        <w:t>_out</w:t>
      </w:r>
      <w:proofErr w:type="spellEnd"/>
      <w:r w:rsidRPr="0075346D">
        <w:t>)</w:t>
      </w:r>
      <w:proofErr w:type="spellStart"/>
      <w:r w:rsidRPr="0075346D">
        <w:t>FileErrorLZ</w:t>
      </w:r>
      <w:proofErr w:type="spellEnd"/>
      <w:r w:rsidRPr="0075346D">
        <w:t>();</w:t>
      </w:r>
    </w:p>
    <w:p w14:paraId="32E45BEF" w14:textId="77777777" w:rsidR="0075346D" w:rsidRPr="0075346D" w:rsidRDefault="0075346D" w:rsidP="0075346D">
      <w:pPr>
        <w:pStyle w:val="af"/>
      </w:pPr>
    </w:p>
    <w:p w14:paraId="7DA7A55B" w14:textId="77777777" w:rsidR="0075346D" w:rsidRPr="0075346D" w:rsidRDefault="0075346D" w:rsidP="0075346D">
      <w:pPr>
        <w:pStyle w:val="af"/>
      </w:pPr>
      <w:r w:rsidRPr="0075346D">
        <w:tab/>
        <w:t xml:space="preserve">for (int </w:t>
      </w:r>
      <w:proofErr w:type="spellStart"/>
      <w:r w:rsidRPr="0075346D">
        <w:t>i</w:t>
      </w:r>
      <w:proofErr w:type="spellEnd"/>
      <w:r w:rsidRPr="0075346D">
        <w:t xml:space="preserve"> = 1; </w:t>
      </w:r>
      <w:proofErr w:type="spellStart"/>
      <w:r w:rsidRPr="0075346D">
        <w:t>i</w:t>
      </w:r>
      <w:proofErr w:type="spellEnd"/>
      <w:r w:rsidRPr="0075346D">
        <w:t xml:space="preserve"> &lt;= </w:t>
      </w:r>
      <w:proofErr w:type="spellStart"/>
      <w:r w:rsidRPr="0075346D">
        <w:t>size_of_dictionary</w:t>
      </w:r>
      <w:proofErr w:type="spellEnd"/>
      <w:r w:rsidRPr="0075346D">
        <w:t xml:space="preserve">; </w:t>
      </w:r>
      <w:proofErr w:type="spellStart"/>
      <w:r w:rsidRPr="0075346D">
        <w:t>i</w:t>
      </w:r>
      <w:proofErr w:type="spellEnd"/>
      <w:r w:rsidRPr="0075346D">
        <w:t>++)</w:t>
      </w:r>
    </w:p>
    <w:p w14:paraId="237F837B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6DE3BD0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proofErr w:type="gramStart"/>
      <w:r w:rsidRPr="0075346D">
        <w:t>fprintf</w:t>
      </w:r>
      <w:proofErr w:type="spellEnd"/>
      <w:r w:rsidRPr="0075346D">
        <w:t>(</w:t>
      </w:r>
      <w:proofErr w:type="spellStart"/>
      <w:proofErr w:type="gramEnd"/>
      <w:r w:rsidRPr="0075346D">
        <w:t>f_out</w:t>
      </w:r>
      <w:proofErr w:type="spellEnd"/>
      <w:r w:rsidRPr="0075346D">
        <w:t>, "%</w:t>
      </w:r>
      <w:proofErr w:type="spellStart"/>
      <w:r w:rsidRPr="0075346D">
        <w:t>d%c</w:t>
      </w:r>
      <w:proofErr w:type="spellEnd"/>
      <w:r w:rsidRPr="0075346D">
        <w:t>", Dictionary[</w:t>
      </w:r>
      <w:proofErr w:type="spellStart"/>
      <w:r w:rsidRPr="0075346D">
        <w:t>i</w:t>
      </w:r>
      <w:proofErr w:type="spellEnd"/>
      <w:r w:rsidRPr="0075346D">
        <w:t>].index, Dictionary[</w:t>
      </w:r>
      <w:proofErr w:type="spellStart"/>
      <w:r w:rsidRPr="0075346D">
        <w:t>i</w:t>
      </w:r>
      <w:proofErr w:type="spellEnd"/>
      <w:r w:rsidRPr="0075346D">
        <w:t>].symbol);</w:t>
      </w:r>
    </w:p>
    <w:p w14:paraId="54D8A4D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r w:rsidRPr="0075346D">
        <w:t>count_of_encode_symbols_for_report</w:t>
      </w:r>
      <w:proofErr w:type="spellEnd"/>
      <w:r w:rsidRPr="0075346D">
        <w:t xml:space="preserve"> += </w:t>
      </w:r>
      <w:proofErr w:type="gramStart"/>
      <w:r w:rsidRPr="0075346D">
        <w:t>2;</w:t>
      </w:r>
      <w:proofErr w:type="gramEnd"/>
    </w:p>
    <w:p w14:paraId="1638B588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if (Dictionary[</w:t>
      </w:r>
      <w:proofErr w:type="spellStart"/>
      <w:r w:rsidRPr="0075346D">
        <w:t>i</w:t>
      </w:r>
      <w:proofErr w:type="spellEnd"/>
      <w:proofErr w:type="gramStart"/>
      <w:r w:rsidRPr="0075346D">
        <w:t>].index</w:t>
      </w:r>
      <w:proofErr w:type="gramEnd"/>
      <w:r w:rsidRPr="0075346D">
        <w:t xml:space="preserve"> &gt;= 10)</w:t>
      </w:r>
      <w:proofErr w:type="spellStart"/>
      <w:r w:rsidRPr="0075346D">
        <w:t>count_of_encode_symbols_for_report</w:t>
      </w:r>
      <w:proofErr w:type="spellEnd"/>
      <w:r w:rsidRPr="0075346D">
        <w:t>++;</w:t>
      </w:r>
    </w:p>
    <w:p w14:paraId="1898EBB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if (Dictionary[</w:t>
      </w:r>
      <w:proofErr w:type="spellStart"/>
      <w:r w:rsidRPr="0075346D">
        <w:t>i</w:t>
      </w:r>
      <w:proofErr w:type="spellEnd"/>
      <w:proofErr w:type="gramStart"/>
      <w:r w:rsidRPr="0075346D">
        <w:t>].index</w:t>
      </w:r>
      <w:proofErr w:type="gramEnd"/>
      <w:r w:rsidRPr="0075346D">
        <w:t xml:space="preserve"> &gt;= 100)</w:t>
      </w:r>
      <w:proofErr w:type="spellStart"/>
      <w:r w:rsidRPr="0075346D">
        <w:t>count_of_encode_symbols_for_report</w:t>
      </w:r>
      <w:proofErr w:type="spellEnd"/>
      <w:r w:rsidRPr="0075346D">
        <w:t>++;</w:t>
      </w:r>
    </w:p>
    <w:p w14:paraId="3D968B24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proofErr w:type="gramStart"/>
      <w:r w:rsidRPr="0075346D">
        <w:t>printf</w:t>
      </w:r>
      <w:proofErr w:type="spellEnd"/>
      <w:r w:rsidRPr="0075346D">
        <w:t>(</w:t>
      </w:r>
      <w:proofErr w:type="gramEnd"/>
      <w:r w:rsidRPr="0075346D">
        <w:t>"%</w:t>
      </w:r>
      <w:proofErr w:type="spellStart"/>
      <w:r w:rsidRPr="0075346D">
        <w:t>d%c</w:t>
      </w:r>
      <w:proofErr w:type="spellEnd"/>
      <w:r w:rsidRPr="0075346D">
        <w:t xml:space="preserve">  ", Dictionary[</w:t>
      </w:r>
      <w:proofErr w:type="spellStart"/>
      <w:r w:rsidRPr="0075346D">
        <w:t>i</w:t>
      </w:r>
      <w:proofErr w:type="spellEnd"/>
      <w:r w:rsidRPr="0075346D">
        <w:t>].index, Dictionary[</w:t>
      </w:r>
      <w:proofErr w:type="spellStart"/>
      <w:r w:rsidRPr="0075346D">
        <w:t>i</w:t>
      </w:r>
      <w:proofErr w:type="spellEnd"/>
      <w:r w:rsidRPr="0075346D">
        <w:t>].symbol);</w:t>
      </w:r>
    </w:p>
    <w:p w14:paraId="5364B380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59472405" w14:textId="77777777" w:rsidR="0075346D" w:rsidRPr="0075346D" w:rsidRDefault="0075346D" w:rsidP="0075346D">
      <w:pPr>
        <w:pStyle w:val="af"/>
      </w:pPr>
      <w:r w:rsidRPr="0075346D">
        <w:tab/>
      </w:r>
      <w:proofErr w:type="spellStart"/>
      <w:r w:rsidRPr="0075346D">
        <w:t>fclose</w:t>
      </w:r>
      <w:proofErr w:type="spellEnd"/>
      <w:r w:rsidRPr="0075346D">
        <w:t>(</w:t>
      </w:r>
      <w:proofErr w:type="spellStart"/>
      <w:r w:rsidRPr="0075346D">
        <w:t>f_out</w:t>
      </w:r>
      <w:proofErr w:type="spellEnd"/>
      <w:proofErr w:type="gramStart"/>
      <w:r w:rsidRPr="0075346D">
        <w:t>);</w:t>
      </w:r>
      <w:proofErr w:type="gramEnd"/>
    </w:p>
    <w:p w14:paraId="193DAA96" w14:textId="77777777" w:rsidR="0075346D" w:rsidRPr="0075346D" w:rsidRDefault="0075346D" w:rsidP="0075346D">
      <w:pPr>
        <w:pStyle w:val="af"/>
      </w:pPr>
      <w:r w:rsidRPr="0075346D">
        <w:t>}</w:t>
      </w:r>
    </w:p>
    <w:p w14:paraId="6DC5FD01" w14:textId="77777777" w:rsidR="0075346D" w:rsidRPr="0075346D" w:rsidRDefault="0075346D" w:rsidP="0075346D">
      <w:pPr>
        <w:pStyle w:val="af"/>
      </w:pPr>
      <w:r w:rsidRPr="0075346D">
        <w:t xml:space="preserve">        //</w:t>
      </w:r>
      <w:proofErr w:type="spellStart"/>
      <w:r w:rsidRPr="0075346D">
        <w:t>prefix+character</w:t>
      </w:r>
      <w:proofErr w:type="spellEnd"/>
    </w:p>
    <w:p w14:paraId="5F87F843" w14:textId="77777777" w:rsidR="0075346D" w:rsidRPr="0075346D" w:rsidRDefault="0075346D" w:rsidP="0075346D">
      <w:pPr>
        <w:pStyle w:val="af"/>
      </w:pPr>
      <w:r w:rsidRPr="0075346D">
        <w:t xml:space="preserve">int </w:t>
      </w:r>
      <w:proofErr w:type="gramStart"/>
      <w:r w:rsidRPr="0075346D">
        <w:t>find(</w:t>
      </w:r>
      <w:proofErr w:type="gramEnd"/>
      <w:r w:rsidRPr="0075346D">
        <w:t xml:space="preserve">char* </w:t>
      </w:r>
      <w:proofErr w:type="spellStart"/>
      <w:r w:rsidRPr="0075346D">
        <w:t>tmp</w:t>
      </w:r>
      <w:proofErr w:type="spellEnd"/>
      <w:r w:rsidRPr="0075346D">
        <w:t xml:space="preserve">, WORD* Dictionary, int </w:t>
      </w:r>
      <w:proofErr w:type="spellStart"/>
      <w:r w:rsidRPr="0075346D">
        <w:t>size_of_dictionary</w:t>
      </w:r>
      <w:proofErr w:type="spellEnd"/>
      <w:r w:rsidRPr="0075346D">
        <w:t>)</w:t>
      </w:r>
    </w:p>
    <w:p w14:paraId="7E4C0791" w14:textId="77777777" w:rsidR="0075346D" w:rsidRPr="0075346D" w:rsidRDefault="0075346D" w:rsidP="0075346D">
      <w:pPr>
        <w:pStyle w:val="af"/>
      </w:pPr>
      <w:r w:rsidRPr="0075346D">
        <w:t xml:space="preserve">{ </w:t>
      </w:r>
    </w:p>
    <w:p w14:paraId="45CB2EBA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spellStart"/>
      <w:r w:rsidRPr="0075346D">
        <w:t>i</w:t>
      </w:r>
      <w:proofErr w:type="spellEnd"/>
      <w:r w:rsidRPr="0075346D">
        <w:t xml:space="preserve"> = </w:t>
      </w:r>
      <w:proofErr w:type="spellStart"/>
      <w:r w:rsidRPr="0075346D">
        <w:t>size_of_</w:t>
      </w:r>
      <w:proofErr w:type="gramStart"/>
      <w:r w:rsidRPr="0075346D">
        <w:t>dictionary</w:t>
      </w:r>
      <w:proofErr w:type="spellEnd"/>
      <w:r w:rsidRPr="0075346D">
        <w:t>;</w:t>
      </w:r>
      <w:proofErr w:type="gramEnd"/>
    </w:p>
    <w:p w14:paraId="1ECC6286" w14:textId="77777777" w:rsidR="0075346D" w:rsidRPr="0075346D" w:rsidRDefault="0075346D" w:rsidP="0075346D">
      <w:pPr>
        <w:pStyle w:val="af"/>
      </w:pPr>
      <w:r w:rsidRPr="0075346D">
        <w:tab/>
        <w:t>while (</w:t>
      </w:r>
      <w:proofErr w:type="spellStart"/>
      <w:r w:rsidRPr="0075346D">
        <w:t>i</w:t>
      </w:r>
      <w:proofErr w:type="spellEnd"/>
      <w:r w:rsidRPr="0075346D">
        <w:t>)</w:t>
      </w:r>
    </w:p>
    <w:p w14:paraId="21EC7710" w14:textId="77777777" w:rsidR="0075346D" w:rsidRPr="0075346D" w:rsidRDefault="0075346D" w:rsidP="0075346D">
      <w:pPr>
        <w:pStyle w:val="af"/>
      </w:pPr>
      <w:r w:rsidRPr="0075346D">
        <w:tab/>
        <w:t>{</w:t>
      </w:r>
    </w:p>
    <w:p w14:paraId="07A0662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//</w:t>
      </w:r>
      <w:proofErr w:type="spellStart"/>
      <w:r w:rsidRPr="0075346D">
        <w:t>printf</w:t>
      </w:r>
      <w:proofErr w:type="spellEnd"/>
      <w:r w:rsidRPr="0075346D">
        <w:t>("dictionary[%</w:t>
      </w:r>
      <w:proofErr w:type="spellStart"/>
      <w:r w:rsidRPr="0075346D">
        <w:t>i</w:t>
      </w:r>
      <w:proofErr w:type="spellEnd"/>
      <w:proofErr w:type="gramStart"/>
      <w:r w:rsidRPr="0075346D">
        <w:t>].word</w:t>
      </w:r>
      <w:proofErr w:type="gramEnd"/>
      <w:r w:rsidRPr="0075346D">
        <w:t xml:space="preserve"> = %s\n", </w:t>
      </w:r>
      <w:proofErr w:type="spellStart"/>
      <w:r w:rsidRPr="0075346D">
        <w:t>i</w:t>
      </w:r>
      <w:proofErr w:type="spellEnd"/>
      <w:r w:rsidRPr="0075346D">
        <w:t>, dictionary[</w:t>
      </w:r>
      <w:proofErr w:type="spellStart"/>
      <w:r w:rsidRPr="0075346D">
        <w:t>i</w:t>
      </w:r>
      <w:proofErr w:type="spellEnd"/>
      <w:r w:rsidRPr="0075346D">
        <w:t>].word);</w:t>
      </w:r>
    </w:p>
    <w:p w14:paraId="2F7A8DC7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if (</w:t>
      </w:r>
      <w:proofErr w:type="spellStart"/>
      <w:proofErr w:type="gramStart"/>
      <w:r w:rsidRPr="0075346D">
        <w:t>strcmp</w:t>
      </w:r>
      <w:proofErr w:type="spellEnd"/>
      <w:r w:rsidRPr="0075346D">
        <w:t>(</w:t>
      </w:r>
      <w:proofErr w:type="spellStart"/>
      <w:proofErr w:type="gramEnd"/>
      <w:r w:rsidRPr="0075346D">
        <w:t>tmp</w:t>
      </w:r>
      <w:proofErr w:type="spellEnd"/>
      <w:r w:rsidRPr="0075346D">
        <w:t>, Dictionary[</w:t>
      </w:r>
      <w:proofErr w:type="spellStart"/>
      <w:r w:rsidRPr="0075346D">
        <w:t>i</w:t>
      </w:r>
      <w:proofErr w:type="spellEnd"/>
      <w:r w:rsidRPr="0075346D">
        <w:t>].word)==0)</w:t>
      </w:r>
    </w:p>
    <w:p w14:paraId="0B9DCEF5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{</w:t>
      </w:r>
    </w:p>
    <w:p w14:paraId="4019414E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r w:rsidRPr="0075346D">
        <w:tab/>
        <w:t xml:space="preserve">return </w:t>
      </w:r>
      <w:proofErr w:type="spellStart"/>
      <w:proofErr w:type="gramStart"/>
      <w:r w:rsidRPr="0075346D">
        <w:t>i</w:t>
      </w:r>
      <w:proofErr w:type="spellEnd"/>
      <w:r w:rsidRPr="0075346D">
        <w:t>;</w:t>
      </w:r>
      <w:proofErr w:type="gramEnd"/>
    </w:p>
    <w:p w14:paraId="23EB1EE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>}</w:t>
      </w:r>
    </w:p>
    <w:p w14:paraId="0E0E8940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</w:r>
      <w:proofErr w:type="spellStart"/>
      <w:r w:rsidRPr="0075346D">
        <w:t>i</w:t>
      </w:r>
      <w:proofErr w:type="spellEnd"/>
      <w:r w:rsidRPr="0075346D">
        <w:t>-</w:t>
      </w:r>
      <w:proofErr w:type="gramStart"/>
      <w:r w:rsidRPr="0075346D">
        <w:t>-;</w:t>
      </w:r>
      <w:proofErr w:type="gramEnd"/>
    </w:p>
    <w:p w14:paraId="5EB4083B" w14:textId="77777777" w:rsidR="0075346D" w:rsidRPr="0075346D" w:rsidRDefault="0075346D" w:rsidP="0075346D">
      <w:pPr>
        <w:pStyle w:val="af"/>
      </w:pPr>
      <w:r w:rsidRPr="0075346D">
        <w:tab/>
        <w:t>}</w:t>
      </w:r>
    </w:p>
    <w:p w14:paraId="3BACB12D" w14:textId="77777777" w:rsidR="0075346D" w:rsidRPr="0075346D" w:rsidRDefault="0075346D" w:rsidP="0075346D">
      <w:pPr>
        <w:pStyle w:val="af"/>
      </w:pPr>
      <w:r w:rsidRPr="0075346D">
        <w:tab/>
        <w:t xml:space="preserve">return </w:t>
      </w:r>
      <w:proofErr w:type="gramStart"/>
      <w:r w:rsidRPr="0075346D">
        <w:t>-1;</w:t>
      </w:r>
      <w:proofErr w:type="gramEnd"/>
    </w:p>
    <w:p w14:paraId="6B15DAD8" w14:textId="77777777" w:rsidR="0075346D" w:rsidRPr="0075346D" w:rsidRDefault="0075346D" w:rsidP="0075346D">
      <w:pPr>
        <w:pStyle w:val="af"/>
      </w:pPr>
      <w:r w:rsidRPr="0075346D">
        <w:t>}</w:t>
      </w:r>
    </w:p>
    <w:p w14:paraId="407985F5" w14:textId="77777777" w:rsidR="0075346D" w:rsidRPr="0075346D" w:rsidRDefault="0075346D" w:rsidP="0075346D">
      <w:pPr>
        <w:pStyle w:val="af"/>
      </w:pPr>
    </w:p>
    <w:p w14:paraId="1114DAA7" w14:textId="77777777" w:rsidR="0075346D" w:rsidRPr="0075346D" w:rsidRDefault="0075346D" w:rsidP="0075346D">
      <w:pPr>
        <w:pStyle w:val="af"/>
      </w:pPr>
      <w:r w:rsidRPr="0075346D">
        <w:t>WORD* Init_word0(WORD* dictionary)</w:t>
      </w:r>
    </w:p>
    <w:p w14:paraId="6814F98E" w14:textId="77777777" w:rsidR="0075346D" w:rsidRPr="0075346D" w:rsidRDefault="0075346D" w:rsidP="0075346D">
      <w:pPr>
        <w:pStyle w:val="af"/>
      </w:pPr>
      <w:r w:rsidRPr="0075346D">
        <w:lastRenderedPageBreak/>
        <w:t>{</w:t>
      </w:r>
    </w:p>
    <w:p w14:paraId="07B6A1F8" w14:textId="77777777" w:rsidR="0075346D" w:rsidRPr="0075346D" w:rsidRDefault="0075346D" w:rsidP="0075346D">
      <w:pPr>
        <w:pStyle w:val="af"/>
      </w:pPr>
      <w:r w:rsidRPr="0075346D">
        <w:tab/>
      </w:r>
      <w:proofErr w:type="gramStart"/>
      <w:r w:rsidRPr="0075346D">
        <w:t>dictionary[</w:t>
      </w:r>
      <w:proofErr w:type="gramEnd"/>
      <w:r w:rsidRPr="0075346D">
        <w:t>0].index = 0;</w:t>
      </w:r>
    </w:p>
    <w:p w14:paraId="0470515B" w14:textId="77777777" w:rsidR="0075346D" w:rsidRPr="0075346D" w:rsidRDefault="0075346D" w:rsidP="0075346D">
      <w:pPr>
        <w:pStyle w:val="af"/>
      </w:pPr>
      <w:r w:rsidRPr="0075346D">
        <w:tab/>
        <w:t>dictionary[0</w:t>
      </w:r>
      <w:proofErr w:type="gramStart"/>
      <w:r w:rsidRPr="0075346D">
        <w:t>].word</w:t>
      </w:r>
      <w:proofErr w:type="gramEnd"/>
      <w:r w:rsidRPr="0075346D">
        <w:t>[0] = '\0';</w:t>
      </w:r>
    </w:p>
    <w:p w14:paraId="63EDD49E" w14:textId="77777777" w:rsidR="0075346D" w:rsidRPr="0075346D" w:rsidRDefault="0075346D" w:rsidP="0075346D">
      <w:pPr>
        <w:pStyle w:val="af"/>
      </w:pPr>
      <w:r w:rsidRPr="0075346D">
        <w:tab/>
      </w:r>
      <w:proofErr w:type="gramStart"/>
      <w:r w:rsidRPr="0075346D">
        <w:t>dictionary[</w:t>
      </w:r>
      <w:proofErr w:type="gramEnd"/>
      <w:r w:rsidRPr="0075346D">
        <w:t>0].symbol = '\0';</w:t>
      </w:r>
    </w:p>
    <w:p w14:paraId="360292F5" w14:textId="77777777" w:rsidR="0075346D" w:rsidRPr="0075346D" w:rsidRDefault="0075346D" w:rsidP="0075346D">
      <w:pPr>
        <w:pStyle w:val="af"/>
      </w:pPr>
      <w:r w:rsidRPr="0075346D">
        <w:tab/>
        <w:t xml:space="preserve">return </w:t>
      </w:r>
      <w:proofErr w:type="gramStart"/>
      <w:r w:rsidRPr="0075346D">
        <w:t>dictionary;</w:t>
      </w:r>
      <w:proofErr w:type="gramEnd"/>
    </w:p>
    <w:p w14:paraId="1BCC8784" w14:textId="77777777" w:rsidR="0075346D" w:rsidRPr="0075346D" w:rsidRDefault="0075346D" w:rsidP="0075346D">
      <w:pPr>
        <w:pStyle w:val="af"/>
      </w:pPr>
      <w:r w:rsidRPr="0075346D">
        <w:t>}</w:t>
      </w:r>
    </w:p>
    <w:p w14:paraId="10778383" w14:textId="77777777" w:rsidR="0075346D" w:rsidRPr="0075346D" w:rsidRDefault="0075346D" w:rsidP="0075346D">
      <w:pPr>
        <w:pStyle w:val="af"/>
      </w:pPr>
    </w:p>
    <w:p w14:paraId="53FCE0AD" w14:textId="77777777" w:rsidR="0075346D" w:rsidRPr="0075346D" w:rsidRDefault="0075346D" w:rsidP="0075346D">
      <w:pPr>
        <w:pStyle w:val="af"/>
      </w:pPr>
      <w:r w:rsidRPr="0075346D">
        <w:t xml:space="preserve">int </w:t>
      </w:r>
      <w:proofErr w:type="spellStart"/>
      <w:proofErr w:type="gramStart"/>
      <w:r w:rsidRPr="0075346D">
        <w:t>WhatFileLZ</w:t>
      </w:r>
      <w:proofErr w:type="spellEnd"/>
      <w:r w:rsidRPr="0075346D">
        <w:t>(</w:t>
      </w:r>
      <w:proofErr w:type="gramEnd"/>
      <w:r w:rsidRPr="0075346D">
        <w:t>char* in)</w:t>
      </w:r>
    </w:p>
    <w:p w14:paraId="27442D82" w14:textId="77777777" w:rsidR="0075346D" w:rsidRPr="0075346D" w:rsidRDefault="0075346D" w:rsidP="0075346D">
      <w:pPr>
        <w:pStyle w:val="af"/>
      </w:pPr>
      <w:r w:rsidRPr="0075346D">
        <w:t>{</w:t>
      </w:r>
    </w:p>
    <w:p w14:paraId="7D9293D6" w14:textId="77777777" w:rsidR="0075346D" w:rsidRPr="0075346D" w:rsidRDefault="0075346D" w:rsidP="0075346D">
      <w:pPr>
        <w:pStyle w:val="af"/>
      </w:pPr>
      <w:r w:rsidRPr="0075346D">
        <w:tab/>
        <w:t xml:space="preserve">int </w:t>
      </w:r>
      <w:proofErr w:type="spellStart"/>
      <w:r w:rsidRPr="0075346D">
        <w:t>i</w:t>
      </w:r>
      <w:proofErr w:type="spellEnd"/>
      <w:r w:rsidRPr="0075346D">
        <w:t xml:space="preserve"> = </w:t>
      </w:r>
      <w:proofErr w:type="gramStart"/>
      <w:r w:rsidRPr="0075346D">
        <w:t>0;</w:t>
      </w:r>
      <w:proofErr w:type="gramEnd"/>
    </w:p>
    <w:p w14:paraId="7B3E811C" w14:textId="77777777" w:rsidR="0075346D" w:rsidRPr="0075346D" w:rsidRDefault="0075346D" w:rsidP="0075346D">
      <w:pPr>
        <w:pStyle w:val="af"/>
      </w:pPr>
      <w:r w:rsidRPr="0075346D">
        <w:tab/>
        <w:t>for (; (in[</w:t>
      </w:r>
      <w:proofErr w:type="spellStart"/>
      <w:r w:rsidRPr="0075346D">
        <w:t>i</w:t>
      </w:r>
      <w:proofErr w:type="spellEnd"/>
      <w:proofErr w:type="gramStart"/>
      <w:r w:rsidRPr="0075346D">
        <w:t>] !</w:t>
      </w:r>
      <w:proofErr w:type="gramEnd"/>
      <w:r w:rsidRPr="0075346D">
        <w:t>= '\0') &amp;&amp; (</w:t>
      </w:r>
      <w:proofErr w:type="spellStart"/>
      <w:r w:rsidRPr="0075346D">
        <w:t>i</w:t>
      </w:r>
      <w:proofErr w:type="spellEnd"/>
      <w:r w:rsidRPr="0075346D">
        <w:t xml:space="preserve"> &lt; 30); </w:t>
      </w:r>
      <w:proofErr w:type="spellStart"/>
      <w:r w:rsidRPr="0075346D">
        <w:t>i</w:t>
      </w:r>
      <w:proofErr w:type="spellEnd"/>
      <w:r w:rsidRPr="0075346D">
        <w:t>++);</w:t>
      </w:r>
    </w:p>
    <w:p w14:paraId="27EBFF7E" w14:textId="77777777" w:rsidR="0075346D" w:rsidRPr="0075346D" w:rsidRDefault="0075346D" w:rsidP="0075346D">
      <w:pPr>
        <w:pStyle w:val="af"/>
      </w:pPr>
    </w:p>
    <w:p w14:paraId="23B5430A" w14:textId="77777777" w:rsidR="0075346D" w:rsidRPr="0075346D" w:rsidRDefault="0075346D" w:rsidP="0075346D">
      <w:pPr>
        <w:pStyle w:val="af"/>
      </w:pPr>
      <w:r w:rsidRPr="0075346D">
        <w:tab/>
        <w:t>if (</w:t>
      </w:r>
      <w:proofErr w:type="gramStart"/>
      <w:r w:rsidRPr="0075346D">
        <w:t>in[</w:t>
      </w:r>
      <w:proofErr w:type="spellStart"/>
      <w:proofErr w:type="gramEnd"/>
      <w:r w:rsidRPr="0075346D">
        <w:t>i</w:t>
      </w:r>
      <w:proofErr w:type="spellEnd"/>
      <w:r w:rsidRPr="0075346D">
        <w:t xml:space="preserve"> - 3] == 'd' &amp;&amp; in[</w:t>
      </w:r>
      <w:proofErr w:type="spellStart"/>
      <w:r w:rsidRPr="0075346D">
        <w:t>i</w:t>
      </w:r>
      <w:proofErr w:type="spellEnd"/>
      <w:r w:rsidRPr="0075346D">
        <w:t xml:space="preserve"> - 2] == 'o' &amp;&amp; in[</w:t>
      </w:r>
      <w:proofErr w:type="spellStart"/>
      <w:r w:rsidRPr="0075346D">
        <w:t>i</w:t>
      </w:r>
      <w:proofErr w:type="spellEnd"/>
      <w:r w:rsidRPr="0075346D">
        <w:t xml:space="preserve"> - 1] == 'c')</w:t>
      </w:r>
    </w:p>
    <w:p w14:paraId="7BD9AE4C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 xml:space="preserve">return </w:t>
      </w:r>
      <w:proofErr w:type="gramStart"/>
      <w:r w:rsidRPr="0075346D">
        <w:t>DOC;</w:t>
      </w:r>
      <w:proofErr w:type="gramEnd"/>
    </w:p>
    <w:p w14:paraId="69008761" w14:textId="77777777" w:rsidR="0075346D" w:rsidRPr="0075346D" w:rsidRDefault="0075346D" w:rsidP="0075346D">
      <w:pPr>
        <w:pStyle w:val="af"/>
      </w:pPr>
      <w:r w:rsidRPr="0075346D">
        <w:tab/>
        <w:t>else if (</w:t>
      </w:r>
      <w:proofErr w:type="gramStart"/>
      <w:r w:rsidRPr="0075346D">
        <w:t>in[</w:t>
      </w:r>
      <w:proofErr w:type="spellStart"/>
      <w:proofErr w:type="gramEnd"/>
      <w:r w:rsidRPr="0075346D">
        <w:t>i</w:t>
      </w:r>
      <w:proofErr w:type="spellEnd"/>
      <w:r w:rsidRPr="0075346D">
        <w:t xml:space="preserve"> - 3] == 't' &amp;&amp; in[</w:t>
      </w:r>
      <w:proofErr w:type="spellStart"/>
      <w:r w:rsidRPr="0075346D">
        <w:t>i</w:t>
      </w:r>
      <w:proofErr w:type="spellEnd"/>
      <w:r w:rsidRPr="0075346D">
        <w:t xml:space="preserve"> - 2] == 'x' &amp;&amp; in[</w:t>
      </w:r>
      <w:proofErr w:type="spellStart"/>
      <w:r w:rsidRPr="0075346D">
        <w:t>i</w:t>
      </w:r>
      <w:proofErr w:type="spellEnd"/>
      <w:r w:rsidRPr="0075346D">
        <w:t xml:space="preserve"> - 1] == 't')</w:t>
      </w:r>
    </w:p>
    <w:p w14:paraId="5456721F" w14:textId="77777777" w:rsidR="0075346D" w:rsidRPr="0075346D" w:rsidRDefault="0075346D" w:rsidP="0075346D">
      <w:pPr>
        <w:pStyle w:val="af"/>
      </w:pPr>
      <w:r w:rsidRPr="0075346D">
        <w:tab/>
      </w:r>
      <w:r w:rsidRPr="0075346D">
        <w:tab/>
        <w:t xml:space="preserve">return </w:t>
      </w:r>
      <w:proofErr w:type="gramStart"/>
      <w:r w:rsidRPr="0075346D">
        <w:t>TXT;</w:t>
      </w:r>
      <w:proofErr w:type="gramEnd"/>
    </w:p>
    <w:p w14:paraId="1364FFF5" w14:textId="77777777" w:rsidR="0075346D" w:rsidRPr="0075346D" w:rsidRDefault="0075346D" w:rsidP="0075346D">
      <w:pPr>
        <w:pStyle w:val="af"/>
      </w:pPr>
      <w:r w:rsidRPr="0075346D">
        <w:tab/>
        <w:t xml:space="preserve">else return </w:t>
      </w:r>
      <w:proofErr w:type="gramStart"/>
      <w:r w:rsidRPr="0075346D">
        <w:t>ERROR;</w:t>
      </w:r>
      <w:proofErr w:type="gramEnd"/>
    </w:p>
    <w:p w14:paraId="4E368776" w14:textId="24BC14AD" w:rsidR="005560DF" w:rsidRPr="005560DF" w:rsidRDefault="0075346D" w:rsidP="0075346D">
      <w:pPr>
        <w:pStyle w:val="af"/>
        <w:rPr>
          <w:color w:val="000000"/>
          <w:lang w:val="ru-RU"/>
        </w:rPr>
      </w:pPr>
      <w:r w:rsidRPr="0075346D">
        <w:rPr>
          <w:color w:val="000000"/>
          <w:lang w:val="ru-RU"/>
        </w:rPr>
        <w:t>}</w:t>
      </w:r>
    </w:p>
    <w:p w14:paraId="39334372" w14:textId="77777777" w:rsidR="00601F8B" w:rsidRPr="005560DF" w:rsidRDefault="00601F8B" w:rsidP="00FC23A5">
      <w:pPr>
        <w:pStyle w:val="af"/>
        <w:rPr>
          <w:lang w:val="ru-RU"/>
        </w:rPr>
      </w:pPr>
    </w:p>
    <w:sectPr w:rsidR="00601F8B" w:rsidRPr="005560DF" w:rsidSect="00D60F71">
      <w:footerReference w:type="default" r:id="rId21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7366" w14:textId="77777777" w:rsidR="0041500F" w:rsidRPr="00D60F71" w:rsidRDefault="0041500F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47DDBBA" w14:textId="77777777" w:rsidR="0041500F" w:rsidRPr="00D60F71" w:rsidRDefault="0041500F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F2B5CA6" w14:textId="77777777" w:rsidR="00C93DCC" w:rsidRPr="00C53ADA" w:rsidRDefault="00C93DCC" w:rsidP="00C53ADA">
        <w:pPr>
          <w:pStyle w:val="afe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79AA" w14:textId="77777777" w:rsidR="0041500F" w:rsidRPr="00D60F71" w:rsidRDefault="0041500F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64FA2CC" w14:textId="77777777" w:rsidR="0041500F" w:rsidRPr="00D60F71" w:rsidRDefault="0041500F" w:rsidP="00D60F71">
      <w:pPr>
        <w:pStyle w:val="ae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9256310">
    <w:abstractNumId w:val="15"/>
  </w:num>
  <w:num w:numId="2" w16cid:durableId="118378411">
    <w:abstractNumId w:val="26"/>
  </w:num>
  <w:num w:numId="3" w16cid:durableId="898633235">
    <w:abstractNumId w:val="14"/>
  </w:num>
  <w:num w:numId="4" w16cid:durableId="602306011">
    <w:abstractNumId w:val="1"/>
  </w:num>
  <w:num w:numId="5" w16cid:durableId="498816912">
    <w:abstractNumId w:val="27"/>
  </w:num>
  <w:num w:numId="6" w16cid:durableId="1533154600">
    <w:abstractNumId w:val="19"/>
  </w:num>
  <w:num w:numId="7" w16cid:durableId="367150631">
    <w:abstractNumId w:val="7"/>
  </w:num>
  <w:num w:numId="8" w16cid:durableId="803231568">
    <w:abstractNumId w:val="13"/>
  </w:num>
  <w:num w:numId="9" w16cid:durableId="386537299">
    <w:abstractNumId w:val="10"/>
  </w:num>
  <w:num w:numId="10" w16cid:durableId="1126969351">
    <w:abstractNumId w:val="21"/>
  </w:num>
  <w:num w:numId="11" w16cid:durableId="1048264000">
    <w:abstractNumId w:val="6"/>
  </w:num>
  <w:num w:numId="12" w16cid:durableId="544831538">
    <w:abstractNumId w:val="23"/>
  </w:num>
  <w:num w:numId="13" w16cid:durableId="239755253">
    <w:abstractNumId w:val="0"/>
  </w:num>
  <w:num w:numId="14" w16cid:durableId="934509650">
    <w:abstractNumId w:val="24"/>
  </w:num>
  <w:num w:numId="15" w16cid:durableId="1910844544">
    <w:abstractNumId w:val="8"/>
  </w:num>
  <w:num w:numId="16" w16cid:durableId="1974825206">
    <w:abstractNumId w:val="16"/>
  </w:num>
  <w:num w:numId="17" w16cid:durableId="1591505409">
    <w:abstractNumId w:val="12"/>
  </w:num>
  <w:num w:numId="18" w16cid:durableId="1811438270">
    <w:abstractNumId w:val="9"/>
  </w:num>
  <w:num w:numId="19" w16cid:durableId="523518436">
    <w:abstractNumId w:val="22"/>
  </w:num>
  <w:num w:numId="20" w16cid:durableId="2103527295">
    <w:abstractNumId w:val="3"/>
  </w:num>
  <w:num w:numId="21" w16cid:durableId="1622344568">
    <w:abstractNumId w:val="4"/>
  </w:num>
  <w:num w:numId="22" w16cid:durableId="1757744594">
    <w:abstractNumId w:val="17"/>
  </w:num>
  <w:num w:numId="23" w16cid:durableId="1366717839">
    <w:abstractNumId w:val="11"/>
  </w:num>
  <w:num w:numId="24" w16cid:durableId="156385828">
    <w:abstractNumId w:val="2"/>
  </w:num>
  <w:num w:numId="25" w16cid:durableId="328874139">
    <w:abstractNumId w:val="21"/>
    <w:lvlOverride w:ilvl="0">
      <w:startOverride w:val="1"/>
    </w:lvlOverride>
  </w:num>
  <w:num w:numId="26" w16cid:durableId="996693247">
    <w:abstractNumId w:val="25"/>
  </w:num>
  <w:num w:numId="27" w16cid:durableId="699551196">
    <w:abstractNumId w:val="20"/>
  </w:num>
  <w:num w:numId="28" w16cid:durableId="766116127">
    <w:abstractNumId w:val="5"/>
  </w:num>
  <w:num w:numId="29" w16cid:durableId="1479425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7470898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C9"/>
    <w:rsid w:val="00006C21"/>
    <w:rsid w:val="00022B4D"/>
    <w:rsid w:val="00024D89"/>
    <w:rsid w:val="00025991"/>
    <w:rsid w:val="00035C4C"/>
    <w:rsid w:val="0003656F"/>
    <w:rsid w:val="000520AA"/>
    <w:rsid w:val="0006172D"/>
    <w:rsid w:val="00063A15"/>
    <w:rsid w:val="00064E8B"/>
    <w:rsid w:val="00090579"/>
    <w:rsid w:val="00095910"/>
    <w:rsid w:val="000B1F41"/>
    <w:rsid w:val="000B5D9C"/>
    <w:rsid w:val="000E0CB2"/>
    <w:rsid w:val="000F56B9"/>
    <w:rsid w:val="000F71FD"/>
    <w:rsid w:val="00111FF9"/>
    <w:rsid w:val="00151BEC"/>
    <w:rsid w:val="00162375"/>
    <w:rsid w:val="00165E2F"/>
    <w:rsid w:val="0017201F"/>
    <w:rsid w:val="001832F5"/>
    <w:rsid w:val="00194BB4"/>
    <w:rsid w:val="001A0E2D"/>
    <w:rsid w:val="001B0202"/>
    <w:rsid w:val="001B1B03"/>
    <w:rsid w:val="001B32F7"/>
    <w:rsid w:val="001E6E38"/>
    <w:rsid w:val="002006A8"/>
    <w:rsid w:val="0020070E"/>
    <w:rsid w:val="00237987"/>
    <w:rsid w:val="002523D2"/>
    <w:rsid w:val="0025334A"/>
    <w:rsid w:val="002632D6"/>
    <w:rsid w:val="00265C0A"/>
    <w:rsid w:val="00271BE5"/>
    <w:rsid w:val="00280162"/>
    <w:rsid w:val="002D1672"/>
    <w:rsid w:val="002D2CBB"/>
    <w:rsid w:val="002D5C58"/>
    <w:rsid w:val="002E373A"/>
    <w:rsid w:val="002E7750"/>
    <w:rsid w:val="0030071C"/>
    <w:rsid w:val="0030535C"/>
    <w:rsid w:val="00312B77"/>
    <w:rsid w:val="0032070A"/>
    <w:rsid w:val="00321776"/>
    <w:rsid w:val="00327A23"/>
    <w:rsid w:val="00341A02"/>
    <w:rsid w:val="00371E39"/>
    <w:rsid w:val="0037417C"/>
    <w:rsid w:val="003743DE"/>
    <w:rsid w:val="00374C59"/>
    <w:rsid w:val="00384ECC"/>
    <w:rsid w:val="00395E78"/>
    <w:rsid w:val="003B2153"/>
    <w:rsid w:val="003B7418"/>
    <w:rsid w:val="003C218B"/>
    <w:rsid w:val="003C5B8C"/>
    <w:rsid w:val="003D39E2"/>
    <w:rsid w:val="003D414E"/>
    <w:rsid w:val="003D6C10"/>
    <w:rsid w:val="003E2BEC"/>
    <w:rsid w:val="003E4132"/>
    <w:rsid w:val="003E4C7B"/>
    <w:rsid w:val="003E763B"/>
    <w:rsid w:val="003F274E"/>
    <w:rsid w:val="0040671E"/>
    <w:rsid w:val="0041500F"/>
    <w:rsid w:val="004156CB"/>
    <w:rsid w:val="004329C7"/>
    <w:rsid w:val="00453CBA"/>
    <w:rsid w:val="004557D2"/>
    <w:rsid w:val="00456558"/>
    <w:rsid w:val="00475C3D"/>
    <w:rsid w:val="00495FE7"/>
    <w:rsid w:val="00497F6F"/>
    <w:rsid w:val="004A5302"/>
    <w:rsid w:val="004B37E8"/>
    <w:rsid w:val="004B5CD2"/>
    <w:rsid w:val="004D6D91"/>
    <w:rsid w:val="004F2A89"/>
    <w:rsid w:val="004F7F88"/>
    <w:rsid w:val="00506F69"/>
    <w:rsid w:val="00511CF3"/>
    <w:rsid w:val="00516DFF"/>
    <w:rsid w:val="00543F39"/>
    <w:rsid w:val="00544F2D"/>
    <w:rsid w:val="005560DF"/>
    <w:rsid w:val="00567E3A"/>
    <w:rsid w:val="0057482E"/>
    <w:rsid w:val="005977A5"/>
    <w:rsid w:val="005C2332"/>
    <w:rsid w:val="005D2800"/>
    <w:rsid w:val="005E4F2A"/>
    <w:rsid w:val="005F5D88"/>
    <w:rsid w:val="00601F8B"/>
    <w:rsid w:val="00613320"/>
    <w:rsid w:val="00615FB6"/>
    <w:rsid w:val="00640B7E"/>
    <w:rsid w:val="00674524"/>
    <w:rsid w:val="006752FE"/>
    <w:rsid w:val="00685FD6"/>
    <w:rsid w:val="006B3E75"/>
    <w:rsid w:val="006B4CA3"/>
    <w:rsid w:val="006C7A54"/>
    <w:rsid w:val="006E2B77"/>
    <w:rsid w:val="006E59F6"/>
    <w:rsid w:val="006E7B40"/>
    <w:rsid w:val="006F5F48"/>
    <w:rsid w:val="00700485"/>
    <w:rsid w:val="0070592F"/>
    <w:rsid w:val="0071183B"/>
    <w:rsid w:val="007246FB"/>
    <w:rsid w:val="0075210F"/>
    <w:rsid w:val="0075346D"/>
    <w:rsid w:val="00773594"/>
    <w:rsid w:val="0078057B"/>
    <w:rsid w:val="0078465D"/>
    <w:rsid w:val="007930ED"/>
    <w:rsid w:val="007C378E"/>
    <w:rsid w:val="007C64EA"/>
    <w:rsid w:val="007D0609"/>
    <w:rsid w:val="007D3A85"/>
    <w:rsid w:val="007D6BCC"/>
    <w:rsid w:val="007E0985"/>
    <w:rsid w:val="008045D8"/>
    <w:rsid w:val="00822EDC"/>
    <w:rsid w:val="008244CC"/>
    <w:rsid w:val="008302C7"/>
    <w:rsid w:val="00830F2D"/>
    <w:rsid w:val="008368BA"/>
    <w:rsid w:val="00851D25"/>
    <w:rsid w:val="00853432"/>
    <w:rsid w:val="00856000"/>
    <w:rsid w:val="00862ABA"/>
    <w:rsid w:val="00873869"/>
    <w:rsid w:val="008B1C72"/>
    <w:rsid w:val="008D487B"/>
    <w:rsid w:val="008D6C4D"/>
    <w:rsid w:val="00913EE9"/>
    <w:rsid w:val="00917645"/>
    <w:rsid w:val="00917D90"/>
    <w:rsid w:val="00923E95"/>
    <w:rsid w:val="00932C4E"/>
    <w:rsid w:val="0093477C"/>
    <w:rsid w:val="009357CB"/>
    <w:rsid w:val="009359BF"/>
    <w:rsid w:val="00961BBB"/>
    <w:rsid w:val="0096631B"/>
    <w:rsid w:val="009771ED"/>
    <w:rsid w:val="00983861"/>
    <w:rsid w:val="00985035"/>
    <w:rsid w:val="009A58F5"/>
    <w:rsid w:val="009A77CB"/>
    <w:rsid w:val="009B1702"/>
    <w:rsid w:val="009B2713"/>
    <w:rsid w:val="009C0CF1"/>
    <w:rsid w:val="009D0645"/>
    <w:rsid w:val="009F270C"/>
    <w:rsid w:val="009F5065"/>
    <w:rsid w:val="00A14430"/>
    <w:rsid w:val="00A2111C"/>
    <w:rsid w:val="00A233A8"/>
    <w:rsid w:val="00A46890"/>
    <w:rsid w:val="00A64183"/>
    <w:rsid w:val="00A95BAF"/>
    <w:rsid w:val="00A95E46"/>
    <w:rsid w:val="00AD03E2"/>
    <w:rsid w:val="00AD684D"/>
    <w:rsid w:val="00AE1D8A"/>
    <w:rsid w:val="00AE1FDE"/>
    <w:rsid w:val="00AE243B"/>
    <w:rsid w:val="00AE53D9"/>
    <w:rsid w:val="00B13B4B"/>
    <w:rsid w:val="00B968FE"/>
    <w:rsid w:val="00BB715E"/>
    <w:rsid w:val="00BE0347"/>
    <w:rsid w:val="00BE19C9"/>
    <w:rsid w:val="00BE1C48"/>
    <w:rsid w:val="00C1387D"/>
    <w:rsid w:val="00C174D6"/>
    <w:rsid w:val="00C212CE"/>
    <w:rsid w:val="00C2725C"/>
    <w:rsid w:val="00C36F05"/>
    <w:rsid w:val="00C469D8"/>
    <w:rsid w:val="00C5031D"/>
    <w:rsid w:val="00C53ADA"/>
    <w:rsid w:val="00C6615B"/>
    <w:rsid w:val="00C77E41"/>
    <w:rsid w:val="00C93DCC"/>
    <w:rsid w:val="00CC2BFB"/>
    <w:rsid w:val="00CD3787"/>
    <w:rsid w:val="00CD69E8"/>
    <w:rsid w:val="00CE6D03"/>
    <w:rsid w:val="00D0217C"/>
    <w:rsid w:val="00D139C3"/>
    <w:rsid w:val="00D24CF4"/>
    <w:rsid w:val="00D24D82"/>
    <w:rsid w:val="00D32446"/>
    <w:rsid w:val="00D335CB"/>
    <w:rsid w:val="00D34115"/>
    <w:rsid w:val="00D5217D"/>
    <w:rsid w:val="00D52829"/>
    <w:rsid w:val="00D60F71"/>
    <w:rsid w:val="00D740EB"/>
    <w:rsid w:val="00D842DC"/>
    <w:rsid w:val="00DA1B1D"/>
    <w:rsid w:val="00DA7925"/>
    <w:rsid w:val="00DB66C1"/>
    <w:rsid w:val="00E11F4A"/>
    <w:rsid w:val="00E13401"/>
    <w:rsid w:val="00E20472"/>
    <w:rsid w:val="00E2614F"/>
    <w:rsid w:val="00E675B9"/>
    <w:rsid w:val="00E70A57"/>
    <w:rsid w:val="00E802CE"/>
    <w:rsid w:val="00E80FFE"/>
    <w:rsid w:val="00EB439F"/>
    <w:rsid w:val="00EC03D0"/>
    <w:rsid w:val="00EC06C5"/>
    <w:rsid w:val="00EC5903"/>
    <w:rsid w:val="00EC7071"/>
    <w:rsid w:val="00EF4ADA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C23A5"/>
    <w:rsid w:val="00FC62C9"/>
    <w:rsid w:val="00FD498F"/>
    <w:rsid w:val="00FE2979"/>
    <w:rsid w:val="00FE7FAB"/>
    <w:rsid w:val="00FF5164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00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7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7"/>
    <w:next w:val="a7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7"/>
    <w:next w:val="a7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7"/>
    <w:next w:val="a7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7"/>
    <w:next w:val="a7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7"/>
    <w:next w:val="a7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7"/>
    <w:next w:val="a7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7"/>
    <w:next w:val="a7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7"/>
    <w:next w:val="a7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7"/>
    <w:next w:val="a7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Title"/>
    <w:basedOn w:val="a7"/>
    <w:next w:val="a7"/>
    <w:link w:val="ac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d">
    <w:name w:val="Название рисунка"/>
    <w:basedOn w:val="a7"/>
    <w:next w:val="a7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e">
    <w:name w:val="Название таблицы"/>
    <w:basedOn w:val="a7"/>
    <w:next w:val="a7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c">
    <w:name w:val="Заголовок Знак"/>
    <w:basedOn w:val="a8"/>
    <w:link w:val="ab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Программный код"/>
    <w:basedOn w:val="a7"/>
    <w:next w:val="a7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0">
    <w:name w:val="Текст внутри таблицы"/>
    <w:basedOn w:val="a7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8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8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8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8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8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8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8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8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7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7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1">
    <w:name w:val="Intense Reference"/>
    <w:basedOn w:val="a8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7"/>
    <w:next w:val="a7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7"/>
    <w:next w:val="a7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7"/>
    <w:next w:val="a7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2">
    <w:name w:val="E-mail Signature"/>
    <w:basedOn w:val="a7"/>
    <w:link w:val="af3"/>
    <w:uiPriority w:val="99"/>
    <w:semiHidden/>
    <w:locked/>
    <w:rsid w:val="00F67AC2"/>
  </w:style>
  <w:style w:type="character" w:customStyle="1" w:styleId="af3">
    <w:name w:val="Электронная подпись Знак"/>
    <w:basedOn w:val="a8"/>
    <w:link w:val="af2"/>
    <w:uiPriority w:val="99"/>
    <w:semiHidden/>
    <w:rsid w:val="00F67AC2"/>
    <w:rPr>
      <w:rFonts w:eastAsiaTheme="minorEastAsia"/>
      <w:lang w:eastAsia="ru-RU"/>
    </w:rPr>
  </w:style>
  <w:style w:type="character" w:styleId="af4">
    <w:name w:val="Book Title"/>
    <w:basedOn w:val="a8"/>
    <w:uiPriority w:val="33"/>
    <w:semiHidden/>
    <w:locked/>
    <w:rsid w:val="00F67AC2"/>
    <w:rPr>
      <w:b/>
      <w:bCs/>
      <w:smallCaps/>
      <w:spacing w:val="5"/>
    </w:rPr>
  </w:style>
  <w:style w:type="character" w:styleId="af5">
    <w:name w:val="Subtle Reference"/>
    <w:basedOn w:val="a8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9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locked/>
    <w:rsid w:val="00985035"/>
    <w:pPr>
      <w:numPr>
        <w:numId w:val="4"/>
      </w:numPr>
      <w:contextualSpacing/>
    </w:pPr>
  </w:style>
  <w:style w:type="paragraph" w:styleId="af6">
    <w:name w:val="List Paragraph"/>
    <w:basedOn w:val="a7"/>
    <w:uiPriority w:val="99"/>
    <w:qFormat/>
    <w:locked/>
    <w:rsid w:val="00F52F00"/>
    <w:pPr>
      <w:ind w:left="720"/>
      <w:contextualSpacing/>
    </w:pPr>
  </w:style>
  <w:style w:type="table" w:styleId="af7">
    <w:name w:val="Table Grid"/>
    <w:basedOn w:val="a9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8">
    <w:name w:val="Рисунок"/>
    <w:basedOn w:val="a7"/>
    <w:next w:val="ad"/>
    <w:qFormat/>
    <w:rsid w:val="00BE19C9"/>
    <w:pPr>
      <w:keepNext/>
      <w:ind w:firstLine="0"/>
      <w:jc w:val="center"/>
    </w:pPr>
  </w:style>
  <w:style w:type="paragraph" w:styleId="af9">
    <w:name w:val="Balloon Text"/>
    <w:basedOn w:val="a7"/>
    <w:link w:val="afa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b">
    <w:name w:val="Введение_заключение"/>
    <w:basedOn w:val="1"/>
    <w:next w:val="a7"/>
    <w:qFormat/>
    <w:rsid w:val="00F52F00"/>
    <w:pPr>
      <w:numPr>
        <w:numId w:val="0"/>
      </w:numPr>
      <w:jc w:val="center"/>
    </w:pPr>
  </w:style>
  <w:style w:type="character" w:customStyle="1" w:styleId="afa">
    <w:name w:val="Текст выноски Знак"/>
    <w:basedOn w:val="a8"/>
    <w:link w:val="af9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7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4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5">
    <w:name w:val="Список источников"/>
    <w:basedOn w:val="a7"/>
    <w:qFormat/>
    <w:rsid w:val="00384ECC"/>
    <w:pPr>
      <w:numPr>
        <w:numId w:val="12"/>
      </w:numPr>
      <w:ind w:left="0" w:firstLine="851"/>
    </w:pPr>
  </w:style>
  <w:style w:type="paragraph" w:styleId="afc">
    <w:name w:val="header"/>
    <w:basedOn w:val="a7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8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footer"/>
    <w:basedOn w:val="a7"/>
    <w:link w:val="aff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8"/>
    <w:link w:val="afe"/>
    <w:uiPriority w:val="99"/>
    <w:rsid w:val="00D60F71"/>
    <w:rPr>
      <w:rFonts w:ascii="Times New Roman" w:hAnsi="Times New Roman"/>
      <w:sz w:val="28"/>
    </w:rPr>
  </w:style>
  <w:style w:type="paragraph" w:styleId="aff0">
    <w:name w:val="Normal (Web)"/>
    <w:basedOn w:val="a7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1">
    <w:name w:val="_Название рисунка"/>
    <w:basedOn w:val="aff2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3">
    <w:name w:val="_Рисунок"/>
    <w:basedOn w:val="a7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2">
    <w:name w:val="caption"/>
    <w:aliases w:val="Вставленный объект"/>
    <w:basedOn w:val="a7"/>
    <w:next w:val="a7"/>
    <w:link w:val="aff4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Hyperlink"/>
    <w:basedOn w:val="a8"/>
    <w:uiPriority w:val="99"/>
    <w:locked/>
    <w:rsid w:val="00917645"/>
    <w:rPr>
      <w:color w:val="0000FF" w:themeColor="hyperlink"/>
      <w:u w:val="single"/>
    </w:rPr>
  </w:style>
  <w:style w:type="character" w:customStyle="1" w:styleId="aff4">
    <w:name w:val="Название объекта Знак"/>
    <w:aliases w:val="Вставленный объект Знак"/>
    <w:link w:val="aff2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8"/>
    <w:link w:val="aff6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9">
    <w:name w:val="Подпись к картинке_"/>
    <w:basedOn w:val="a8"/>
    <w:link w:val="affa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locked/>
    <w:rsid w:val="004A5302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locked/>
    <w:rsid w:val="004A5302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4A5302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4A5302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4A5302"/>
    <w:rPr>
      <w:rFonts w:ascii="Times New Roman" w:hAnsi="Times New Roman"/>
      <w:b/>
      <w:bCs/>
      <w:sz w:val="20"/>
      <w:szCs w:val="20"/>
    </w:rPr>
  </w:style>
  <w:style w:type="paragraph" w:customStyle="1" w:styleId="a3">
    <w:name w:val="Подпись рисунка"/>
    <w:basedOn w:val="a7"/>
    <w:next w:val="a7"/>
    <w:rsid w:val="00456558"/>
    <w:pPr>
      <w:numPr>
        <w:numId w:val="30"/>
      </w:numPr>
      <w:suppressAutoHyphens/>
      <w:jc w:val="center"/>
    </w:pPr>
  </w:style>
  <w:style w:type="character" w:styleId="afff1">
    <w:name w:val="Unresolved Mention"/>
    <w:basedOn w:val="a8"/>
    <w:uiPriority w:val="99"/>
    <w:semiHidden/>
    <w:unhideWhenUsed/>
    <w:rsid w:val="00374C59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locked/>
    <w:rsid w:val="00374C59"/>
    <w:rPr>
      <w:color w:val="800080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2632D6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fff4">
    <w:name w:val="Стиль Лабораторной Знак"/>
    <w:basedOn w:val="a8"/>
    <w:link w:val="afff3"/>
    <w:rsid w:val="002632D6"/>
    <w:rPr>
      <w:rFonts w:ascii="Times New Roman" w:hAnsi="Times New Roman"/>
      <w:b/>
      <w:sz w:val="32"/>
      <w:szCs w:val="32"/>
      <w:lang w:val="en-US"/>
    </w:rPr>
  </w:style>
  <w:style w:type="paragraph" w:customStyle="1" w:styleId="afff5">
    <w:name w:val="Тема лабораторной работы"/>
    <w:basedOn w:val="a7"/>
    <w:qFormat/>
    <w:rsid w:val="004D6D91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fff6">
    <w:name w:val="МинОбрСПбПУ"/>
    <w:basedOn w:val="a7"/>
    <w:qFormat/>
    <w:rsid w:val="004D6D91"/>
    <w:pPr>
      <w:ind w:right="567"/>
      <w:jc w:val="center"/>
    </w:pPr>
    <w:rPr>
      <w:rFonts w:eastAsia="Times New Roman"/>
    </w:rPr>
  </w:style>
  <w:style w:type="paragraph" w:customStyle="1" w:styleId="afff7">
    <w:name w:val="Роспись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851" w:firstLine="0"/>
      <w:jc w:val="left"/>
    </w:pPr>
    <w:rPr>
      <w:rFonts w:cs="Times New Roman"/>
      <w:i/>
      <w:sz w:val="22"/>
      <w:szCs w:val="22"/>
    </w:rPr>
  </w:style>
  <w:style w:type="paragraph" w:customStyle="1" w:styleId="41">
    <w:name w:val="Подпись4"/>
    <w:basedOn w:val="af6"/>
    <w:qFormat/>
    <w:rsid w:val="00025991"/>
    <w:pPr>
      <w:tabs>
        <w:tab w:val="left" w:pos="4746"/>
        <w:tab w:val="left" w:pos="6840"/>
      </w:tabs>
      <w:spacing w:line="240" w:lineRule="auto"/>
      <w:ind w:left="567" w:firstLine="0"/>
      <w:jc w:val="center"/>
    </w:pPr>
    <w:rPr>
      <w:rFonts w:cs="Times New Roman"/>
      <w:i/>
      <w:sz w:val="22"/>
      <w:szCs w:val="22"/>
    </w:rPr>
  </w:style>
  <w:style w:type="paragraph" w:customStyle="1" w:styleId="a">
    <w:name w:val="Кто_я"/>
    <w:basedOn w:val="af6"/>
    <w:qFormat/>
    <w:rsid w:val="00111FF9"/>
    <w:pPr>
      <w:numPr>
        <w:numId w:val="24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cs="Times New Roman"/>
    </w:rPr>
  </w:style>
  <w:style w:type="paragraph" w:customStyle="1" w:styleId="a6">
    <w:name w:val="Заголовок_пункта"/>
    <w:basedOn w:val="af6"/>
    <w:qFormat/>
    <w:rsid w:val="00111FF9"/>
    <w:pPr>
      <w:numPr>
        <w:numId w:val="26"/>
      </w:numPr>
      <w:suppressAutoHyphens/>
      <w:ind w:firstLine="419"/>
      <w:outlineLvl w:val="0"/>
    </w:pPr>
    <w:rPr>
      <w:rFonts w:eastAsia="Times New Roman" w:cs="Times New Roman"/>
      <w:b/>
    </w:rPr>
  </w:style>
  <w:style w:type="paragraph" w:customStyle="1" w:styleId="afff8">
    <w:name w:val="Заголовок_таблицы"/>
    <w:basedOn w:val="af0"/>
    <w:qFormat/>
    <w:rsid w:val="00111FF9"/>
    <w:rPr>
      <w:b/>
    </w:rPr>
  </w:style>
  <w:style w:type="paragraph" w:customStyle="1" w:styleId="afff9">
    <w:name w:val="Название_таблицы"/>
    <w:basedOn w:val="aff2"/>
    <w:qFormat/>
    <w:rsid w:val="0030071C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2"/>
    <w:qFormat/>
    <w:rsid w:val="0030071C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locked/>
    <w:rsid w:val="00D335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c">
    <w:name w:val="Выделенная цитата Знак"/>
    <w:basedOn w:val="a8"/>
    <w:link w:val="afffb"/>
    <w:uiPriority w:val="30"/>
    <w:rsid w:val="00D335CB"/>
    <w:rPr>
      <w:rFonts w:ascii="Times New Roman" w:hAnsi="Times New Roman"/>
      <w:i/>
      <w:iCs/>
      <w:color w:val="4F81BD" w:themeColor="accent1"/>
      <w:sz w:val="28"/>
      <w:szCs w:val="28"/>
    </w:rPr>
  </w:style>
  <w:style w:type="paragraph" w:customStyle="1" w:styleId="afffd">
    <w:name w:val="АААААААААА"/>
    <w:basedOn w:val="a7"/>
    <w:qFormat/>
    <w:rsid w:val="00D335CB"/>
    <w:pPr>
      <w:spacing w:line="240" w:lineRule="auto"/>
    </w:pPr>
    <w:rPr>
      <w:rFonts w:eastAsia="Times New Roman" w:cs="Times New Roman"/>
      <w:b/>
    </w:rPr>
  </w:style>
  <w:style w:type="character" w:styleId="afffe">
    <w:name w:val="Subtle Emphasis"/>
    <w:basedOn w:val="a8"/>
    <w:uiPriority w:val="99"/>
    <w:locked/>
    <w:rsid w:val="0057482E"/>
    <w:rPr>
      <w:i/>
      <w:iCs/>
      <w:color w:val="404040" w:themeColor="text1" w:themeTint="BF"/>
    </w:rPr>
  </w:style>
  <w:style w:type="character" w:styleId="affff">
    <w:name w:val="Placeholder Text"/>
    <w:basedOn w:val="a8"/>
    <w:uiPriority w:val="99"/>
    <w:semiHidden/>
    <w:locked/>
    <w:rsid w:val="00165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av\OneDrive\&#1044;&#1086;&#1082;&#1091;&#1084;&#1077;&#1085;&#1090;&#1099;\&#1053;&#1072;&#1089;&#1090;&#1088;&#1072;&#1080;&#1074;&#1072;&#1077;&#1084;&#1099;&#1077;%20&#1096;&#1072;&#1073;&#1083;&#1086;&#1085;&#1099;%20Office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0</TotalTime>
  <Pages>58</Pages>
  <Words>7458</Words>
  <Characters>42513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2022-07-17T06:31:00Z</dcterms:created>
  <dcterms:modified xsi:type="dcterms:W3CDTF">2022-09-06T19:44:00Z</dcterms:modified>
</cp:coreProperties>
</file>